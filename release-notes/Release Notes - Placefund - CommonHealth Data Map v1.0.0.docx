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55" w:type="dxa"/>
        <w:jc w:val="center"/>
        <w:tblBorders>
          <w:top w:val="single" w:sz="12" w:space="0" w:color="403152" w:themeColor="accent4" w:themeShade="80"/>
          <w:left w:val="single" w:sz="12" w:space="0" w:color="403152" w:themeColor="accent4" w:themeShade="80"/>
          <w:bottom w:val="single" w:sz="12" w:space="0" w:color="403152" w:themeColor="accent4" w:themeShade="80"/>
          <w:right w:val="single" w:sz="12" w:space="0" w:color="403152" w:themeColor="accent4" w:themeShade="80"/>
          <w:insideH w:val="single" w:sz="8" w:space="0" w:color="403152" w:themeColor="accent4" w:themeShade="80"/>
          <w:insideV w:val="single" w:sz="8" w:space="0" w:color="262626" w:themeColor="text1" w:themeTint="D9"/>
        </w:tblBorders>
        <w:tblCellMar>
          <w:top w:w="43" w:type="dxa"/>
          <w:left w:w="115" w:type="dxa"/>
          <w:right w:w="115" w:type="dxa"/>
        </w:tblCellMar>
        <w:tblLook w:val="04A0" w:firstRow="1" w:lastRow="0" w:firstColumn="1" w:lastColumn="0" w:noHBand="0" w:noVBand="1"/>
      </w:tblPr>
      <w:tblGrid>
        <w:gridCol w:w="1875"/>
        <w:gridCol w:w="2880"/>
        <w:gridCol w:w="1980"/>
        <w:gridCol w:w="2520"/>
      </w:tblGrid>
      <w:tr w:rsidR="004E5EB5" w:rsidRPr="00F57EA2" w14:paraId="5D4E9CDD" w14:textId="77777777" w:rsidTr="005C0B3A">
        <w:trPr>
          <w:trHeight w:val="377"/>
          <w:jc w:val="center"/>
        </w:trPr>
        <w:tc>
          <w:tcPr>
            <w:tcW w:w="9255" w:type="dxa"/>
            <w:gridSpan w:val="4"/>
            <w:shd w:val="clear" w:color="auto" w:fill="6C376D"/>
            <w:vAlign w:val="center"/>
          </w:tcPr>
          <w:p w14:paraId="1369CF9E" w14:textId="6B58003D" w:rsidR="004E5EB5" w:rsidRPr="00D77300" w:rsidRDefault="006D0B83" w:rsidP="00515CF0">
            <w:pPr>
              <w:pStyle w:val="DocName"/>
              <w:rPr>
                <w:sz w:val="24"/>
              </w:rPr>
            </w:pPr>
            <w:r>
              <w:rPr>
                <w:sz w:val="24"/>
              </w:rPr>
              <w:t>Release Note</w:t>
            </w:r>
            <w:r w:rsidR="00436D8C">
              <w:rPr>
                <w:sz w:val="24"/>
              </w:rPr>
              <w:t>s</w:t>
            </w:r>
            <w:r>
              <w:rPr>
                <w:sz w:val="24"/>
              </w:rPr>
              <w:t xml:space="preserve"> </w:t>
            </w:r>
            <w:r w:rsidR="00892580">
              <w:rPr>
                <w:sz w:val="24"/>
              </w:rPr>
              <w:t>–</w:t>
            </w:r>
            <w:r w:rsidR="000668AE">
              <w:rPr>
                <w:sz w:val="24"/>
              </w:rPr>
              <w:t xml:space="preserve"> </w:t>
            </w:r>
            <w:r w:rsidR="00892580">
              <w:rPr>
                <w:sz w:val="24"/>
              </w:rPr>
              <w:t>CommonHealth Data Map</w:t>
            </w:r>
          </w:p>
        </w:tc>
      </w:tr>
      <w:tr w:rsidR="00C164B3" w:rsidRPr="00C8521A" w14:paraId="53E8DF1B" w14:textId="77777777" w:rsidTr="005C0B3A">
        <w:trPr>
          <w:trHeight w:val="397"/>
          <w:jc w:val="center"/>
        </w:trPr>
        <w:tc>
          <w:tcPr>
            <w:tcW w:w="1875" w:type="dxa"/>
            <w:vAlign w:val="center"/>
          </w:tcPr>
          <w:p w14:paraId="11CA542C" w14:textId="16F90BDC" w:rsidR="00C164B3" w:rsidRPr="00285E6F" w:rsidRDefault="006D0B83" w:rsidP="00321AE5">
            <w:pPr>
              <w:spacing w:after="0"/>
              <w:jc w:val="left"/>
              <w:rPr>
                <w:b/>
                <w:szCs w:val="22"/>
              </w:rPr>
            </w:pPr>
            <w:r>
              <w:rPr>
                <w:b/>
                <w:szCs w:val="22"/>
              </w:rPr>
              <w:t>Pro</w:t>
            </w:r>
            <w:r w:rsidR="00321AE5">
              <w:rPr>
                <w:b/>
                <w:szCs w:val="22"/>
              </w:rPr>
              <w:t>je</w:t>
            </w:r>
            <w:r>
              <w:rPr>
                <w:b/>
                <w:szCs w:val="22"/>
              </w:rPr>
              <w:t>ct Name</w:t>
            </w:r>
          </w:p>
        </w:tc>
        <w:tc>
          <w:tcPr>
            <w:tcW w:w="7380" w:type="dxa"/>
            <w:gridSpan w:val="3"/>
            <w:vAlign w:val="center"/>
          </w:tcPr>
          <w:p w14:paraId="1A0BDB4D" w14:textId="4145B0C8" w:rsidR="00C164B3" w:rsidRPr="00C53756" w:rsidRDefault="00105A66" w:rsidP="00D77300">
            <w:pPr>
              <w:spacing w:after="0"/>
              <w:jc w:val="left"/>
              <w:rPr>
                <w:szCs w:val="22"/>
              </w:rPr>
            </w:pPr>
            <w:r>
              <w:rPr>
                <w:szCs w:val="22"/>
              </w:rPr>
              <w:t>CommonHealth Data Map</w:t>
            </w:r>
          </w:p>
        </w:tc>
      </w:tr>
      <w:tr w:rsidR="00C24FAB" w:rsidRPr="00C8521A" w14:paraId="6A9C087E" w14:textId="77777777" w:rsidTr="00C24FAB">
        <w:trPr>
          <w:trHeight w:val="397"/>
          <w:jc w:val="center"/>
        </w:trPr>
        <w:tc>
          <w:tcPr>
            <w:tcW w:w="1875" w:type="dxa"/>
            <w:vAlign w:val="center"/>
          </w:tcPr>
          <w:p w14:paraId="69833B24" w14:textId="7EFEAABA" w:rsidR="00C24FAB" w:rsidRDefault="00C24FAB" w:rsidP="00321AE5">
            <w:pPr>
              <w:spacing w:after="0"/>
              <w:jc w:val="left"/>
              <w:rPr>
                <w:b/>
                <w:szCs w:val="22"/>
              </w:rPr>
            </w:pPr>
            <w:r>
              <w:rPr>
                <w:b/>
                <w:szCs w:val="22"/>
              </w:rPr>
              <w:t>Client Name</w:t>
            </w:r>
          </w:p>
        </w:tc>
        <w:tc>
          <w:tcPr>
            <w:tcW w:w="2880" w:type="dxa"/>
            <w:vAlign w:val="center"/>
          </w:tcPr>
          <w:p w14:paraId="7EA37BF8" w14:textId="4BCD2DFE" w:rsidR="00C24FAB" w:rsidRPr="00C53756" w:rsidRDefault="00105A66" w:rsidP="00D77300">
            <w:pPr>
              <w:spacing w:after="0"/>
              <w:jc w:val="left"/>
              <w:rPr>
                <w:szCs w:val="22"/>
              </w:rPr>
            </w:pPr>
            <w:proofErr w:type="spellStart"/>
            <w:r>
              <w:rPr>
                <w:szCs w:val="22"/>
              </w:rPr>
              <w:t>Placefund</w:t>
            </w:r>
            <w:proofErr w:type="spellEnd"/>
          </w:p>
        </w:tc>
        <w:tc>
          <w:tcPr>
            <w:tcW w:w="1980" w:type="dxa"/>
            <w:vAlign w:val="center"/>
          </w:tcPr>
          <w:p w14:paraId="60D7D5EC" w14:textId="5FB51392" w:rsidR="00C24FAB" w:rsidRPr="00C53756" w:rsidRDefault="00C24FAB" w:rsidP="00D77300">
            <w:pPr>
              <w:spacing w:after="0"/>
              <w:jc w:val="left"/>
              <w:rPr>
                <w:szCs w:val="22"/>
              </w:rPr>
            </w:pPr>
            <w:r w:rsidRPr="00C24FAB">
              <w:rPr>
                <w:b/>
                <w:szCs w:val="22"/>
              </w:rPr>
              <w:t>Approve</w:t>
            </w:r>
            <w:r w:rsidR="00CA58A6">
              <w:rPr>
                <w:b/>
                <w:szCs w:val="22"/>
              </w:rPr>
              <w:t>d</w:t>
            </w:r>
            <w:r w:rsidRPr="00C24FAB">
              <w:rPr>
                <w:b/>
                <w:szCs w:val="22"/>
              </w:rPr>
              <w:t xml:space="preserve"> By</w:t>
            </w:r>
          </w:p>
        </w:tc>
        <w:tc>
          <w:tcPr>
            <w:tcW w:w="2520" w:type="dxa"/>
            <w:vAlign w:val="center"/>
          </w:tcPr>
          <w:p w14:paraId="6A80CF42" w14:textId="4474CE48" w:rsidR="00C24FAB" w:rsidRPr="00C53756" w:rsidRDefault="00C24FAB" w:rsidP="00D77300">
            <w:pPr>
              <w:spacing w:after="0"/>
              <w:jc w:val="left"/>
              <w:rPr>
                <w:szCs w:val="22"/>
              </w:rPr>
            </w:pPr>
          </w:p>
        </w:tc>
      </w:tr>
      <w:tr w:rsidR="00943A43" w:rsidRPr="00C8521A" w14:paraId="0F85EF2B" w14:textId="77777777" w:rsidTr="001951EA">
        <w:trPr>
          <w:trHeight w:val="397"/>
          <w:jc w:val="center"/>
        </w:trPr>
        <w:tc>
          <w:tcPr>
            <w:tcW w:w="1875" w:type="dxa"/>
            <w:vAlign w:val="center"/>
          </w:tcPr>
          <w:p w14:paraId="12135910" w14:textId="63A55ED6" w:rsidR="00943A43" w:rsidRDefault="00943A43" w:rsidP="00D715B5">
            <w:pPr>
              <w:spacing w:after="0"/>
              <w:jc w:val="left"/>
              <w:rPr>
                <w:b/>
                <w:szCs w:val="22"/>
              </w:rPr>
            </w:pPr>
            <w:r>
              <w:rPr>
                <w:b/>
                <w:szCs w:val="22"/>
              </w:rPr>
              <w:t>Release Date</w:t>
            </w:r>
            <w:r w:rsidR="006F6C70">
              <w:rPr>
                <w:b/>
                <w:szCs w:val="22"/>
              </w:rPr>
              <w:t xml:space="preserve"> </w:t>
            </w:r>
          </w:p>
        </w:tc>
        <w:tc>
          <w:tcPr>
            <w:tcW w:w="2880" w:type="dxa"/>
            <w:vAlign w:val="center"/>
          </w:tcPr>
          <w:p w14:paraId="4086AAC3" w14:textId="40B60697" w:rsidR="00943A43" w:rsidRPr="00735A59" w:rsidRDefault="00902C20" w:rsidP="00964669">
            <w:pPr>
              <w:spacing w:after="0"/>
              <w:jc w:val="left"/>
              <w:rPr>
                <w:szCs w:val="22"/>
              </w:rPr>
            </w:pPr>
            <w:r>
              <w:rPr>
                <w:szCs w:val="22"/>
              </w:rPr>
              <w:t>0</w:t>
            </w:r>
            <w:r w:rsidR="00527ECB">
              <w:rPr>
                <w:szCs w:val="22"/>
              </w:rPr>
              <w:t>9</w:t>
            </w:r>
            <w:r w:rsidR="00515CF0">
              <w:rPr>
                <w:szCs w:val="22"/>
              </w:rPr>
              <w:t>-</w:t>
            </w:r>
            <w:r w:rsidR="00105A66">
              <w:rPr>
                <w:szCs w:val="22"/>
              </w:rPr>
              <w:t>1</w:t>
            </w:r>
            <w:r w:rsidR="00527ECB">
              <w:rPr>
                <w:szCs w:val="22"/>
              </w:rPr>
              <w:t>1</w:t>
            </w:r>
            <w:r w:rsidR="00515CF0">
              <w:rPr>
                <w:szCs w:val="22"/>
              </w:rPr>
              <w:t>-20</w:t>
            </w:r>
            <w:r w:rsidR="004842F5">
              <w:rPr>
                <w:szCs w:val="22"/>
              </w:rPr>
              <w:t>20</w:t>
            </w:r>
          </w:p>
        </w:tc>
        <w:tc>
          <w:tcPr>
            <w:tcW w:w="1980" w:type="dxa"/>
            <w:vAlign w:val="center"/>
          </w:tcPr>
          <w:p w14:paraId="0951C4DF" w14:textId="31A10F40" w:rsidR="00943A43" w:rsidRPr="00735A59" w:rsidRDefault="001951EA" w:rsidP="00D77300">
            <w:pPr>
              <w:spacing w:after="0"/>
              <w:jc w:val="left"/>
              <w:rPr>
                <w:szCs w:val="22"/>
              </w:rPr>
            </w:pPr>
            <w:r>
              <w:rPr>
                <w:b/>
                <w:szCs w:val="22"/>
              </w:rPr>
              <w:t xml:space="preserve">Release </w:t>
            </w:r>
            <w:r w:rsidR="00943A43" w:rsidRPr="00943A43">
              <w:rPr>
                <w:b/>
                <w:szCs w:val="22"/>
              </w:rPr>
              <w:t>Version</w:t>
            </w:r>
          </w:p>
        </w:tc>
        <w:tc>
          <w:tcPr>
            <w:tcW w:w="2520" w:type="dxa"/>
            <w:vAlign w:val="center"/>
          </w:tcPr>
          <w:p w14:paraId="0B4C7735" w14:textId="4E4B9D0E" w:rsidR="00943A43" w:rsidRPr="00735A59" w:rsidRDefault="00527ECB" w:rsidP="00D77300">
            <w:pPr>
              <w:spacing w:after="0"/>
              <w:jc w:val="left"/>
              <w:rPr>
                <w:szCs w:val="22"/>
              </w:rPr>
            </w:pPr>
            <w:r>
              <w:rPr>
                <w:szCs w:val="22"/>
              </w:rPr>
              <w:t>1</w:t>
            </w:r>
            <w:r w:rsidR="00964669">
              <w:rPr>
                <w:szCs w:val="22"/>
              </w:rPr>
              <w:t>.</w:t>
            </w:r>
            <w:r>
              <w:rPr>
                <w:szCs w:val="22"/>
              </w:rPr>
              <w:t>0</w:t>
            </w:r>
            <w:r w:rsidR="008A67C8">
              <w:rPr>
                <w:szCs w:val="22"/>
              </w:rPr>
              <w:t>.</w:t>
            </w:r>
            <w:r w:rsidR="00105A66">
              <w:rPr>
                <w:szCs w:val="22"/>
              </w:rPr>
              <w:t>0</w:t>
            </w:r>
          </w:p>
        </w:tc>
      </w:tr>
    </w:tbl>
    <w:p w14:paraId="489B5F0D" w14:textId="77777777" w:rsidR="000668AE" w:rsidRDefault="000668AE" w:rsidP="006F6C70"/>
    <w:p w14:paraId="10627EEB" w14:textId="2DABC4A1" w:rsidR="00656EF2" w:rsidRDefault="00656EF2">
      <w:pPr>
        <w:pStyle w:val="Heading1"/>
      </w:pPr>
      <w:r>
        <w:t>Introduction</w:t>
      </w:r>
    </w:p>
    <w:p w14:paraId="27E8DA06" w14:textId="2B00E79C" w:rsidR="00CB0219" w:rsidRDefault="00CB0219" w:rsidP="00CB0219">
      <w:pPr>
        <w:pStyle w:val="Heading2"/>
      </w:pPr>
      <w:r w:rsidRPr="00CB0219">
        <w:t>Document</w:t>
      </w:r>
      <w:r>
        <w:t xml:space="preserve"> Purpose</w:t>
      </w:r>
    </w:p>
    <w:p w14:paraId="6807C846" w14:textId="7CBD9508" w:rsidR="007F1201" w:rsidRDefault="009D62B6" w:rsidP="007F1201">
      <w:r>
        <w:t xml:space="preserve">This document </w:t>
      </w:r>
      <w:r w:rsidR="00AC5EDA">
        <w:t xml:space="preserve">provides the list of </w:t>
      </w:r>
      <w:r w:rsidR="008A67C8">
        <w:t xml:space="preserve">features implemented with </w:t>
      </w:r>
      <w:r w:rsidR="00105A66">
        <w:rPr>
          <w:szCs w:val="22"/>
        </w:rPr>
        <w:t>CommonHealth Data Map</w:t>
      </w:r>
      <w:r w:rsidR="008902FD">
        <w:t xml:space="preserve">, </w:t>
      </w:r>
      <w:r w:rsidR="00357DFD">
        <w:t>Source code</w:t>
      </w:r>
      <w:r w:rsidR="00105A66">
        <w:t xml:space="preserve"> path</w:t>
      </w:r>
      <w:r w:rsidR="00892580">
        <w:t xml:space="preserve"> and steps to deploy</w:t>
      </w:r>
    </w:p>
    <w:p w14:paraId="28C00292" w14:textId="692F599A" w:rsidR="00972D33" w:rsidRDefault="00972D33" w:rsidP="00972D33">
      <w:pPr>
        <w:pStyle w:val="Heading2"/>
      </w:pPr>
      <w:r>
        <w:t>Intended Audience</w:t>
      </w:r>
    </w:p>
    <w:p w14:paraId="1B5B7A68" w14:textId="7369DCFE" w:rsidR="00C64693" w:rsidRDefault="00105A66" w:rsidP="006F6C70">
      <w:pPr>
        <w:pStyle w:val="Bullets1"/>
      </w:pPr>
      <w:r>
        <w:t>Nigel Edmead</w:t>
      </w:r>
    </w:p>
    <w:p w14:paraId="724D7B05" w14:textId="60BC011D" w:rsidR="0072100D" w:rsidRDefault="00842FAE" w:rsidP="006F6C70">
      <w:pPr>
        <w:pStyle w:val="Heading1"/>
      </w:pPr>
      <w:r>
        <w:t>Reference</w:t>
      </w:r>
      <w:r w:rsidR="0072100D">
        <w:t xml:space="preserve"> </w:t>
      </w:r>
      <w:r>
        <w:t>Documents</w:t>
      </w:r>
    </w:p>
    <w:p w14:paraId="1B6DC548" w14:textId="4DE04153" w:rsidR="004D7118" w:rsidRPr="00853824" w:rsidRDefault="00105A66" w:rsidP="00105A66">
      <w:pPr>
        <w:ind w:firstLine="612"/>
        <w:jc w:val="left"/>
        <w:rPr>
          <w:b/>
        </w:rPr>
      </w:pPr>
      <w:r>
        <w:rPr>
          <w:b/>
        </w:rPr>
        <w:t>NA</w:t>
      </w:r>
    </w:p>
    <w:p w14:paraId="1B5D21CA" w14:textId="6DCCCB6C" w:rsidR="007D6E13" w:rsidRDefault="009A5D9B">
      <w:pPr>
        <w:pStyle w:val="Heading1"/>
      </w:pPr>
      <w:r>
        <w:t>List of Deliverables</w:t>
      </w:r>
    </w:p>
    <w:p w14:paraId="48A7A1BB" w14:textId="288AA4D5" w:rsidR="008F7E5C" w:rsidRPr="008F7E5C" w:rsidRDefault="00CD2554" w:rsidP="008F7E5C">
      <w:pPr>
        <w:pStyle w:val="Heading2"/>
        <w:tabs>
          <w:tab w:val="clear" w:pos="1206"/>
          <w:tab w:val="left" w:pos="630"/>
        </w:tabs>
        <w:ind w:left="630" w:hanging="630"/>
      </w:pPr>
      <w:r>
        <w:t>Data Processing</w:t>
      </w:r>
      <w:r w:rsidR="00105A66">
        <w:t xml:space="preserve"> Scripts</w:t>
      </w:r>
    </w:p>
    <w:p w14:paraId="590C84D5" w14:textId="26FC8875" w:rsidR="006055AB" w:rsidRPr="006055AB" w:rsidRDefault="006055AB" w:rsidP="006055AB">
      <w:pPr>
        <w:rPr>
          <w:bCs/>
        </w:rPr>
      </w:pPr>
      <w:r w:rsidRPr="006055AB">
        <w:rPr>
          <w:bCs/>
        </w:rPr>
        <w:t>“</w:t>
      </w:r>
      <w:proofErr w:type="spellStart"/>
      <w:r w:rsidR="002001EE" w:rsidRPr="00892580">
        <w:rPr>
          <w:b/>
        </w:rPr>
        <w:t>DataProcessing</w:t>
      </w:r>
      <w:proofErr w:type="spellEnd"/>
      <w:r w:rsidR="002001EE" w:rsidRPr="00892580">
        <w:rPr>
          <w:b/>
        </w:rPr>
        <w:t>/Scripts</w:t>
      </w:r>
      <w:r w:rsidRPr="006055AB">
        <w:rPr>
          <w:bCs/>
        </w:rPr>
        <w:t xml:space="preserve">” folder in the repository contains </w:t>
      </w:r>
      <w:r w:rsidR="002001EE">
        <w:rPr>
          <w:bCs/>
        </w:rPr>
        <w:t>Data processing</w:t>
      </w:r>
      <w:r w:rsidRPr="006055AB">
        <w:rPr>
          <w:bCs/>
        </w:rPr>
        <w:t xml:space="preserve"> scripts</w:t>
      </w:r>
      <w:r w:rsidR="002001EE">
        <w:rPr>
          <w:bCs/>
        </w:rPr>
        <w:t xml:space="preserve"> that read various data sources and save data to ArcGIS Online Hosted Feature Services.</w:t>
      </w:r>
    </w:p>
    <w:p w14:paraId="79264CB4" w14:textId="2AF0811D" w:rsidR="00CD2554" w:rsidRPr="00527ECB" w:rsidRDefault="00CD2554" w:rsidP="00CD2554">
      <w:pPr>
        <w:pStyle w:val="ListParagraph"/>
        <w:numPr>
          <w:ilvl w:val="0"/>
          <w:numId w:val="15"/>
        </w:numPr>
        <w:rPr>
          <w:rFonts w:eastAsia="Times New Roman"/>
          <w:bCs/>
          <w:color w:val="5A5A5A"/>
          <w:spacing w:val="10"/>
          <w:szCs w:val="24"/>
        </w:rPr>
      </w:pPr>
      <w:r w:rsidRPr="002001EE">
        <w:rPr>
          <w:b/>
        </w:rPr>
        <w:t>ArcGIS_Covid19_TimeSeries_DataSync.py</w:t>
      </w:r>
      <w:r w:rsidR="002001EE" w:rsidRPr="002001EE">
        <w:rPr>
          <w:b/>
        </w:rPr>
        <w:t>:</w:t>
      </w:r>
      <w:r w:rsidR="002001EE">
        <w:rPr>
          <w:bCs/>
        </w:rPr>
        <w:br/>
      </w:r>
      <w:r w:rsidR="002001EE" w:rsidRPr="00527ECB">
        <w:rPr>
          <w:rFonts w:eastAsia="Times New Roman"/>
          <w:bCs/>
          <w:color w:val="5A5A5A"/>
          <w:spacing w:val="10"/>
          <w:szCs w:val="24"/>
        </w:rPr>
        <w:t>A python script to read data from COVID-19 Data Repository by the Center for Systems Science and Engineering (CSSE) at Johns Hopkins University on GitHub. The CSV data is processed to a custom data model to serve the information in ArcGIS dashboard.</w:t>
      </w:r>
    </w:p>
    <w:p w14:paraId="4D598D80" w14:textId="5317D1B0" w:rsidR="00CD2554" w:rsidRPr="006B0984" w:rsidRDefault="00CD2554" w:rsidP="006B0984">
      <w:pPr>
        <w:pStyle w:val="ListParagraph"/>
        <w:numPr>
          <w:ilvl w:val="0"/>
          <w:numId w:val="15"/>
        </w:numPr>
        <w:rPr>
          <w:bCs/>
        </w:rPr>
      </w:pPr>
      <w:r w:rsidRPr="00892580">
        <w:rPr>
          <w:b/>
        </w:rPr>
        <w:t>ArcGIS_HealthFacility_DataSync.py</w:t>
      </w:r>
      <w:r w:rsidR="002001EE" w:rsidRPr="00892580">
        <w:rPr>
          <w:b/>
        </w:rPr>
        <w:t>:</w:t>
      </w:r>
      <w:r w:rsidR="002001EE" w:rsidRPr="00892580">
        <w:rPr>
          <w:b/>
        </w:rPr>
        <w:br/>
      </w:r>
      <w:r w:rsidR="002001EE" w:rsidRPr="00527ECB">
        <w:rPr>
          <w:rFonts w:eastAsia="Times New Roman"/>
          <w:bCs/>
          <w:color w:val="5A5A5A"/>
          <w:spacing w:val="10"/>
          <w:szCs w:val="24"/>
        </w:rPr>
        <w:t>A python script to read data from</w:t>
      </w:r>
      <w:r w:rsidR="005B5812" w:rsidRPr="00527ECB">
        <w:rPr>
          <w:rFonts w:eastAsia="Times New Roman"/>
          <w:bCs/>
          <w:color w:val="5A5A5A"/>
          <w:spacing w:val="10"/>
          <w:szCs w:val="24"/>
        </w:rPr>
        <w:t xml:space="preserve"> master list of health facilities was developed from a variety of government and non-government sources</w:t>
      </w:r>
      <w:r w:rsidR="00892580" w:rsidRPr="00527ECB">
        <w:rPr>
          <w:rFonts w:eastAsia="Times New Roman"/>
          <w:bCs/>
          <w:color w:val="5A5A5A"/>
          <w:spacing w:val="10"/>
          <w:szCs w:val="24"/>
        </w:rPr>
        <w:t xml:space="preserve"> hosted in TCP common health data </w:t>
      </w:r>
      <w:r w:rsidR="00527ECB" w:rsidRPr="00527ECB">
        <w:rPr>
          <w:rFonts w:eastAsia="Times New Roman"/>
          <w:bCs/>
          <w:color w:val="5A5A5A"/>
          <w:spacing w:val="10"/>
          <w:szCs w:val="24"/>
        </w:rPr>
        <w:t xml:space="preserve">map ArcGIS GitHub </w:t>
      </w:r>
      <w:r w:rsidR="00892580" w:rsidRPr="00527ECB">
        <w:rPr>
          <w:rFonts w:eastAsia="Times New Roman"/>
          <w:bCs/>
          <w:color w:val="5A5A5A"/>
          <w:spacing w:val="10"/>
          <w:szCs w:val="24"/>
        </w:rPr>
        <w:t>repository.</w:t>
      </w:r>
      <w:r w:rsidR="006B0984" w:rsidRPr="00527ECB">
        <w:rPr>
          <w:rFonts w:eastAsia="Times New Roman"/>
          <w:bCs/>
          <w:color w:val="5A5A5A"/>
          <w:spacing w:val="10"/>
          <w:szCs w:val="24"/>
        </w:rPr>
        <w:t xml:space="preserve"> The CSV data is processed to a custom data model to serve the information in ArcGIS dashboard.</w:t>
      </w:r>
    </w:p>
    <w:p w14:paraId="2F426086" w14:textId="7F9647EE" w:rsidR="004F3EB4" w:rsidRPr="00892580" w:rsidRDefault="00CD2554" w:rsidP="00CD2554">
      <w:pPr>
        <w:pStyle w:val="ListParagraph"/>
        <w:numPr>
          <w:ilvl w:val="0"/>
          <w:numId w:val="15"/>
        </w:numPr>
        <w:rPr>
          <w:b/>
        </w:rPr>
      </w:pPr>
      <w:r w:rsidRPr="00892580">
        <w:rPr>
          <w:b/>
        </w:rPr>
        <w:t>ArcGIS_Mobility_DataSync.py</w:t>
      </w:r>
    </w:p>
    <w:p w14:paraId="25748E35" w14:textId="74F502C4" w:rsidR="004F3EB4" w:rsidRPr="00527ECB" w:rsidRDefault="006B0984" w:rsidP="00527ECB">
      <w:pPr>
        <w:ind w:left="709"/>
        <w:rPr>
          <w:bCs/>
        </w:rPr>
      </w:pPr>
      <w:r w:rsidRPr="00527ECB">
        <w:rPr>
          <w:bCs/>
        </w:rPr>
        <w:t>A python script to read data from google community mobility. The Google Community Mobility Report is broken down by location and displays the change in visits to places like grocery stores and parks. The CSV data is processed to a custom data model to serve the information in ArcGIS dashboard.</w:t>
      </w:r>
    </w:p>
    <w:p w14:paraId="76781BF3" w14:textId="77777777" w:rsidR="006B0984" w:rsidRPr="006B0984" w:rsidRDefault="006B0984" w:rsidP="006B0984">
      <w:pPr>
        <w:ind w:left="630"/>
        <w:rPr>
          <w:rFonts w:eastAsia="Calibri"/>
          <w:bCs/>
          <w:color w:val="auto"/>
          <w:spacing w:val="0"/>
          <w:szCs w:val="22"/>
        </w:rPr>
      </w:pPr>
    </w:p>
    <w:p w14:paraId="0C278462" w14:textId="4B003DD6" w:rsidR="00853824" w:rsidRDefault="00105A66" w:rsidP="00853824">
      <w:pPr>
        <w:pStyle w:val="Heading2"/>
        <w:tabs>
          <w:tab w:val="clear" w:pos="1206"/>
          <w:tab w:val="left" w:pos="630"/>
        </w:tabs>
        <w:ind w:left="630" w:hanging="630"/>
      </w:pPr>
      <w:r>
        <w:lastRenderedPageBreak/>
        <w:t>GitHub Action scripts</w:t>
      </w:r>
    </w:p>
    <w:p w14:paraId="635105AB" w14:textId="309DB37E" w:rsidR="00CD2554" w:rsidRPr="00CD2554" w:rsidRDefault="006055AB" w:rsidP="00CD2554">
      <w:bookmarkStart w:id="0" w:name="_Hlk48576577"/>
      <w:proofErr w:type="gramStart"/>
      <w:r>
        <w:rPr>
          <w:b/>
          <w:bCs/>
        </w:rPr>
        <w:t>“</w:t>
      </w:r>
      <w:r w:rsidR="00CD2554" w:rsidRPr="006055AB">
        <w:rPr>
          <w:b/>
          <w:bCs/>
        </w:rPr>
        <w:t>.</w:t>
      </w:r>
      <w:proofErr w:type="spellStart"/>
      <w:r w:rsidR="00CD2554" w:rsidRPr="006055AB">
        <w:rPr>
          <w:b/>
          <w:bCs/>
        </w:rPr>
        <w:t>github</w:t>
      </w:r>
      <w:proofErr w:type="spellEnd"/>
      <w:proofErr w:type="gramEnd"/>
      <w:r w:rsidR="00CD2554" w:rsidRPr="006055AB">
        <w:rPr>
          <w:b/>
          <w:bCs/>
        </w:rPr>
        <w:t>/workflows</w:t>
      </w:r>
      <w:r>
        <w:rPr>
          <w:b/>
          <w:bCs/>
        </w:rPr>
        <w:t>”</w:t>
      </w:r>
      <w:r w:rsidR="00CD2554">
        <w:t xml:space="preserve"> folder in the repository contains GitHub Action scripts</w:t>
      </w:r>
    </w:p>
    <w:bookmarkEnd w:id="0"/>
    <w:p w14:paraId="71DA26C5" w14:textId="77777777" w:rsidR="00CD2554" w:rsidRPr="002001EE" w:rsidRDefault="00CD2554" w:rsidP="00CD2554">
      <w:pPr>
        <w:pStyle w:val="ListParagraph"/>
        <w:numPr>
          <w:ilvl w:val="0"/>
          <w:numId w:val="14"/>
        </w:numPr>
        <w:jc w:val="left"/>
        <w:rPr>
          <w:b/>
        </w:rPr>
      </w:pPr>
      <w:r w:rsidRPr="002001EE">
        <w:rPr>
          <w:b/>
        </w:rPr>
        <w:t xml:space="preserve">ArcGIS_Covid19_TimeSeries_Sync.yml: </w:t>
      </w:r>
    </w:p>
    <w:p w14:paraId="6305EE9B" w14:textId="2503E025" w:rsidR="00CD2554" w:rsidRPr="00527ECB" w:rsidRDefault="00CD2554" w:rsidP="00527ECB">
      <w:pPr>
        <w:ind w:left="709"/>
        <w:rPr>
          <w:bCs/>
        </w:rPr>
      </w:pPr>
      <w:r w:rsidRPr="00527ECB">
        <w:rPr>
          <w:bCs/>
        </w:rPr>
        <w:t xml:space="preserve">Workflow setup to run ArcGIS_Covid19_TimeSeries_DataSync.py script every day </w:t>
      </w:r>
      <w:r w:rsidR="001F222E" w:rsidRPr="00527ECB">
        <w:rPr>
          <w:bCs/>
        </w:rPr>
        <w:t xml:space="preserve">(once a </w:t>
      </w:r>
      <w:r w:rsidR="006055AB" w:rsidRPr="00527ECB">
        <w:rPr>
          <w:bCs/>
        </w:rPr>
        <w:t>day) 12:30</w:t>
      </w:r>
      <w:r w:rsidRPr="00527ECB">
        <w:rPr>
          <w:bCs/>
        </w:rPr>
        <w:t xml:space="preserve"> AM UTC </w:t>
      </w:r>
    </w:p>
    <w:p w14:paraId="2AB2B609" w14:textId="38462AAB" w:rsidR="00CD2554" w:rsidRPr="002001EE" w:rsidRDefault="00CD2554" w:rsidP="00CD2554">
      <w:pPr>
        <w:pStyle w:val="ListParagraph"/>
        <w:numPr>
          <w:ilvl w:val="0"/>
          <w:numId w:val="14"/>
        </w:numPr>
        <w:jc w:val="left"/>
        <w:rPr>
          <w:b/>
        </w:rPr>
      </w:pPr>
      <w:proofErr w:type="spellStart"/>
      <w:r w:rsidRPr="002001EE">
        <w:rPr>
          <w:b/>
        </w:rPr>
        <w:t>ArcGIS_HealthFacility_DataSync.yml</w:t>
      </w:r>
      <w:proofErr w:type="spellEnd"/>
      <w:r w:rsidRPr="002001EE">
        <w:rPr>
          <w:b/>
        </w:rPr>
        <w:t>:</w:t>
      </w:r>
    </w:p>
    <w:p w14:paraId="76DFAE18" w14:textId="10B28D74" w:rsidR="00CD2554" w:rsidRPr="00527ECB" w:rsidRDefault="00CD2554" w:rsidP="00527ECB">
      <w:pPr>
        <w:ind w:left="709"/>
        <w:rPr>
          <w:bCs/>
        </w:rPr>
      </w:pPr>
      <w:r w:rsidRPr="00527ECB">
        <w:rPr>
          <w:bCs/>
        </w:rPr>
        <w:t xml:space="preserve">Workflow setup to run ArcGIS_HealthFacility_DataSync.py script every </w:t>
      </w:r>
      <w:r w:rsidR="006055AB" w:rsidRPr="00527ECB">
        <w:rPr>
          <w:bCs/>
        </w:rPr>
        <w:t>month (</w:t>
      </w:r>
      <w:r w:rsidR="001F222E" w:rsidRPr="00527ECB">
        <w:rPr>
          <w:bCs/>
        </w:rPr>
        <w:t>once a month)</w:t>
      </w:r>
      <w:r w:rsidRPr="00527ECB">
        <w:rPr>
          <w:bCs/>
        </w:rPr>
        <w:t xml:space="preserve"> 12:</w:t>
      </w:r>
      <w:r w:rsidR="001F222E" w:rsidRPr="00527ECB">
        <w:rPr>
          <w:bCs/>
        </w:rPr>
        <w:t>0</w:t>
      </w:r>
      <w:r w:rsidRPr="00527ECB">
        <w:rPr>
          <w:bCs/>
        </w:rPr>
        <w:t xml:space="preserve">0 AM UTC </w:t>
      </w:r>
    </w:p>
    <w:p w14:paraId="1AE17E35" w14:textId="715FF8DF" w:rsidR="008A67C8" w:rsidRPr="002001EE" w:rsidRDefault="00CD2554" w:rsidP="00CD2554">
      <w:pPr>
        <w:pStyle w:val="ListParagraph"/>
        <w:numPr>
          <w:ilvl w:val="0"/>
          <w:numId w:val="14"/>
        </w:numPr>
        <w:jc w:val="left"/>
        <w:rPr>
          <w:b/>
        </w:rPr>
      </w:pPr>
      <w:proofErr w:type="spellStart"/>
      <w:r w:rsidRPr="002001EE">
        <w:rPr>
          <w:b/>
        </w:rPr>
        <w:t>ArcGIS_Mobility_DataSync.yml</w:t>
      </w:r>
      <w:proofErr w:type="spellEnd"/>
      <w:r w:rsidRPr="002001EE">
        <w:rPr>
          <w:b/>
        </w:rPr>
        <w:t>:</w:t>
      </w:r>
    </w:p>
    <w:p w14:paraId="09DB71C2" w14:textId="2C0D1E51" w:rsidR="00CD2554" w:rsidRPr="00527ECB" w:rsidRDefault="00CD2554" w:rsidP="00527ECB">
      <w:pPr>
        <w:ind w:left="709"/>
        <w:rPr>
          <w:bCs/>
        </w:rPr>
      </w:pPr>
      <w:r w:rsidRPr="00527ECB">
        <w:rPr>
          <w:bCs/>
        </w:rPr>
        <w:t>Workflow setup to run ArcGIS_</w:t>
      </w:r>
      <w:r w:rsidR="001F222E" w:rsidRPr="00527ECB">
        <w:rPr>
          <w:bCs/>
        </w:rPr>
        <w:t>Mobility</w:t>
      </w:r>
      <w:r w:rsidRPr="00527ECB">
        <w:rPr>
          <w:bCs/>
        </w:rPr>
        <w:t>_DataSync.py script every</w:t>
      </w:r>
      <w:r w:rsidR="001F222E" w:rsidRPr="00527ECB">
        <w:rPr>
          <w:bCs/>
        </w:rPr>
        <w:t xml:space="preserve"> </w:t>
      </w:r>
      <w:r w:rsidR="006055AB" w:rsidRPr="00527ECB">
        <w:rPr>
          <w:bCs/>
        </w:rPr>
        <w:t>Monday (</w:t>
      </w:r>
      <w:r w:rsidR="001F222E" w:rsidRPr="00527ECB">
        <w:rPr>
          <w:bCs/>
        </w:rPr>
        <w:t>once a week)</w:t>
      </w:r>
      <w:r w:rsidRPr="00527ECB">
        <w:rPr>
          <w:bCs/>
        </w:rPr>
        <w:t xml:space="preserve"> </w:t>
      </w:r>
      <w:r w:rsidR="001F222E" w:rsidRPr="00527ECB">
        <w:rPr>
          <w:bCs/>
        </w:rPr>
        <w:t xml:space="preserve">1 </w:t>
      </w:r>
      <w:r w:rsidRPr="00527ECB">
        <w:rPr>
          <w:bCs/>
        </w:rPr>
        <w:t>AM UTC</w:t>
      </w:r>
    </w:p>
    <w:p w14:paraId="15D340D7" w14:textId="68AD855D" w:rsidR="00057C66" w:rsidRDefault="00057C66" w:rsidP="00DF6DE4">
      <w:pPr>
        <w:pStyle w:val="Heading2"/>
        <w:tabs>
          <w:tab w:val="clear" w:pos="1206"/>
          <w:tab w:val="left" w:pos="630"/>
        </w:tabs>
        <w:ind w:left="630" w:hanging="630"/>
      </w:pPr>
      <w:r>
        <w:t>Dashboard &amp; ArcGIS Hosted Feature Services</w:t>
      </w:r>
    </w:p>
    <w:p w14:paraId="19758203" w14:textId="77E9D551" w:rsidR="00057C66" w:rsidRPr="00057C66" w:rsidRDefault="00057C66" w:rsidP="00057C66">
      <w:pPr>
        <w:ind w:left="630"/>
      </w:pPr>
      <w:r>
        <w:t xml:space="preserve">The application uses ArcGIS Online Platform and all the data application uses are ArcGIS Hosted Feature Services. Service Definitions, Views and </w:t>
      </w:r>
      <w:proofErr w:type="spellStart"/>
      <w:r>
        <w:t>Webmaps</w:t>
      </w:r>
      <w:proofErr w:type="spellEnd"/>
      <w:r>
        <w:t xml:space="preserve"> are all saved into </w:t>
      </w:r>
      <w:proofErr w:type="spellStart"/>
      <w:r w:rsidRPr="00057C66">
        <w:rPr>
          <w:b/>
          <w:bCs/>
        </w:rPr>
        <w:t>CommonHealthDataMap</w:t>
      </w:r>
      <w:proofErr w:type="spellEnd"/>
      <w:r>
        <w:t xml:space="preserve"> folder. ArcGIS Dashboard for Desktop</w:t>
      </w:r>
      <w:r w:rsidR="00527ECB">
        <w:t xml:space="preserve"> and mobile are</w:t>
      </w:r>
      <w:r>
        <w:t xml:space="preserve"> configured </w:t>
      </w:r>
      <w:r w:rsidR="00527ECB">
        <w:t>and are accessible from</w:t>
      </w:r>
      <w:r>
        <w:t xml:space="preserve"> the same folder.</w:t>
      </w:r>
    </w:p>
    <w:p w14:paraId="68C811EB" w14:textId="171B853D" w:rsidR="00DF6DE4" w:rsidRDefault="00105A66" w:rsidP="00DF6DE4">
      <w:pPr>
        <w:pStyle w:val="Heading2"/>
        <w:tabs>
          <w:tab w:val="clear" w:pos="1206"/>
          <w:tab w:val="left" w:pos="630"/>
        </w:tabs>
        <w:ind w:left="630" w:hanging="630"/>
      </w:pPr>
      <w:r>
        <w:t>Web App</w:t>
      </w:r>
    </w:p>
    <w:p w14:paraId="26D737C3" w14:textId="0DFEA34D" w:rsidR="006B0984" w:rsidRPr="00527ECB" w:rsidRDefault="006B0984" w:rsidP="00527ECB">
      <w:pPr>
        <w:ind w:left="630"/>
      </w:pPr>
      <w:r w:rsidRPr="00527ECB">
        <w:t xml:space="preserve">Web App is a wrapper to host Desktop and Mobile versions of dashboard with a single access point URL and load the necessary dashboard based on the device the application is being loaded. </w:t>
      </w:r>
    </w:p>
    <w:p w14:paraId="15603899" w14:textId="155BE5CE" w:rsidR="00805848" w:rsidRDefault="00805848">
      <w:pPr>
        <w:pStyle w:val="Heading1"/>
      </w:pPr>
      <w:r>
        <w:t>Steps to Deploy</w:t>
      </w:r>
    </w:p>
    <w:p w14:paraId="482AF80F" w14:textId="7637E12E" w:rsidR="00105A66" w:rsidRPr="003725C4" w:rsidRDefault="00105A66" w:rsidP="00105A66">
      <w:pPr>
        <w:pStyle w:val="ListParagraph"/>
        <w:numPr>
          <w:ilvl w:val="0"/>
          <w:numId w:val="13"/>
        </w:numPr>
        <w:rPr>
          <w:rFonts w:eastAsia="Times New Roman"/>
          <w:color w:val="5A5A5A"/>
          <w:spacing w:val="10"/>
          <w:szCs w:val="24"/>
        </w:rPr>
      </w:pPr>
      <w:r w:rsidRPr="00527ECB">
        <w:rPr>
          <w:rFonts w:eastAsia="Times New Roman"/>
          <w:color w:val="5A5A5A"/>
          <w:spacing w:val="10"/>
          <w:szCs w:val="24"/>
        </w:rPr>
        <w:t xml:space="preserve">App is deployed to GitHub Pages. Any changes to the deployment can be done from </w:t>
      </w:r>
      <w:r w:rsidRPr="00527ECB">
        <w:rPr>
          <w:rFonts w:eastAsia="Times New Roman"/>
          <w:b/>
          <w:bCs/>
          <w:color w:val="5A5A5A"/>
          <w:spacing w:val="10"/>
          <w:szCs w:val="24"/>
        </w:rPr>
        <w:t>Repository&gt; Settings &gt; GitHub Pages(section)</w:t>
      </w:r>
      <w:r w:rsidRPr="00527ECB">
        <w:rPr>
          <w:rFonts w:eastAsia="Times New Roman"/>
          <w:color w:val="5A5A5A"/>
          <w:spacing w:val="10"/>
          <w:szCs w:val="24"/>
        </w:rPr>
        <w:t>.</w:t>
      </w:r>
    </w:p>
    <w:p w14:paraId="2EA95978" w14:textId="77777777" w:rsidR="00CD2554" w:rsidRPr="003725C4" w:rsidRDefault="00105A66" w:rsidP="00105A66">
      <w:pPr>
        <w:pStyle w:val="ListParagraph"/>
        <w:numPr>
          <w:ilvl w:val="0"/>
          <w:numId w:val="13"/>
        </w:numPr>
        <w:rPr>
          <w:rFonts w:eastAsia="Times New Roman"/>
          <w:color w:val="5A5A5A"/>
          <w:spacing w:val="10"/>
          <w:szCs w:val="24"/>
        </w:rPr>
      </w:pPr>
      <w:r w:rsidRPr="003725C4">
        <w:rPr>
          <w:rFonts w:eastAsia="Times New Roman"/>
          <w:color w:val="5A5A5A"/>
          <w:spacing w:val="10"/>
          <w:szCs w:val="24"/>
        </w:rPr>
        <w:t>Steps to setup custom domain are provided in GitHub documentation</w:t>
      </w:r>
      <w:r w:rsidR="00CD2554" w:rsidRPr="003725C4">
        <w:rPr>
          <w:rFonts w:eastAsia="Times New Roman"/>
          <w:color w:val="5A5A5A"/>
          <w:spacing w:val="10"/>
          <w:szCs w:val="24"/>
        </w:rPr>
        <w:t xml:space="preserve"> at below mentioned path</w:t>
      </w:r>
      <w:r w:rsidRPr="003725C4">
        <w:rPr>
          <w:rFonts w:eastAsia="Times New Roman"/>
          <w:color w:val="5A5A5A"/>
          <w:spacing w:val="10"/>
          <w:szCs w:val="24"/>
        </w:rPr>
        <w:t xml:space="preserve">: </w:t>
      </w:r>
    </w:p>
    <w:p w14:paraId="3E465A95" w14:textId="66B344DB" w:rsidR="00105A66" w:rsidRDefault="002A0DBD" w:rsidP="00CD2554">
      <w:pPr>
        <w:pStyle w:val="ListParagraph"/>
        <w:rPr>
          <w:rStyle w:val="Hyperlink"/>
        </w:rPr>
      </w:pPr>
      <w:hyperlink r:id="rId8" w:history="1">
        <w:r w:rsidR="00CD2554" w:rsidRPr="00C11C6B">
          <w:rPr>
            <w:rStyle w:val="Hyperlink"/>
          </w:rPr>
          <w:t>https://docs.github.com/en/github/working-with-github-pages/configuring-a-custom-domain-for-your-github-pages-site</w:t>
        </w:r>
      </w:hyperlink>
    </w:p>
    <w:p w14:paraId="7C260569" w14:textId="77777777" w:rsidR="003725C4" w:rsidRDefault="003725C4" w:rsidP="003725C4">
      <w:pPr>
        <w:pStyle w:val="ListParagraph"/>
        <w:numPr>
          <w:ilvl w:val="0"/>
          <w:numId w:val="13"/>
        </w:numPr>
      </w:pPr>
      <w:r w:rsidRPr="00527ECB">
        <w:rPr>
          <w:rFonts w:eastAsia="Times New Roman"/>
          <w:color w:val="5A5A5A"/>
          <w:spacing w:val="10"/>
          <w:szCs w:val="24"/>
        </w:rPr>
        <w:t>Once the GitHub repository is setup, pushing new code to prod branch will deploy the application to live (</w:t>
      </w:r>
      <w:hyperlink r:id="rId9" w:history="1">
        <w:r w:rsidRPr="00AC2006">
          <w:rPr>
            <w:rStyle w:val="Hyperlink"/>
          </w:rPr>
          <w:t>https://covicheck.eac.int</w:t>
        </w:r>
      </w:hyperlink>
      <w:r w:rsidRPr="00527ECB">
        <w:rPr>
          <w:rFonts w:eastAsia="Times New Roman"/>
          <w:color w:val="5A5A5A"/>
          <w:spacing w:val="10"/>
          <w:szCs w:val="24"/>
        </w:rPr>
        <w:t>)</w:t>
      </w:r>
      <w:r>
        <w:t xml:space="preserve">. </w:t>
      </w:r>
    </w:p>
    <w:p w14:paraId="59AA8567" w14:textId="1EC363EA" w:rsidR="003725C4" w:rsidRPr="00105A66" w:rsidRDefault="003725C4" w:rsidP="003725C4">
      <w:r>
        <w:rPr>
          <w:noProof/>
        </w:rPr>
        <w:lastRenderedPageBreak/>
        <w:drawing>
          <wp:inline distT="0" distB="0" distL="0" distR="0" wp14:anchorId="48DCDB67" wp14:editId="56416B22">
            <wp:extent cx="5732145" cy="4203065"/>
            <wp:effectExtent l="19050" t="19050" r="20955"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4203065"/>
                    </a:xfrm>
                    <a:prstGeom prst="rect">
                      <a:avLst/>
                    </a:prstGeom>
                    <a:ln>
                      <a:solidFill>
                        <a:schemeClr val="accent1"/>
                      </a:solidFill>
                    </a:ln>
                  </pic:spPr>
                </pic:pic>
              </a:graphicData>
            </a:graphic>
          </wp:inline>
        </w:drawing>
      </w:r>
    </w:p>
    <w:p w14:paraId="06656D7D" w14:textId="77777777" w:rsidR="003725C4" w:rsidRPr="00105A66" w:rsidRDefault="003725C4" w:rsidP="00CD2554">
      <w:pPr>
        <w:pStyle w:val="ListParagraph"/>
      </w:pPr>
    </w:p>
    <w:p w14:paraId="3912E7A8" w14:textId="5E77337D" w:rsidR="006B4E9F" w:rsidRDefault="00DA31D6" w:rsidP="00455126">
      <w:pPr>
        <w:pStyle w:val="Heading1"/>
      </w:pPr>
      <w:r>
        <w:t>Known Issues/Deviations/Limitations</w:t>
      </w:r>
    </w:p>
    <w:p w14:paraId="12F7E6FE" w14:textId="77777777" w:rsidR="003725C4" w:rsidRDefault="003725C4" w:rsidP="003725C4">
      <w:pPr>
        <w:pStyle w:val="Bullets1"/>
        <w:numPr>
          <w:ilvl w:val="0"/>
          <w:numId w:val="14"/>
        </w:numPr>
      </w:pPr>
      <w:r>
        <w:t>Application when accessed in landscape mode from a mo</w:t>
      </w:r>
      <w:bookmarkStart w:id="1" w:name="_GoBack"/>
      <w:bookmarkEnd w:id="1"/>
      <w:r>
        <w:t>bile loads the desktop version isntead of the mobile version. This is the behavior of experience builder and the related references are provided below:</w:t>
      </w:r>
    </w:p>
    <w:p w14:paraId="659B2E45" w14:textId="77777777" w:rsidR="003725C4" w:rsidRPr="003725C4" w:rsidRDefault="003725C4" w:rsidP="003725C4">
      <w:pPr>
        <w:pStyle w:val="ListParagraph"/>
        <w:numPr>
          <w:ilvl w:val="0"/>
          <w:numId w:val="18"/>
        </w:numPr>
        <w:spacing w:before="0" w:after="0"/>
        <w:jc w:val="left"/>
      </w:pPr>
      <w:hyperlink r:id="rId11" w:history="1">
        <w:r w:rsidRPr="003725C4">
          <w:rPr>
            <w:rStyle w:val="Hyperlink"/>
            <w:rFonts w:eastAsia="Times New Roman"/>
          </w:rPr>
          <w:t>https://community.esri.com/thread/249462-mobile-landscape-view</w:t>
        </w:r>
      </w:hyperlink>
    </w:p>
    <w:p w14:paraId="0D4AF8AB" w14:textId="77777777" w:rsidR="003725C4" w:rsidRPr="003725C4" w:rsidRDefault="003725C4" w:rsidP="003725C4">
      <w:pPr>
        <w:pStyle w:val="ListParagraph"/>
        <w:numPr>
          <w:ilvl w:val="0"/>
          <w:numId w:val="18"/>
        </w:numPr>
        <w:spacing w:before="0" w:after="0"/>
        <w:jc w:val="left"/>
      </w:pPr>
      <w:hyperlink r:id="rId12" w:history="1">
        <w:r w:rsidRPr="003725C4">
          <w:rPr>
            <w:rStyle w:val="Hyperlink"/>
            <w:rFonts w:eastAsia="Times New Roman"/>
          </w:rPr>
          <w:t>https://community.esri.com/thread/251602-lock-mobile-layouts-in-arcgis-experience-builder-in-portrait</w:t>
        </w:r>
      </w:hyperlink>
    </w:p>
    <w:p w14:paraId="1032654E" w14:textId="77777777" w:rsidR="003725C4" w:rsidRPr="003725C4" w:rsidRDefault="003725C4" w:rsidP="003725C4">
      <w:pPr>
        <w:pStyle w:val="ListParagraph"/>
        <w:numPr>
          <w:ilvl w:val="0"/>
          <w:numId w:val="18"/>
        </w:numPr>
        <w:spacing w:before="0" w:after="0"/>
        <w:jc w:val="left"/>
      </w:pPr>
      <w:hyperlink r:id="rId13" w:history="1">
        <w:r w:rsidRPr="003725C4">
          <w:rPr>
            <w:rStyle w:val="Hyperlink"/>
            <w:rFonts w:eastAsia="Times New Roman"/>
          </w:rPr>
          <w:t>https://community.esri.com/thread/248289-arcgis-experience-builder-appears-to-be-a-bug-mobile-configuration-doesnt-work-in-landscape-mode</w:t>
        </w:r>
      </w:hyperlink>
    </w:p>
    <w:p w14:paraId="7AEF2444" w14:textId="01F44496" w:rsidR="000A1A12" w:rsidRDefault="003725C4" w:rsidP="003725C4">
      <w:pPr>
        <w:pStyle w:val="Bullets1"/>
        <w:numPr>
          <w:ilvl w:val="0"/>
          <w:numId w:val="0"/>
        </w:numPr>
        <w:ind w:left="720"/>
      </w:pPr>
      <w:r>
        <w:t xml:space="preserve"> </w:t>
      </w:r>
    </w:p>
    <w:sectPr w:rsidR="000A1A12" w:rsidSect="00831419">
      <w:headerReference w:type="default" r:id="rId14"/>
      <w:footerReference w:type="default" r:id="rId15"/>
      <w:pgSz w:w="11907" w:h="16839" w:code="9"/>
      <w:pgMar w:top="1440" w:right="1440" w:bottom="172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39FDE" w14:textId="77777777" w:rsidR="002A0DBD" w:rsidRDefault="002A0DBD">
      <w:r>
        <w:separator/>
      </w:r>
    </w:p>
    <w:p w14:paraId="6FD8F989" w14:textId="77777777" w:rsidR="002A0DBD" w:rsidRDefault="002A0DBD"/>
  </w:endnote>
  <w:endnote w:type="continuationSeparator" w:id="0">
    <w:p w14:paraId="3924A7FF" w14:textId="77777777" w:rsidR="002A0DBD" w:rsidRDefault="002A0DBD">
      <w:r>
        <w:continuationSeparator/>
      </w:r>
    </w:p>
    <w:p w14:paraId="4E4DBC13" w14:textId="77777777" w:rsidR="002A0DBD" w:rsidRDefault="002A0DBD"/>
  </w:endnote>
  <w:endnote w:type="continuationNotice" w:id="1">
    <w:p w14:paraId="687F20C9" w14:textId="77777777" w:rsidR="002A0DBD" w:rsidRDefault="002A0DB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417DE" w14:textId="77777777" w:rsidR="00B74CD6" w:rsidRDefault="00B74CD6">
    <w:pPr>
      <w:pStyle w:val="Footer"/>
      <w:tabs>
        <w:tab w:val="clear" w:pos="4320"/>
        <w:tab w:val="clear" w:pos="8640"/>
        <w:tab w:val="center" w:pos="4500"/>
        <w:tab w:val="right" w:pos="9000"/>
      </w:tabs>
    </w:pPr>
  </w:p>
  <w:p w14:paraId="33E450CE" w14:textId="69CCD4CD" w:rsidR="00B74CD6" w:rsidRPr="006B4E9F" w:rsidRDefault="00B74CD6" w:rsidP="006B4E9F">
    <w:pPr>
      <w:pStyle w:val="Footer"/>
      <w:pBdr>
        <w:top w:val="single" w:sz="12" w:space="1" w:color="403152" w:themeColor="accent4" w:themeShade="80"/>
      </w:pBdr>
      <w:tabs>
        <w:tab w:val="clear" w:pos="4320"/>
        <w:tab w:val="clear" w:pos="8640"/>
        <w:tab w:val="center" w:pos="4680"/>
        <w:tab w:val="right" w:pos="9360"/>
      </w:tabs>
      <w:rPr>
        <w:noProof/>
        <w:sz w:val="16"/>
      </w:rPr>
    </w:pPr>
    <w:r w:rsidRPr="006B4E9F">
      <w:rPr>
        <w:sz w:val="16"/>
      </w:rPr>
      <w:tab/>
      <w:t xml:space="preserve">          Confidential</w:t>
    </w:r>
    <w:r w:rsidRPr="006B4E9F">
      <w:rPr>
        <w:sz w:val="16"/>
      </w:rPr>
      <w:tab/>
      <w:t xml:space="preserve">Page </w:t>
    </w:r>
    <w:r w:rsidRPr="006B4E9F">
      <w:rPr>
        <w:b/>
        <w:sz w:val="16"/>
      </w:rPr>
      <w:fldChar w:fldCharType="begin"/>
    </w:r>
    <w:r w:rsidRPr="006B4E9F">
      <w:rPr>
        <w:b/>
        <w:sz w:val="16"/>
      </w:rPr>
      <w:instrText xml:space="preserve"> PAGE </w:instrText>
    </w:r>
    <w:r w:rsidRPr="006B4E9F">
      <w:rPr>
        <w:b/>
        <w:sz w:val="16"/>
      </w:rPr>
      <w:fldChar w:fldCharType="separate"/>
    </w:r>
    <w:r w:rsidR="000B0C78">
      <w:rPr>
        <w:b/>
        <w:noProof/>
        <w:sz w:val="16"/>
      </w:rPr>
      <w:t>1</w:t>
    </w:r>
    <w:r w:rsidRPr="006B4E9F">
      <w:rPr>
        <w:b/>
        <w:noProof/>
        <w:sz w:val="16"/>
      </w:rPr>
      <w:fldChar w:fldCharType="end"/>
    </w:r>
    <w:r w:rsidRPr="006B4E9F">
      <w:rPr>
        <w:noProof/>
        <w:sz w:val="16"/>
      </w:rPr>
      <w:t xml:space="preserve"> of </w:t>
    </w:r>
    <w:r w:rsidRPr="006B4E9F">
      <w:rPr>
        <w:b/>
        <w:noProof/>
        <w:sz w:val="16"/>
      </w:rPr>
      <w:fldChar w:fldCharType="begin"/>
    </w:r>
    <w:r w:rsidRPr="006B4E9F">
      <w:rPr>
        <w:b/>
        <w:noProof/>
        <w:sz w:val="16"/>
      </w:rPr>
      <w:instrText xml:space="preserve"> NUMPAGES  \* Arabic  \* MERGEFORMAT </w:instrText>
    </w:r>
    <w:r w:rsidRPr="006B4E9F">
      <w:rPr>
        <w:b/>
        <w:noProof/>
        <w:sz w:val="16"/>
      </w:rPr>
      <w:fldChar w:fldCharType="separate"/>
    </w:r>
    <w:r w:rsidR="000B0C78">
      <w:rPr>
        <w:b/>
        <w:noProof/>
        <w:sz w:val="16"/>
      </w:rPr>
      <w:t>3</w:t>
    </w:r>
    <w:r w:rsidRPr="006B4E9F">
      <w:rPr>
        <w:b/>
        <w:noProof/>
        <w:sz w:val="16"/>
      </w:rPr>
      <w:fldChar w:fldCharType="end"/>
    </w:r>
  </w:p>
  <w:p w14:paraId="58FCBF4F" w14:textId="610AC269" w:rsidR="00B74CD6" w:rsidRPr="006B4E9F" w:rsidRDefault="008902FD" w:rsidP="008902FD">
    <w:pPr>
      <w:pStyle w:val="Footer"/>
      <w:tabs>
        <w:tab w:val="clear" w:pos="4320"/>
        <w:tab w:val="clear" w:pos="8640"/>
        <w:tab w:val="center" w:pos="3780"/>
        <w:tab w:val="right" w:pos="9360"/>
      </w:tabs>
      <w:jc w:val="left"/>
      <w:rPr>
        <w:sz w:val="16"/>
      </w:rPr>
    </w:pPr>
    <w:r w:rsidRPr="008902FD">
      <w:rPr>
        <w:sz w:val="16"/>
        <w:szCs w:val="16"/>
      </w:rPr>
      <w:t xml:space="preserve">Release Note </w:t>
    </w:r>
    <w:r w:rsidR="009B686D">
      <w:rPr>
        <w:sz w:val="16"/>
        <w:szCs w:val="16"/>
      </w:rPr>
      <w:t>–</w:t>
    </w:r>
    <w:r w:rsidRPr="008902FD">
      <w:rPr>
        <w:sz w:val="16"/>
        <w:szCs w:val="16"/>
      </w:rPr>
      <w:t xml:space="preserve"> </w:t>
    </w:r>
    <w:r w:rsidR="009B686D">
      <w:rPr>
        <w:sz w:val="16"/>
        <w:szCs w:val="16"/>
      </w:rPr>
      <w:t>CommonHealth Data Map</w:t>
    </w:r>
    <w:r w:rsidR="006B4E9F" w:rsidRPr="006B4E9F">
      <w:rPr>
        <w:sz w:val="16"/>
      </w:rPr>
      <w:tab/>
    </w:r>
    <w:r w:rsidR="006B4E9F" w:rsidRPr="006B4E9F">
      <w:rPr>
        <w:sz w:val="16"/>
      </w:rPr>
      <w:tab/>
    </w:r>
    <w:r w:rsidR="00B74CD6" w:rsidRPr="006B4E9F">
      <w:rPr>
        <w:sz w:val="16"/>
      </w:rPr>
      <w:t xml:space="preserve">© </w:t>
    </w:r>
    <w:proofErr w:type="spellStart"/>
    <w:r w:rsidR="00B74CD6" w:rsidRPr="006B4E9F">
      <w:rPr>
        <w:sz w:val="16"/>
      </w:rPr>
      <w:t>CyberTech</w:t>
    </w:r>
    <w:proofErr w:type="spellEnd"/>
    <w:r w:rsidR="00B74CD6" w:rsidRPr="006B4E9F">
      <w:rPr>
        <w:sz w:val="16"/>
      </w:rPr>
      <w:t xml:space="preserve"> Systems and Software Ltd. </w:t>
    </w:r>
    <w:r w:rsidR="00C64693" w:rsidRPr="006B4E9F">
      <w:rPr>
        <w:sz w:val="16"/>
      </w:rPr>
      <w:t>20</w:t>
    </w:r>
    <w:r w:rsidR="00A34EDE">
      <w:rPr>
        <w:sz w:val="16"/>
      </w:rPr>
      <w:t>20</w:t>
    </w:r>
    <w:r w:rsidR="00B74CD6" w:rsidRPr="006B4E9F">
      <w:rPr>
        <w:sz w:val="16"/>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41D10" w14:textId="77777777" w:rsidR="002A0DBD" w:rsidRDefault="002A0DBD">
      <w:r>
        <w:separator/>
      </w:r>
    </w:p>
    <w:p w14:paraId="605BC128" w14:textId="77777777" w:rsidR="002A0DBD" w:rsidRDefault="002A0DBD"/>
  </w:footnote>
  <w:footnote w:type="continuationSeparator" w:id="0">
    <w:p w14:paraId="252005EE" w14:textId="77777777" w:rsidR="002A0DBD" w:rsidRDefault="002A0DBD">
      <w:r>
        <w:continuationSeparator/>
      </w:r>
    </w:p>
    <w:p w14:paraId="58904A96" w14:textId="77777777" w:rsidR="002A0DBD" w:rsidRDefault="002A0DBD"/>
  </w:footnote>
  <w:footnote w:type="continuationNotice" w:id="1">
    <w:p w14:paraId="7A3F38F6" w14:textId="77777777" w:rsidR="002A0DBD" w:rsidRDefault="002A0DB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472DA" w14:textId="1EA3C56A" w:rsidR="00B74CD6" w:rsidRPr="006E65FD" w:rsidRDefault="00BC5303" w:rsidP="00D108D0">
    <w:pPr>
      <w:pStyle w:val="Header"/>
      <w:tabs>
        <w:tab w:val="clear" w:pos="8640"/>
        <w:tab w:val="right" w:pos="9270"/>
      </w:tabs>
    </w:pPr>
    <w:r>
      <w:rPr>
        <w:noProof/>
        <w:lang w:val="en-IN" w:eastAsia="en-IN"/>
      </w:rPr>
      <mc:AlternateContent>
        <mc:Choice Requires="wps">
          <w:drawing>
            <wp:anchor distT="0" distB="0" distL="114300" distR="114300" simplePos="0" relativeHeight="251682304" behindDoc="0" locked="0" layoutInCell="1" allowOverlap="1" wp14:anchorId="5B681E02" wp14:editId="0BD93A78">
              <wp:simplePos x="0" y="0"/>
              <wp:positionH relativeFrom="column">
                <wp:posOffset>180975</wp:posOffset>
              </wp:positionH>
              <wp:positionV relativeFrom="paragraph">
                <wp:posOffset>76200</wp:posOffset>
              </wp:positionV>
              <wp:extent cx="1219200" cy="2571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192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97577" w14:textId="77777777" w:rsidR="00B74CD6" w:rsidRPr="00D108D0" w:rsidRDefault="00B74CD6">
                          <w:pPr>
                            <w:rPr>
                              <w:sz w:val="16"/>
                            </w:rPr>
                          </w:pPr>
                          <w:r w:rsidRPr="00D108D0">
                            <w:rPr>
                              <w:sz w:val="16"/>
                            </w:rPr>
                            <w:t>www.cybertech.com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681E02" id="_x0000_t202" coordsize="21600,21600" o:spt="202" path="m,l,21600r21600,l21600,xe">
              <v:stroke joinstyle="miter"/>
              <v:path gradientshapeok="t" o:connecttype="rect"/>
            </v:shapetype>
            <v:shape id="Text Box 12" o:spid="_x0000_s1026" type="#_x0000_t202" style="position:absolute;left:0;text-align:left;margin-left:14.25pt;margin-top:6pt;width:96pt;height:20.2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" filled="f" stroked="f" strokeweight=".5pt">
              <v:textbox>
                <w:txbxContent>
                  <w:p w14:paraId="58F97577" w14:textId="77777777" w:rsidR="00B74CD6" w:rsidRPr="00D108D0" w:rsidRDefault="00B74CD6">
                    <w:pPr>
                      <w:rPr>
                        <w:sz w:val="16"/>
                      </w:rPr>
                    </w:pPr>
                    <w:r w:rsidRPr="00D108D0">
                      <w:rPr>
                        <w:sz w:val="16"/>
                      </w:rPr>
                      <w:t>www.cybertech.com</w:t>
                    </w:r>
                  </w:p>
                </w:txbxContent>
              </v:textbox>
            </v:shape>
          </w:pict>
        </mc:Fallback>
      </mc:AlternateContent>
    </w:r>
    <w:r>
      <w:rPr>
        <w:noProof/>
        <w:lang w:val="en-IN" w:eastAsia="en-IN"/>
      </w:rPr>
      <w:drawing>
        <wp:anchor distT="0" distB="0" distL="114300" distR="114300" simplePos="0" relativeHeight="251689472" behindDoc="1" locked="0" layoutInCell="1" allowOverlap="1" wp14:anchorId="69FF6AFD" wp14:editId="06B85CE8">
          <wp:simplePos x="0" y="0"/>
          <wp:positionH relativeFrom="column">
            <wp:posOffset>0</wp:posOffset>
          </wp:positionH>
          <wp:positionV relativeFrom="paragraph">
            <wp:posOffset>-180975</wp:posOffset>
          </wp:positionV>
          <wp:extent cx="5942269" cy="566928"/>
          <wp:effectExtent l="0" t="0" r="1905" b="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t-04.png"/>
                  <pic:cNvPicPr/>
                </pic:nvPicPr>
                <pic:blipFill>
                  <a:blip r:embed="rId1">
                    <a:extLst>
                      <a:ext uri="{28A0092B-C50C-407E-A947-70E740481C1C}">
                        <a14:useLocalDpi xmlns:a14="http://schemas.microsoft.com/office/drawing/2010/main" val="0"/>
                      </a:ext>
                    </a:extLst>
                  </a:blip>
                  <a:stretch>
                    <a:fillRect/>
                  </a:stretch>
                </pic:blipFill>
                <pic:spPr>
                  <a:xfrm>
                    <a:off x="0" y="0"/>
                    <a:ext cx="5942269" cy="566928"/>
                  </a:xfrm>
                  <a:prstGeom prst="rect">
                    <a:avLst/>
                  </a:prstGeom>
                </pic:spPr>
              </pic:pic>
            </a:graphicData>
          </a:graphic>
          <wp14:sizeRelH relativeFrom="page">
            <wp14:pctWidth>0</wp14:pctWidth>
          </wp14:sizeRelH>
          <wp14:sizeRelV relativeFrom="page">
            <wp14:pctHeight>0</wp14:pctHeight>
          </wp14:sizeRelV>
        </wp:anchor>
      </w:drawing>
    </w:r>
    <w:r w:rsidR="00B74CD6" w:rsidRPr="00D45048">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03D"/>
    <w:multiLevelType w:val="hybridMultilevel"/>
    <w:tmpl w:val="3DC887E2"/>
    <w:lvl w:ilvl="0" w:tplc="66429230">
      <w:start w:val="1"/>
      <w:numFmt w:val="decimal"/>
      <w:pStyle w:val="Par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C1BA0"/>
    <w:multiLevelType w:val="hybridMultilevel"/>
    <w:tmpl w:val="0C463EFE"/>
    <w:lvl w:ilvl="0" w:tplc="BD22513E">
      <w:start w:val="1"/>
      <w:numFmt w:val="bullet"/>
      <w:pStyle w:val="Bullets3"/>
      <w:lvlText w:val=""/>
      <w:lvlJc w:val="left"/>
      <w:pPr>
        <w:tabs>
          <w:tab w:val="num" w:pos="360"/>
        </w:tabs>
        <w:ind w:left="360" w:hanging="360"/>
      </w:pPr>
      <w:rPr>
        <w:rFonts w:ascii="Wingdings 2" w:hAnsi="Wingdings 2" w:hint="default"/>
        <w:color w:val="auto"/>
      </w:rPr>
    </w:lvl>
    <w:lvl w:ilvl="1" w:tplc="04523B72">
      <w:start w:val="1"/>
      <w:numFmt w:val="bullet"/>
      <w:pStyle w:val="Bullets3"/>
      <w:lvlText w:val=""/>
      <w:lvlJc w:val="left"/>
      <w:pPr>
        <w:tabs>
          <w:tab w:val="num" w:pos="1080"/>
        </w:tabs>
        <w:ind w:left="1080" w:hanging="360"/>
      </w:pPr>
      <w:rPr>
        <w:rFonts w:ascii="Wingdings" w:hAnsi="Wingdings" w:hint="default"/>
        <w:color w:val="auto"/>
      </w:rPr>
    </w:lvl>
    <w:lvl w:ilvl="2" w:tplc="4FF86068">
      <w:start w:val="1"/>
      <w:numFmt w:val="bullet"/>
      <w:lvlText w:val=""/>
      <w:lvlJc w:val="left"/>
      <w:pPr>
        <w:tabs>
          <w:tab w:val="num" w:pos="1800"/>
        </w:tabs>
        <w:ind w:left="1800" w:hanging="180"/>
      </w:pPr>
      <w:rPr>
        <w:rFonts w:ascii="Wingdings" w:hAnsi="Wingdings" w:hint="default"/>
      </w:rPr>
    </w:lvl>
    <w:lvl w:ilvl="3" w:tplc="4B2086B0">
      <w:start w:val="1"/>
      <w:numFmt w:val="decimal"/>
      <w:lvlText w:val="%4."/>
      <w:lvlJc w:val="left"/>
      <w:pPr>
        <w:tabs>
          <w:tab w:val="num" w:pos="2520"/>
        </w:tabs>
        <w:ind w:left="2520" w:hanging="360"/>
      </w:pPr>
    </w:lvl>
    <w:lvl w:ilvl="4" w:tplc="23E675DE">
      <w:start w:val="3"/>
      <w:numFmt w:val="bullet"/>
      <w:lvlText w:val=""/>
      <w:lvlJc w:val="left"/>
      <w:pPr>
        <w:ind w:left="3240" w:hanging="360"/>
      </w:pPr>
      <w:rPr>
        <w:rFonts w:ascii="Symbol" w:eastAsia="Times New Roman" w:hAnsi="Symbol" w:cs="Times New Roman" w:hint="default"/>
      </w:rPr>
    </w:lvl>
    <w:lvl w:ilvl="5" w:tplc="0E507D32" w:tentative="1">
      <w:start w:val="1"/>
      <w:numFmt w:val="lowerRoman"/>
      <w:lvlText w:val="%6."/>
      <w:lvlJc w:val="right"/>
      <w:pPr>
        <w:tabs>
          <w:tab w:val="num" w:pos="3960"/>
        </w:tabs>
        <w:ind w:left="3960" w:hanging="180"/>
      </w:pPr>
    </w:lvl>
    <w:lvl w:ilvl="6" w:tplc="5F28F14C" w:tentative="1">
      <w:start w:val="1"/>
      <w:numFmt w:val="decimal"/>
      <w:lvlText w:val="%7."/>
      <w:lvlJc w:val="left"/>
      <w:pPr>
        <w:tabs>
          <w:tab w:val="num" w:pos="4680"/>
        </w:tabs>
        <w:ind w:left="4680" w:hanging="360"/>
      </w:pPr>
    </w:lvl>
    <w:lvl w:ilvl="7" w:tplc="A4FE1020" w:tentative="1">
      <w:start w:val="1"/>
      <w:numFmt w:val="lowerLetter"/>
      <w:lvlText w:val="%8."/>
      <w:lvlJc w:val="left"/>
      <w:pPr>
        <w:tabs>
          <w:tab w:val="num" w:pos="5400"/>
        </w:tabs>
        <w:ind w:left="5400" w:hanging="360"/>
      </w:pPr>
    </w:lvl>
    <w:lvl w:ilvl="8" w:tplc="FB3855F4" w:tentative="1">
      <w:start w:val="1"/>
      <w:numFmt w:val="lowerRoman"/>
      <w:lvlText w:val="%9."/>
      <w:lvlJc w:val="right"/>
      <w:pPr>
        <w:tabs>
          <w:tab w:val="num" w:pos="6120"/>
        </w:tabs>
        <w:ind w:left="6120" w:hanging="180"/>
      </w:pPr>
    </w:lvl>
  </w:abstractNum>
  <w:abstractNum w:abstractNumId="2" w15:restartNumberingAfterBreak="0">
    <w:nsid w:val="065D5B28"/>
    <w:multiLevelType w:val="hybridMultilevel"/>
    <w:tmpl w:val="B344E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E1D0F70"/>
    <w:multiLevelType w:val="hybridMultilevel"/>
    <w:tmpl w:val="55D8AE06"/>
    <w:lvl w:ilvl="0" w:tplc="BF22111E">
      <w:start w:val="1"/>
      <w:numFmt w:val="bullet"/>
      <w:lvlText w:val=""/>
      <w:lvlJc w:val="left"/>
      <w:pPr>
        <w:ind w:left="720" w:hanging="360"/>
      </w:pPr>
      <w:rPr>
        <w:rFonts w:ascii="Symbol" w:hAnsi="Symbol" w:hint="default"/>
        <w:color w:val="808080" w:themeColor="background1"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C76E81"/>
    <w:multiLevelType w:val="hybridMultilevel"/>
    <w:tmpl w:val="2842DEE6"/>
    <w:lvl w:ilvl="0" w:tplc="B102082E">
      <w:start w:val="1"/>
      <w:numFmt w:val="bullet"/>
      <w:pStyle w:val="Bullets2"/>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9C3073"/>
    <w:multiLevelType w:val="hybridMultilevel"/>
    <w:tmpl w:val="E8D8415C"/>
    <w:lvl w:ilvl="0" w:tplc="40090005">
      <w:start w:val="1"/>
      <w:numFmt w:val="bullet"/>
      <w:lvlText w:val=""/>
      <w:lvlJc w:val="left"/>
      <w:pPr>
        <w:ind w:left="1440" w:hanging="360"/>
      </w:pPr>
      <w:rPr>
        <w:rFonts w:ascii="Wingdings" w:hAnsi="Wingdings" w:hint="default"/>
        <w:color w:val="808080" w:themeColor="background1" w:themeShade="8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738311A"/>
    <w:multiLevelType w:val="hybridMultilevel"/>
    <w:tmpl w:val="92A2EE48"/>
    <w:lvl w:ilvl="0" w:tplc="FD4AC422">
      <w:start w:val="1"/>
      <w:numFmt w:val="decimal"/>
      <w:pStyle w:val="List1"/>
      <w:lvlText w:val="%1."/>
      <w:lvlJc w:val="left"/>
      <w:pPr>
        <w:ind w:left="720" w:hanging="360"/>
      </w:pPr>
      <w:rPr>
        <w:rFonts w:asciiTheme="majorHAnsi" w:hAnsiTheme="majorHAnsi" w:hint="default"/>
      </w:rPr>
    </w:lvl>
    <w:lvl w:ilvl="1" w:tplc="C646FB92">
      <w:start w:val="1"/>
      <w:numFmt w:val="lowerLetter"/>
      <w:pStyle w:val="List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472B8"/>
    <w:multiLevelType w:val="hybridMultilevel"/>
    <w:tmpl w:val="179C04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89F5BE8"/>
    <w:multiLevelType w:val="multilevel"/>
    <w:tmpl w:val="E6FABAEE"/>
    <w:lvl w:ilvl="0">
      <w:start w:val="1"/>
      <w:numFmt w:val="decimal"/>
      <w:pStyle w:val="Heading1"/>
      <w:lvlText w:val="%1."/>
      <w:lvlJc w:val="left"/>
      <w:pPr>
        <w:tabs>
          <w:tab w:val="num" w:pos="612"/>
        </w:tabs>
        <w:ind w:left="612" w:hanging="612"/>
      </w:pPr>
      <w:rPr>
        <w:rFonts w:hint="default"/>
      </w:rPr>
    </w:lvl>
    <w:lvl w:ilvl="1">
      <w:start w:val="1"/>
      <w:numFmt w:val="decimal"/>
      <w:pStyle w:val="Heading2"/>
      <w:lvlText w:val="%1.%2"/>
      <w:lvlJc w:val="left"/>
      <w:pPr>
        <w:tabs>
          <w:tab w:val="num" w:pos="1206"/>
        </w:tabs>
        <w:ind w:left="1206" w:hanging="75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pStyle w:val="Heading6"/>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9" w15:restartNumberingAfterBreak="0">
    <w:nsid w:val="4B391720"/>
    <w:multiLevelType w:val="hybridMultilevel"/>
    <w:tmpl w:val="BE10DF16"/>
    <w:lvl w:ilvl="0" w:tplc="0409000B">
      <w:start w:val="1"/>
      <w:numFmt w:val="bullet"/>
      <w:lvlText w:val=""/>
      <w:lvlJc w:val="left"/>
      <w:pPr>
        <w:tabs>
          <w:tab w:val="num" w:pos="360"/>
        </w:tabs>
        <w:ind w:left="360" w:hanging="360"/>
      </w:pPr>
      <w:rPr>
        <w:rFonts w:ascii="Wingdings 2" w:hAnsi="Wingdings 2" w:hint="default"/>
        <w:color w:val="auto"/>
      </w:rPr>
    </w:lvl>
    <w:lvl w:ilvl="1" w:tplc="839EBE9E">
      <w:start w:val="1"/>
      <w:numFmt w:val="bullet"/>
      <w:lvlText w:val=""/>
      <w:lvlJc w:val="left"/>
      <w:pPr>
        <w:tabs>
          <w:tab w:val="num" w:pos="1080"/>
        </w:tabs>
        <w:ind w:left="1080" w:hanging="360"/>
      </w:pPr>
      <w:rPr>
        <w:rFonts w:ascii="Wingdings" w:hAnsi="Wingdings" w:hint="default"/>
        <w:color w:val="auto"/>
      </w:rPr>
    </w:lvl>
    <w:lvl w:ilvl="2" w:tplc="561A9084">
      <w:start w:val="1"/>
      <w:numFmt w:val="lowerRoman"/>
      <w:pStyle w:val="BulletsNumbered2"/>
      <w:lvlText w:val="%3."/>
      <w:lvlJc w:val="right"/>
      <w:pPr>
        <w:tabs>
          <w:tab w:val="num" w:pos="180"/>
        </w:tabs>
        <w:ind w:left="180" w:hanging="180"/>
      </w:pPr>
    </w:lvl>
    <w:lvl w:ilvl="3" w:tplc="BC8CDEB4">
      <w:start w:val="1"/>
      <w:numFmt w:val="decimal"/>
      <w:lvlText w:val="%4."/>
      <w:lvlJc w:val="left"/>
      <w:pPr>
        <w:tabs>
          <w:tab w:val="num" w:pos="2520"/>
        </w:tabs>
        <w:ind w:left="2520" w:hanging="360"/>
      </w:pPr>
    </w:lvl>
    <w:lvl w:ilvl="4" w:tplc="4B6CF38A" w:tentative="1">
      <w:start w:val="1"/>
      <w:numFmt w:val="lowerLetter"/>
      <w:lvlText w:val="%5."/>
      <w:lvlJc w:val="left"/>
      <w:pPr>
        <w:tabs>
          <w:tab w:val="num" w:pos="3240"/>
        </w:tabs>
        <w:ind w:left="3240" w:hanging="360"/>
      </w:pPr>
    </w:lvl>
    <w:lvl w:ilvl="5" w:tplc="A2B46C0E" w:tentative="1">
      <w:start w:val="1"/>
      <w:numFmt w:val="lowerRoman"/>
      <w:lvlText w:val="%6."/>
      <w:lvlJc w:val="right"/>
      <w:pPr>
        <w:tabs>
          <w:tab w:val="num" w:pos="3960"/>
        </w:tabs>
        <w:ind w:left="3960" w:hanging="180"/>
      </w:pPr>
    </w:lvl>
    <w:lvl w:ilvl="6" w:tplc="B9465566" w:tentative="1">
      <w:start w:val="1"/>
      <w:numFmt w:val="decimal"/>
      <w:lvlText w:val="%7."/>
      <w:lvlJc w:val="left"/>
      <w:pPr>
        <w:tabs>
          <w:tab w:val="num" w:pos="4680"/>
        </w:tabs>
        <w:ind w:left="4680" w:hanging="360"/>
      </w:pPr>
    </w:lvl>
    <w:lvl w:ilvl="7" w:tplc="B7CA74D0" w:tentative="1">
      <w:start w:val="1"/>
      <w:numFmt w:val="lowerLetter"/>
      <w:lvlText w:val="%8."/>
      <w:lvlJc w:val="left"/>
      <w:pPr>
        <w:tabs>
          <w:tab w:val="num" w:pos="5400"/>
        </w:tabs>
        <w:ind w:left="5400" w:hanging="360"/>
      </w:pPr>
    </w:lvl>
    <w:lvl w:ilvl="8" w:tplc="B80671C2" w:tentative="1">
      <w:start w:val="1"/>
      <w:numFmt w:val="lowerRoman"/>
      <w:lvlText w:val="%9."/>
      <w:lvlJc w:val="right"/>
      <w:pPr>
        <w:tabs>
          <w:tab w:val="num" w:pos="6120"/>
        </w:tabs>
        <w:ind w:left="6120" w:hanging="180"/>
      </w:pPr>
    </w:lvl>
  </w:abstractNum>
  <w:abstractNum w:abstractNumId="10" w15:restartNumberingAfterBreak="0">
    <w:nsid w:val="5187658E"/>
    <w:multiLevelType w:val="singleLevel"/>
    <w:tmpl w:val="72FA857C"/>
    <w:lvl w:ilvl="0">
      <w:start w:val="1"/>
      <w:numFmt w:val="decimal"/>
      <w:pStyle w:val="BulletsNumbered"/>
      <w:lvlText w:val="%1."/>
      <w:lvlJc w:val="left"/>
      <w:pPr>
        <w:tabs>
          <w:tab w:val="num" w:pos="432"/>
        </w:tabs>
        <w:ind w:left="432" w:hanging="432"/>
      </w:pPr>
      <w:rPr>
        <w:rFonts w:hint="default"/>
      </w:rPr>
    </w:lvl>
  </w:abstractNum>
  <w:abstractNum w:abstractNumId="11" w15:restartNumberingAfterBreak="0">
    <w:nsid w:val="69E12AF2"/>
    <w:multiLevelType w:val="hybridMultilevel"/>
    <w:tmpl w:val="8A567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7633EF"/>
    <w:multiLevelType w:val="hybridMultilevel"/>
    <w:tmpl w:val="1BC4A1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29E6275"/>
    <w:multiLevelType w:val="hybridMultilevel"/>
    <w:tmpl w:val="7E1C7200"/>
    <w:lvl w:ilvl="0" w:tplc="043241CC">
      <w:start w:val="1"/>
      <w:numFmt w:val="bullet"/>
      <w:pStyle w:val="Bullets1"/>
      <w:lvlText w:val=""/>
      <w:lvlJc w:val="left"/>
      <w:pPr>
        <w:ind w:left="360" w:hanging="360"/>
      </w:pPr>
      <w:rPr>
        <w:rFonts w:ascii="Symbol" w:hAnsi="Symbol" w:hint="default"/>
        <w:color w:val="595959"/>
      </w:rPr>
    </w:lvl>
    <w:lvl w:ilvl="1" w:tplc="04090001">
      <w:start w:val="1"/>
      <w:numFmt w:val="bullet"/>
      <w:lvlText w:val=""/>
      <w:lvlJc w:val="left"/>
      <w:pPr>
        <w:ind w:left="1080" w:hanging="360"/>
      </w:pPr>
      <w:rPr>
        <w:rFonts w:ascii="Symbol" w:hAnsi="Symbol" w:hint="default"/>
      </w:rPr>
    </w:lvl>
    <w:lvl w:ilvl="2" w:tplc="0409000D">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62B187C"/>
    <w:multiLevelType w:val="hybridMultilevel"/>
    <w:tmpl w:val="B448B6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13"/>
  </w:num>
  <w:num w:numId="5">
    <w:abstractNumId w:val="4"/>
  </w:num>
  <w:num w:numId="6">
    <w:abstractNumId w:val="10"/>
  </w:num>
  <w:num w:numId="7">
    <w:abstractNumId w:val="9"/>
  </w:num>
  <w:num w:numId="8">
    <w:abstractNumId w:val="0"/>
  </w:num>
  <w:num w:numId="9">
    <w:abstractNumId w:val="7"/>
  </w:num>
  <w:num w:numId="10">
    <w:abstractNumId w:val="12"/>
  </w:num>
  <w:num w:numId="11">
    <w:abstractNumId w:val="13"/>
  </w:num>
  <w:num w:numId="12">
    <w:abstractNumId w:val="13"/>
  </w:num>
  <w:num w:numId="13">
    <w:abstractNumId w:val="3"/>
  </w:num>
  <w:num w:numId="14">
    <w:abstractNumId w:val="14"/>
  </w:num>
  <w:num w:numId="15">
    <w:abstractNumId w:val="11"/>
  </w:num>
  <w:num w:numId="16">
    <w:abstractNumId w:val="2"/>
    <w:lvlOverride w:ilvl="0"/>
    <w:lvlOverride w:ilvl="1"/>
    <w:lvlOverride w:ilvl="2"/>
    <w:lvlOverride w:ilvl="3"/>
    <w:lvlOverride w:ilvl="4"/>
    <w:lvlOverride w:ilvl="5"/>
    <w:lvlOverride w:ilvl="6"/>
    <w:lvlOverride w:ilvl="7"/>
    <w:lvlOverride w:ilvl="8"/>
  </w:num>
  <w:num w:numId="17">
    <w:abstractNumId w:val="2"/>
  </w:num>
  <w:num w:numId="1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IN" w:vendorID="64" w:dllVersion="6"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yMLU0sDAzNTU1sTBS0lEKTi0uzszPAykwtKgFAK9mTXEtAAAA"/>
  </w:docVars>
  <w:rsids>
    <w:rsidRoot w:val="004E7691"/>
    <w:rsid w:val="0000027D"/>
    <w:rsid w:val="0000084F"/>
    <w:rsid w:val="00000933"/>
    <w:rsid w:val="0000100D"/>
    <w:rsid w:val="00001539"/>
    <w:rsid w:val="0000159C"/>
    <w:rsid w:val="00001D90"/>
    <w:rsid w:val="00002938"/>
    <w:rsid w:val="00002AF7"/>
    <w:rsid w:val="00002BF2"/>
    <w:rsid w:val="00002F93"/>
    <w:rsid w:val="00003575"/>
    <w:rsid w:val="000036AB"/>
    <w:rsid w:val="00003F75"/>
    <w:rsid w:val="00004B13"/>
    <w:rsid w:val="00004E9B"/>
    <w:rsid w:val="00005398"/>
    <w:rsid w:val="00005C32"/>
    <w:rsid w:val="00006157"/>
    <w:rsid w:val="0000672C"/>
    <w:rsid w:val="000069C6"/>
    <w:rsid w:val="00006F0E"/>
    <w:rsid w:val="00006F64"/>
    <w:rsid w:val="00007154"/>
    <w:rsid w:val="00007408"/>
    <w:rsid w:val="000101FA"/>
    <w:rsid w:val="000103FA"/>
    <w:rsid w:val="00010704"/>
    <w:rsid w:val="00010C05"/>
    <w:rsid w:val="0001103D"/>
    <w:rsid w:val="00011965"/>
    <w:rsid w:val="00011C48"/>
    <w:rsid w:val="000127B5"/>
    <w:rsid w:val="000130E0"/>
    <w:rsid w:val="000134C8"/>
    <w:rsid w:val="000139E5"/>
    <w:rsid w:val="00013A92"/>
    <w:rsid w:val="00014F39"/>
    <w:rsid w:val="0001500D"/>
    <w:rsid w:val="0001508F"/>
    <w:rsid w:val="000152F0"/>
    <w:rsid w:val="000159F8"/>
    <w:rsid w:val="000163E6"/>
    <w:rsid w:val="000167D2"/>
    <w:rsid w:val="00016D55"/>
    <w:rsid w:val="00016E2E"/>
    <w:rsid w:val="00016F42"/>
    <w:rsid w:val="00016FCD"/>
    <w:rsid w:val="00017547"/>
    <w:rsid w:val="00017910"/>
    <w:rsid w:val="00017E7A"/>
    <w:rsid w:val="00020078"/>
    <w:rsid w:val="0002070E"/>
    <w:rsid w:val="0002074D"/>
    <w:rsid w:val="00020BCD"/>
    <w:rsid w:val="00020D55"/>
    <w:rsid w:val="000211B7"/>
    <w:rsid w:val="000217E5"/>
    <w:rsid w:val="00021DA4"/>
    <w:rsid w:val="00022187"/>
    <w:rsid w:val="000221B6"/>
    <w:rsid w:val="000223B5"/>
    <w:rsid w:val="00022560"/>
    <w:rsid w:val="00022C05"/>
    <w:rsid w:val="00023204"/>
    <w:rsid w:val="000235C8"/>
    <w:rsid w:val="00023B6A"/>
    <w:rsid w:val="00023C7C"/>
    <w:rsid w:val="00023FB3"/>
    <w:rsid w:val="000242E3"/>
    <w:rsid w:val="0002430E"/>
    <w:rsid w:val="0002435E"/>
    <w:rsid w:val="000247CD"/>
    <w:rsid w:val="000248C8"/>
    <w:rsid w:val="00024D77"/>
    <w:rsid w:val="00024E90"/>
    <w:rsid w:val="000250AC"/>
    <w:rsid w:val="0002514E"/>
    <w:rsid w:val="000256CE"/>
    <w:rsid w:val="00025F12"/>
    <w:rsid w:val="000266F9"/>
    <w:rsid w:val="00026CC1"/>
    <w:rsid w:val="00026F8A"/>
    <w:rsid w:val="00026F94"/>
    <w:rsid w:val="00027173"/>
    <w:rsid w:val="000276A7"/>
    <w:rsid w:val="0002775B"/>
    <w:rsid w:val="00030167"/>
    <w:rsid w:val="00030293"/>
    <w:rsid w:val="000308C8"/>
    <w:rsid w:val="00030F78"/>
    <w:rsid w:val="00031E7E"/>
    <w:rsid w:val="000320AF"/>
    <w:rsid w:val="00032161"/>
    <w:rsid w:val="000322C9"/>
    <w:rsid w:val="000327B1"/>
    <w:rsid w:val="00032BD1"/>
    <w:rsid w:val="000337E3"/>
    <w:rsid w:val="00033A4F"/>
    <w:rsid w:val="00033D42"/>
    <w:rsid w:val="00034A96"/>
    <w:rsid w:val="00035228"/>
    <w:rsid w:val="00035570"/>
    <w:rsid w:val="000356E9"/>
    <w:rsid w:val="000363E0"/>
    <w:rsid w:val="00036975"/>
    <w:rsid w:val="00036A7B"/>
    <w:rsid w:val="00036BB0"/>
    <w:rsid w:val="00037171"/>
    <w:rsid w:val="00037870"/>
    <w:rsid w:val="00037DED"/>
    <w:rsid w:val="00040111"/>
    <w:rsid w:val="000401D6"/>
    <w:rsid w:val="0004084A"/>
    <w:rsid w:val="00041858"/>
    <w:rsid w:val="00041ECA"/>
    <w:rsid w:val="00041EF1"/>
    <w:rsid w:val="000422F2"/>
    <w:rsid w:val="000424A6"/>
    <w:rsid w:val="00042567"/>
    <w:rsid w:val="000432E9"/>
    <w:rsid w:val="000432FE"/>
    <w:rsid w:val="0004423D"/>
    <w:rsid w:val="0004504D"/>
    <w:rsid w:val="000450E3"/>
    <w:rsid w:val="0004563F"/>
    <w:rsid w:val="00045E8E"/>
    <w:rsid w:val="00046A38"/>
    <w:rsid w:val="00046B09"/>
    <w:rsid w:val="00047692"/>
    <w:rsid w:val="00047A4E"/>
    <w:rsid w:val="00047CFD"/>
    <w:rsid w:val="00050746"/>
    <w:rsid w:val="00051660"/>
    <w:rsid w:val="0005197A"/>
    <w:rsid w:val="00051B3B"/>
    <w:rsid w:val="00051ED1"/>
    <w:rsid w:val="00051F10"/>
    <w:rsid w:val="00052013"/>
    <w:rsid w:val="000522E3"/>
    <w:rsid w:val="000527CA"/>
    <w:rsid w:val="00052C4E"/>
    <w:rsid w:val="00052ED5"/>
    <w:rsid w:val="00052FF6"/>
    <w:rsid w:val="000530AE"/>
    <w:rsid w:val="0005320A"/>
    <w:rsid w:val="00053B15"/>
    <w:rsid w:val="00054612"/>
    <w:rsid w:val="00054692"/>
    <w:rsid w:val="0005499C"/>
    <w:rsid w:val="00054C5A"/>
    <w:rsid w:val="00054F24"/>
    <w:rsid w:val="00054FA8"/>
    <w:rsid w:val="00055012"/>
    <w:rsid w:val="000551C3"/>
    <w:rsid w:val="000558E3"/>
    <w:rsid w:val="000559D0"/>
    <w:rsid w:val="000559E4"/>
    <w:rsid w:val="00055B6E"/>
    <w:rsid w:val="00056242"/>
    <w:rsid w:val="00056582"/>
    <w:rsid w:val="0005663C"/>
    <w:rsid w:val="00057403"/>
    <w:rsid w:val="000577ED"/>
    <w:rsid w:val="0005786F"/>
    <w:rsid w:val="00057C66"/>
    <w:rsid w:val="0006078E"/>
    <w:rsid w:val="00060947"/>
    <w:rsid w:val="00060B2C"/>
    <w:rsid w:val="00060F2B"/>
    <w:rsid w:val="00061591"/>
    <w:rsid w:val="00061613"/>
    <w:rsid w:val="00061B33"/>
    <w:rsid w:val="00061B40"/>
    <w:rsid w:val="00061BAF"/>
    <w:rsid w:val="000620E4"/>
    <w:rsid w:val="0006219F"/>
    <w:rsid w:val="000624CC"/>
    <w:rsid w:val="00062E96"/>
    <w:rsid w:val="000633BD"/>
    <w:rsid w:val="000638F3"/>
    <w:rsid w:val="000639CA"/>
    <w:rsid w:val="00063F90"/>
    <w:rsid w:val="00063FD6"/>
    <w:rsid w:val="00064AFF"/>
    <w:rsid w:val="00064D13"/>
    <w:rsid w:val="00064F17"/>
    <w:rsid w:val="000656EF"/>
    <w:rsid w:val="00065960"/>
    <w:rsid w:val="0006608D"/>
    <w:rsid w:val="000660E2"/>
    <w:rsid w:val="00066858"/>
    <w:rsid w:val="000668AE"/>
    <w:rsid w:val="000674DC"/>
    <w:rsid w:val="00067F73"/>
    <w:rsid w:val="000704FF"/>
    <w:rsid w:val="00070847"/>
    <w:rsid w:val="0007098D"/>
    <w:rsid w:val="00070A16"/>
    <w:rsid w:val="00070A4F"/>
    <w:rsid w:val="00070EC6"/>
    <w:rsid w:val="00070F1A"/>
    <w:rsid w:val="0007110D"/>
    <w:rsid w:val="00071339"/>
    <w:rsid w:val="000716FA"/>
    <w:rsid w:val="00071A65"/>
    <w:rsid w:val="00072CB3"/>
    <w:rsid w:val="000733D9"/>
    <w:rsid w:val="000735DD"/>
    <w:rsid w:val="00073736"/>
    <w:rsid w:val="00073C5C"/>
    <w:rsid w:val="00073E48"/>
    <w:rsid w:val="00074313"/>
    <w:rsid w:val="000748F3"/>
    <w:rsid w:val="00074A40"/>
    <w:rsid w:val="0007585F"/>
    <w:rsid w:val="0007646E"/>
    <w:rsid w:val="00076806"/>
    <w:rsid w:val="00076A03"/>
    <w:rsid w:val="00076A0C"/>
    <w:rsid w:val="00076BCF"/>
    <w:rsid w:val="0007790F"/>
    <w:rsid w:val="00077EBF"/>
    <w:rsid w:val="00080135"/>
    <w:rsid w:val="00080759"/>
    <w:rsid w:val="00080837"/>
    <w:rsid w:val="00080A3A"/>
    <w:rsid w:val="00080AA7"/>
    <w:rsid w:val="00080CD3"/>
    <w:rsid w:val="00080F98"/>
    <w:rsid w:val="0008106C"/>
    <w:rsid w:val="00081594"/>
    <w:rsid w:val="00081C35"/>
    <w:rsid w:val="00081C5C"/>
    <w:rsid w:val="00081D34"/>
    <w:rsid w:val="00081E73"/>
    <w:rsid w:val="0008229E"/>
    <w:rsid w:val="000827EC"/>
    <w:rsid w:val="00082988"/>
    <w:rsid w:val="00082B05"/>
    <w:rsid w:val="00082BBE"/>
    <w:rsid w:val="00083049"/>
    <w:rsid w:val="00083573"/>
    <w:rsid w:val="00083585"/>
    <w:rsid w:val="00083900"/>
    <w:rsid w:val="00083BFA"/>
    <w:rsid w:val="000841AB"/>
    <w:rsid w:val="00084E00"/>
    <w:rsid w:val="00084F67"/>
    <w:rsid w:val="00085305"/>
    <w:rsid w:val="0008530F"/>
    <w:rsid w:val="00085A4A"/>
    <w:rsid w:val="0008607C"/>
    <w:rsid w:val="00086A76"/>
    <w:rsid w:val="00086B49"/>
    <w:rsid w:val="00086C75"/>
    <w:rsid w:val="000874EE"/>
    <w:rsid w:val="00087914"/>
    <w:rsid w:val="0009021C"/>
    <w:rsid w:val="0009084A"/>
    <w:rsid w:val="00090A06"/>
    <w:rsid w:val="00091137"/>
    <w:rsid w:val="00091C04"/>
    <w:rsid w:val="00092D1E"/>
    <w:rsid w:val="00092E3B"/>
    <w:rsid w:val="00092E89"/>
    <w:rsid w:val="00093125"/>
    <w:rsid w:val="0009320F"/>
    <w:rsid w:val="0009334F"/>
    <w:rsid w:val="000933CD"/>
    <w:rsid w:val="00093894"/>
    <w:rsid w:val="000938FD"/>
    <w:rsid w:val="00093D28"/>
    <w:rsid w:val="00094197"/>
    <w:rsid w:val="000948D9"/>
    <w:rsid w:val="00094EB6"/>
    <w:rsid w:val="00095474"/>
    <w:rsid w:val="00095B57"/>
    <w:rsid w:val="000965FE"/>
    <w:rsid w:val="00096666"/>
    <w:rsid w:val="00096AD1"/>
    <w:rsid w:val="00096D97"/>
    <w:rsid w:val="00096F03"/>
    <w:rsid w:val="000971C8"/>
    <w:rsid w:val="00097276"/>
    <w:rsid w:val="000977B0"/>
    <w:rsid w:val="00097850"/>
    <w:rsid w:val="00097D60"/>
    <w:rsid w:val="00097E67"/>
    <w:rsid w:val="000A008A"/>
    <w:rsid w:val="000A08C2"/>
    <w:rsid w:val="000A0B84"/>
    <w:rsid w:val="000A0BFF"/>
    <w:rsid w:val="000A0D61"/>
    <w:rsid w:val="000A0E7F"/>
    <w:rsid w:val="000A12A9"/>
    <w:rsid w:val="000A178E"/>
    <w:rsid w:val="000A1A12"/>
    <w:rsid w:val="000A1AD9"/>
    <w:rsid w:val="000A1B15"/>
    <w:rsid w:val="000A1D82"/>
    <w:rsid w:val="000A222B"/>
    <w:rsid w:val="000A27C3"/>
    <w:rsid w:val="000A2C4B"/>
    <w:rsid w:val="000A2D6A"/>
    <w:rsid w:val="000A2FA3"/>
    <w:rsid w:val="000A3076"/>
    <w:rsid w:val="000A314A"/>
    <w:rsid w:val="000A31B5"/>
    <w:rsid w:val="000A3232"/>
    <w:rsid w:val="000A327C"/>
    <w:rsid w:val="000A3391"/>
    <w:rsid w:val="000A3646"/>
    <w:rsid w:val="000A3827"/>
    <w:rsid w:val="000A3879"/>
    <w:rsid w:val="000A3A91"/>
    <w:rsid w:val="000A494C"/>
    <w:rsid w:val="000A4D31"/>
    <w:rsid w:val="000A4DA4"/>
    <w:rsid w:val="000A4F2F"/>
    <w:rsid w:val="000A507E"/>
    <w:rsid w:val="000A5320"/>
    <w:rsid w:val="000A54D9"/>
    <w:rsid w:val="000A5540"/>
    <w:rsid w:val="000A5592"/>
    <w:rsid w:val="000A65E0"/>
    <w:rsid w:val="000A746E"/>
    <w:rsid w:val="000A7A18"/>
    <w:rsid w:val="000B07A3"/>
    <w:rsid w:val="000B09F7"/>
    <w:rsid w:val="000B0C78"/>
    <w:rsid w:val="000B0EFD"/>
    <w:rsid w:val="000B102A"/>
    <w:rsid w:val="000B16D9"/>
    <w:rsid w:val="000B2313"/>
    <w:rsid w:val="000B2982"/>
    <w:rsid w:val="000B3166"/>
    <w:rsid w:val="000B368A"/>
    <w:rsid w:val="000B36C8"/>
    <w:rsid w:val="000B3FEC"/>
    <w:rsid w:val="000B4130"/>
    <w:rsid w:val="000B511C"/>
    <w:rsid w:val="000B55B4"/>
    <w:rsid w:val="000B5B36"/>
    <w:rsid w:val="000B5BD7"/>
    <w:rsid w:val="000B5F1B"/>
    <w:rsid w:val="000B614E"/>
    <w:rsid w:val="000B6339"/>
    <w:rsid w:val="000B6437"/>
    <w:rsid w:val="000B6460"/>
    <w:rsid w:val="000B68AB"/>
    <w:rsid w:val="000B7247"/>
    <w:rsid w:val="000B785E"/>
    <w:rsid w:val="000B7A08"/>
    <w:rsid w:val="000B7B5D"/>
    <w:rsid w:val="000B7D0D"/>
    <w:rsid w:val="000B7EC6"/>
    <w:rsid w:val="000B7F63"/>
    <w:rsid w:val="000C03AC"/>
    <w:rsid w:val="000C03DB"/>
    <w:rsid w:val="000C0816"/>
    <w:rsid w:val="000C08FB"/>
    <w:rsid w:val="000C0B9C"/>
    <w:rsid w:val="000C0E14"/>
    <w:rsid w:val="000C1751"/>
    <w:rsid w:val="000C1B44"/>
    <w:rsid w:val="000C21AF"/>
    <w:rsid w:val="000C222B"/>
    <w:rsid w:val="000C2E64"/>
    <w:rsid w:val="000C309E"/>
    <w:rsid w:val="000C4067"/>
    <w:rsid w:val="000C4209"/>
    <w:rsid w:val="000C42B7"/>
    <w:rsid w:val="000C4925"/>
    <w:rsid w:val="000C560C"/>
    <w:rsid w:val="000C5B73"/>
    <w:rsid w:val="000C60CB"/>
    <w:rsid w:val="000C67C0"/>
    <w:rsid w:val="000C6A1E"/>
    <w:rsid w:val="000C6CCB"/>
    <w:rsid w:val="000C70E4"/>
    <w:rsid w:val="000C717B"/>
    <w:rsid w:val="000C71D0"/>
    <w:rsid w:val="000C7354"/>
    <w:rsid w:val="000C7A30"/>
    <w:rsid w:val="000C7D60"/>
    <w:rsid w:val="000D0390"/>
    <w:rsid w:val="000D0622"/>
    <w:rsid w:val="000D09AE"/>
    <w:rsid w:val="000D0A22"/>
    <w:rsid w:val="000D0C98"/>
    <w:rsid w:val="000D0D15"/>
    <w:rsid w:val="000D0EB9"/>
    <w:rsid w:val="000D1172"/>
    <w:rsid w:val="000D1B48"/>
    <w:rsid w:val="000D20EA"/>
    <w:rsid w:val="000D2964"/>
    <w:rsid w:val="000D315A"/>
    <w:rsid w:val="000D36EB"/>
    <w:rsid w:val="000D38FF"/>
    <w:rsid w:val="000D416E"/>
    <w:rsid w:val="000D4A62"/>
    <w:rsid w:val="000D557A"/>
    <w:rsid w:val="000D586C"/>
    <w:rsid w:val="000D5C1F"/>
    <w:rsid w:val="000D5D26"/>
    <w:rsid w:val="000D6171"/>
    <w:rsid w:val="000D61B0"/>
    <w:rsid w:val="000D6206"/>
    <w:rsid w:val="000D729A"/>
    <w:rsid w:val="000D74A9"/>
    <w:rsid w:val="000D76A0"/>
    <w:rsid w:val="000D7A82"/>
    <w:rsid w:val="000D7C6A"/>
    <w:rsid w:val="000D7EB3"/>
    <w:rsid w:val="000E0022"/>
    <w:rsid w:val="000E0060"/>
    <w:rsid w:val="000E01AE"/>
    <w:rsid w:val="000E08DC"/>
    <w:rsid w:val="000E0AA0"/>
    <w:rsid w:val="000E0B9F"/>
    <w:rsid w:val="000E133D"/>
    <w:rsid w:val="000E1351"/>
    <w:rsid w:val="000E1763"/>
    <w:rsid w:val="000E1C95"/>
    <w:rsid w:val="000E2074"/>
    <w:rsid w:val="000E24BE"/>
    <w:rsid w:val="000E257C"/>
    <w:rsid w:val="000E2BC2"/>
    <w:rsid w:val="000E2E83"/>
    <w:rsid w:val="000E2EA8"/>
    <w:rsid w:val="000E31F8"/>
    <w:rsid w:val="000E399B"/>
    <w:rsid w:val="000E3D85"/>
    <w:rsid w:val="000E4020"/>
    <w:rsid w:val="000E40D8"/>
    <w:rsid w:val="000E43CF"/>
    <w:rsid w:val="000E44B8"/>
    <w:rsid w:val="000E4A1A"/>
    <w:rsid w:val="000E4E73"/>
    <w:rsid w:val="000E5010"/>
    <w:rsid w:val="000E52C0"/>
    <w:rsid w:val="000E5564"/>
    <w:rsid w:val="000E5D7F"/>
    <w:rsid w:val="000E5E31"/>
    <w:rsid w:val="000E5F8C"/>
    <w:rsid w:val="000E67A7"/>
    <w:rsid w:val="000E6946"/>
    <w:rsid w:val="000E72C1"/>
    <w:rsid w:val="000E7F4F"/>
    <w:rsid w:val="000F0044"/>
    <w:rsid w:val="000F034E"/>
    <w:rsid w:val="000F170A"/>
    <w:rsid w:val="000F178E"/>
    <w:rsid w:val="000F1B5B"/>
    <w:rsid w:val="000F250E"/>
    <w:rsid w:val="000F3198"/>
    <w:rsid w:val="000F3246"/>
    <w:rsid w:val="000F3575"/>
    <w:rsid w:val="000F3A7B"/>
    <w:rsid w:val="000F3D1D"/>
    <w:rsid w:val="000F47CF"/>
    <w:rsid w:val="000F50BA"/>
    <w:rsid w:val="000F55ED"/>
    <w:rsid w:val="000F56E1"/>
    <w:rsid w:val="000F5780"/>
    <w:rsid w:val="000F5A7F"/>
    <w:rsid w:val="000F5D4D"/>
    <w:rsid w:val="000F65D8"/>
    <w:rsid w:val="000F672F"/>
    <w:rsid w:val="000F681B"/>
    <w:rsid w:val="000F717D"/>
    <w:rsid w:val="000F7215"/>
    <w:rsid w:val="000F7D86"/>
    <w:rsid w:val="001002DC"/>
    <w:rsid w:val="0010044A"/>
    <w:rsid w:val="001013FF"/>
    <w:rsid w:val="0010166C"/>
    <w:rsid w:val="00101795"/>
    <w:rsid w:val="00102E4A"/>
    <w:rsid w:val="00103107"/>
    <w:rsid w:val="00103706"/>
    <w:rsid w:val="001037F6"/>
    <w:rsid w:val="00103AED"/>
    <w:rsid w:val="00103C91"/>
    <w:rsid w:val="001044A6"/>
    <w:rsid w:val="00104753"/>
    <w:rsid w:val="00104819"/>
    <w:rsid w:val="00104B79"/>
    <w:rsid w:val="00104B7A"/>
    <w:rsid w:val="001053EC"/>
    <w:rsid w:val="00105A66"/>
    <w:rsid w:val="00105EB6"/>
    <w:rsid w:val="00105F5B"/>
    <w:rsid w:val="00106258"/>
    <w:rsid w:val="00106446"/>
    <w:rsid w:val="0010691A"/>
    <w:rsid w:val="001069BB"/>
    <w:rsid w:val="00106F0E"/>
    <w:rsid w:val="00106FA5"/>
    <w:rsid w:val="00107327"/>
    <w:rsid w:val="001079A7"/>
    <w:rsid w:val="00110CCC"/>
    <w:rsid w:val="0011160B"/>
    <w:rsid w:val="0011187B"/>
    <w:rsid w:val="00111E51"/>
    <w:rsid w:val="00111F11"/>
    <w:rsid w:val="0011228D"/>
    <w:rsid w:val="00112E59"/>
    <w:rsid w:val="00113108"/>
    <w:rsid w:val="00113302"/>
    <w:rsid w:val="0011347B"/>
    <w:rsid w:val="001149C8"/>
    <w:rsid w:val="00114C49"/>
    <w:rsid w:val="001151F4"/>
    <w:rsid w:val="00115716"/>
    <w:rsid w:val="00115AF7"/>
    <w:rsid w:val="00115E6C"/>
    <w:rsid w:val="001161D5"/>
    <w:rsid w:val="00117C45"/>
    <w:rsid w:val="00117F31"/>
    <w:rsid w:val="001206E2"/>
    <w:rsid w:val="00121532"/>
    <w:rsid w:val="00121E0C"/>
    <w:rsid w:val="00122205"/>
    <w:rsid w:val="0012223C"/>
    <w:rsid w:val="00122627"/>
    <w:rsid w:val="00122749"/>
    <w:rsid w:val="00122975"/>
    <w:rsid w:val="001229AD"/>
    <w:rsid w:val="00122B45"/>
    <w:rsid w:val="001231FD"/>
    <w:rsid w:val="001235D5"/>
    <w:rsid w:val="00123B62"/>
    <w:rsid w:val="00123BE9"/>
    <w:rsid w:val="00123C4D"/>
    <w:rsid w:val="00123E20"/>
    <w:rsid w:val="001240D3"/>
    <w:rsid w:val="001243B8"/>
    <w:rsid w:val="001244CC"/>
    <w:rsid w:val="001248CD"/>
    <w:rsid w:val="00124CEE"/>
    <w:rsid w:val="001250D6"/>
    <w:rsid w:val="00125514"/>
    <w:rsid w:val="0012555C"/>
    <w:rsid w:val="00125A3F"/>
    <w:rsid w:val="00125B24"/>
    <w:rsid w:val="00125BA3"/>
    <w:rsid w:val="00125D1C"/>
    <w:rsid w:val="00126577"/>
    <w:rsid w:val="00126C5E"/>
    <w:rsid w:val="00126CDE"/>
    <w:rsid w:val="00126D8E"/>
    <w:rsid w:val="0012724B"/>
    <w:rsid w:val="00127BCB"/>
    <w:rsid w:val="00130000"/>
    <w:rsid w:val="0013006C"/>
    <w:rsid w:val="001305D0"/>
    <w:rsid w:val="001309D3"/>
    <w:rsid w:val="00130FD6"/>
    <w:rsid w:val="001315A7"/>
    <w:rsid w:val="00131682"/>
    <w:rsid w:val="00131ED2"/>
    <w:rsid w:val="00132038"/>
    <w:rsid w:val="00132797"/>
    <w:rsid w:val="00132D87"/>
    <w:rsid w:val="001331AE"/>
    <w:rsid w:val="00133620"/>
    <w:rsid w:val="001336BB"/>
    <w:rsid w:val="00133843"/>
    <w:rsid w:val="00133899"/>
    <w:rsid w:val="001340EB"/>
    <w:rsid w:val="0013494F"/>
    <w:rsid w:val="00134A4E"/>
    <w:rsid w:val="00134BDD"/>
    <w:rsid w:val="00134DD7"/>
    <w:rsid w:val="001352D9"/>
    <w:rsid w:val="00135354"/>
    <w:rsid w:val="00135D11"/>
    <w:rsid w:val="001365BF"/>
    <w:rsid w:val="00136CE4"/>
    <w:rsid w:val="00137072"/>
    <w:rsid w:val="001371FC"/>
    <w:rsid w:val="001372D8"/>
    <w:rsid w:val="001378CD"/>
    <w:rsid w:val="00137BFB"/>
    <w:rsid w:val="00137C3B"/>
    <w:rsid w:val="00137F54"/>
    <w:rsid w:val="0014055B"/>
    <w:rsid w:val="001408B8"/>
    <w:rsid w:val="00140B30"/>
    <w:rsid w:val="00140C26"/>
    <w:rsid w:val="001415CF"/>
    <w:rsid w:val="0014166B"/>
    <w:rsid w:val="00141B53"/>
    <w:rsid w:val="00141E84"/>
    <w:rsid w:val="001428ED"/>
    <w:rsid w:val="00142EA4"/>
    <w:rsid w:val="00143138"/>
    <w:rsid w:val="001432F5"/>
    <w:rsid w:val="001436F6"/>
    <w:rsid w:val="00143919"/>
    <w:rsid w:val="00143A44"/>
    <w:rsid w:val="00143C22"/>
    <w:rsid w:val="00143FAE"/>
    <w:rsid w:val="00143FEB"/>
    <w:rsid w:val="00144376"/>
    <w:rsid w:val="0014455F"/>
    <w:rsid w:val="0014462E"/>
    <w:rsid w:val="00144DC2"/>
    <w:rsid w:val="00144ED1"/>
    <w:rsid w:val="00144EF1"/>
    <w:rsid w:val="001452D6"/>
    <w:rsid w:val="0014605E"/>
    <w:rsid w:val="00146180"/>
    <w:rsid w:val="00146A35"/>
    <w:rsid w:val="00146D0A"/>
    <w:rsid w:val="00147017"/>
    <w:rsid w:val="0014701F"/>
    <w:rsid w:val="001472B4"/>
    <w:rsid w:val="00147343"/>
    <w:rsid w:val="001473CF"/>
    <w:rsid w:val="001474BC"/>
    <w:rsid w:val="001474E1"/>
    <w:rsid w:val="00147542"/>
    <w:rsid w:val="001479DF"/>
    <w:rsid w:val="00147A09"/>
    <w:rsid w:val="00147DAC"/>
    <w:rsid w:val="00147FE4"/>
    <w:rsid w:val="001501F0"/>
    <w:rsid w:val="00150432"/>
    <w:rsid w:val="0015101E"/>
    <w:rsid w:val="0015169A"/>
    <w:rsid w:val="00151892"/>
    <w:rsid w:val="001524A5"/>
    <w:rsid w:val="0015260C"/>
    <w:rsid w:val="00152AF9"/>
    <w:rsid w:val="001534EB"/>
    <w:rsid w:val="00153781"/>
    <w:rsid w:val="00153B03"/>
    <w:rsid w:val="00154380"/>
    <w:rsid w:val="00154488"/>
    <w:rsid w:val="001545C3"/>
    <w:rsid w:val="001545F6"/>
    <w:rsid w:val="00155185"/>
    <w:rsid w:val="00155413"/>
    <w:rsid w:val="00155763"/>
    <w:rsid w:val="001560A0"/>
    <w:rsid w:val="001560EC"/>
    <w:rsid w:val="001561C2"/>
    <w:rsid w:val="001561D6"/>
    <w:rsid w:val="00156432"/>
    <w:rsid w:val="00156BCD"/>
    <w:rsid w:val="001576B3"/>
    <w:rsid w:val="001578DA"/>
    <w:rsid w:val="001600F1"/>
    <w:rsid w:val="0016079B"/>
    <w:rsid w:val="00160B55"/>
    <w:rsid w:val="00160D6D"/>
    <w:rsid w:val="0016114B"/>
    <w:rsid w:val="00161CF9"/>
    <w:rsid w:val="00162455"/>
    <w:rsid w:val="001627E2"/>
    <w:rsid w:val="0016288E"/>
    <w:rsid w:val="00162F2F"/>
    <w:rsid w:val="001631AB"/>
    <w:rsid w:val="001633AA"/>
    <w:rsid w:val="00163961"/>
    <w:rsid w:val="00163B18"/>
    <w:rsid w:val="00163BF3"/>
    <w:rsid w:val="00163ED1"/>
    <w:rsid w:val="0016411B"/>
    <w:rsid w:val="00164529"/>
    <w:rsid w:val="00164551"/>
    <w:rsid w:val="00164C53"/>
    <w:rsid w:val="00164DAD"/>
    <w:rsid w:val="00164EF4"/>
    <w:rsid w:val="00165C88"/>
    <w:rsid w:val="001660E1"/>
    <w:rsid w:val="00166922"/>
    <w:rsid w:val="00166959"/>
    <w:rsid w:val="00166D6B"/>
    <w:rsid w:val="00166E72"/>
    <w:rsid w:val="00167459"/>
    <w:rsid w:val="00167720"/>
    <w:rsid w:val="00167E05"/>
    <w:rsid w:val="00167F2F"/>
    <w:rsid w:val="0017044E"/>
    <w:rsid w:val="00170A22"/>
    <w:rsid w:val="001715F3"/>
    <w:rsid w:val="0017225E"/>
    <w:rsid w:val="00172273"/>
    <w:rsid w:val="001723B3"/>
    <w:rsid w:val="001726FA"/>
    <w:rsid w:val="00172BDD"/>
    <w:rsid w:val="00173057"/>
    <w:rsid w:val="00173129"/>
    <w:rsid w:val="0017334F"/>
    <w:rsid w:val="001733DC"/>
    <w:rsid w:val="001735A2"/>
    <w:rsid w:val="001735DD"/>
    <w:rsid w:val="00173773"/>
    <w:rsid w:val="001746CA"/>
    <w:rsid w:val="00174CA1"/>
    <w:rsid w:val="00174E0E"/>
    <w:rsid w:val="00174E64"/>
    <w:rsid w:val="00175C54"/>
    <w:rsid w:val="00175E57"/>
    <w:rsid w:val="00176596"/>
    <w:rsid w:val="00176C16"/>
    <w:rsid w:val="00176CF1"/>
    <w:rsid w:val="00176E0F"/>
    <w:rsid w:val="001776A4"/>
    <w:rsid w:val="00177E45"/>
    <w:rsid w:val="00177EC8"/>
    <w:rsid w:val="00177FED"/>
    <w:rsid w:val="001801F5"/>
    <w:rsid w:val="00180750"/>
    <w:rsid w:val="00180B8E"/>
    <w:rsid w:val="0018167A"/>
    <w:rsid w:val="00181722"/>
    <w:rsid w:val="00181B05"/>
    <w:rsid w:val="00181CC2"/>
    <w:rsid w:val="00181EBB"/>
    <w:rsid w:val="001821F9"/>
    <w:rsid w:val="001822F8"/>
    <w:rsid w:val="00182A9C"/>
    <w:rsid w:val="00182F2E"/>
    <w:rsid w:val="00183177"/>
    <w:rsid w:val="001833E1"/>
    <w:rsid w:val="00183B38"/>
    <w:rsid w:val="00183CEB"/>
    <w:rsid w:val="0018407E"/>
    <w:rsid w:val="00184445"/>
    <w:rsid w:val="00184DAF"/>
    <w:rsid w:val="00185724"/>
    <w:rsid w:val="00185BEA"/>
    <w:rsid w:val="00187239"/>
    <w:rsid w:val="00190046"/>
    <w:rsid w:val="00190712"/>
    <w:rsid w:val="00190729"/>
    <w:rsid w:val="001907A1"/>
    <w:rsid w:val="00190938"/>
    <w:rsid w:val="00190D45"/>
    <w:rsid w:val="0019129C"/>
    <w:rsid w:val="00191D69"/>
    <w:rsid w:val="00191ED6"/>
    <w:rsid w:val="001920D8"/>
    <w:rsid w:val="001923BC"/>
    <w:rsid w:val="001927D9"/>
    <w:rsid w:val="00193690"/>
    <w:rsid w:val="0019382C"/>
    <w:rsid w:val="00193981"/>
    <w:rsid w:val="00193ECD"/>
    <w:rsid w:val="00193F34"/>
    <w:rsid w:val="001941AE"/>
    <w:rsid w:val="001941C3"/>
    <w:rsid w:val="0019433A"/>
    <w:rsid w:val="00194977"/>
    <w:rsid w:val="001949D3"/>
    <w:rsid w:val="00194B09"/>
    <w:rsid w:val="00194C11"/>
    <w:rsid w:val="00195050"/>
    <w:rsid w:val="001951EA"/>
    <w:rsid w:val="00195750"/>
    <w:rsid w:val="00195A00"/>
    <w:rsid w:val="00195C55"/>
    <w:rsid w:val="00195C94"/>
    <w:rsid w:val="00195F15"/>
    <w:rsid w:val="001960D5"/>
    <w:rsid w:val="0019697D"/>
    <w:rsid w:val="001977F6"/>
    <w:rsid w:val="001978D7"/>
    <w:rsid w:val="0019792A"/>
    <w:rsid w:val="00197C3C"/>
    <w:rsid w:val="00197F57"/>
    <w:rsid w:val="00197F80"/>
    <w:rsid w:val="001A0065"/>
    <w:rsid w:val="001A0458"/>
    <w:rsid w:val="001A0476"/>
    <w:rsid w:val="001A053B"/>
    <w:rsid w:val="001A0738"/>
    <w:rsid w:val="001A0773"/>
    <w:rsid w:val="001A09FE"/>
    <w:rsid w:val="001A0C5C"/>
    <w:rsid w:val="001A0E90"/>
    <w:rsid w:val="001A0F7F"/>
    <w:rsid w:val="001A2397"/>
    <w:rsid w:val="001A24E7"/>
    <w:rsid w:val="001A396C"/>
    <w:rsid w:val="001A3FB0"/>
    <w:rsid w:val="001A469C"/>
    <w:rsid w:val="001A47BD"/>
    <w:rsid w:val="001A59C3"/>
    <w:rsid w:val="001A606E"/>
    <w:rsid w:val="001A63A0"/>
    <w:rsid w:val="001A7C71"/>
    <w:rsid w:val="001B00F0"/>
    <w:rsid w:val="001B022F"/>
    <w:rsid w:val="001B0731"/>
    <w:rsid w:val="001B0CAE"/>
    <w:rsid w:val="001B108E"/>
    <w:rsid w:val="001B198A"/>
    <w:rsid w:val="001B1AB2"/>
    <w:rsid w:val="001B1C92"/>
    <w:rsid w:val="001B229E"/>
    <w:rsid w:val="001B2A60"/>
    <w:rsid w:val="001B2E48"/>
    <w:rsid w:val="001B2E69"/>
    <w:rsid w:val="001B3346"/>
    <w:rsid w:val="001B33AB"/>
    <w:rsid w:val="001B344E"/>
    <w:rsid w:val="001B346D"/>
    <w:rsid w:val="001B39C1"/>
    <w:rsid w:val="001B3A87"/>
    <w:rsid w:val="001B3B89"/>
    <w:rsid w:val="001B3C06"/>
    <w:rsid w:val="001B3F4D"/>
    <w:rsid w:val="001B4790"/>
    <w:rsid w:val="001B4CCB"/>
    <w:rsid w:val="001B4F33"/>
    <w:rsid w:val="001B5444"/>
    <w:rsid w:val="001B55EB"/>
    <w:rsid w:val="001B5C8B"/>
    <w:rsid w:val="001B5CFF"/>
    <w:rsid w:val="001B7510"/>
    <w:rsid w:val="001B78A8"/>
    <w:rsid w:val="001B7D18"/>
    <w:rsid w:val="001C055E"/>
    <w:rsid w:val="001C093A"/>
    <w:rsid w:val="001C0D80"/>
    <w:rsid w:val="001C0FDF"/>
    <w:rsid w:val="001C1339"/>
    <w:rsid w:val="001C1F32"/>
    <w:rsid w:val="001C20D2"/>
    <w:rsid w:val="001C2265"/>
    <w:rsid w:val="001C26C9"/>
    <w:rsid w:val="001C2A96"/>
    <w:rsid w:val="001C330F"/>
    <w:rsid w:val="001C37DD"/>
    <w:rsid w:val="001C3E68"/>
    <w:rsid w:val="001C4040"/>
    <w:rsid w:val="001C41AE"/>
    <w:rsid w:val="001C4218"/>
    <w:rsid w:val="001C4543"/>
    <w:rsid w:val="001C4C0E"/>
    <w:rsid w:val="001C4D90"/>
    <w:rsid w:val="001C4E57"/>
    <w:rsid w:val="001C54CC"/>
    <w:rsid w:val="001C5C7F"/>
    <w:rsid w:val="001C5E34"/>
    <w:rsid w:val="001C6805"/>
    <w:rsid w:val="001C70E6"/>
    <w:rsid w:val="001C717E"/>
    <w:rsid w:val="001C7956"/>
    <w:rsid w:val="001C7C34"/>
    <w:rsid w:val="001C7DCA"/>
    <w:rsid w:val="001C7F0F"/>
    <w:rsid w:val="001D010F"/>
    <w:rsid w:val="001D024E"/>
    <w:rsid w:val="001D028C"/>
    <w:rsid w:val="001D081A"/>
    <w:rsid w:val="001D08D1"/>
    <w:rsid w:val="001D0A8C"/>
    <w:rsid w:val="001D155C"/>
    <w:rsid w:val="001D1CB6"/>
    <w:rsid w:val="001D221B"/>
    <w:rsid w:val="001D25F2"/>
    <w:rsid w:val="001D27F1"/>
    <w:rsid w:val="001D2B34"/>
    <w:rsid w:val="001D2D5C"/>
    <w:rsid w:val="001D302B"/>
    <w:rsid w:val="001D33D7"/>
    <w:rsid w:val="001D349D"/>
    <w:rsid w:val="001D3990"/>
    <w:rsid w:val="001D3B9C"/>
    <w:rsid w:val="001D3DFC"/>
    <w:rsid w:val="001D3E12"/>
    <w:rsid w:val="001D4D39"/>
    <w:rsid w:val="001D51A4"/>
    <w:rsid w:val="001D52FF"/>
    <w:rsid w:val="001D5401"/>
    <w:rsid w:val="001D5645"/>
    <w:rsid w:val="001D5E78"/>
    <w:rsid w:val="001D6135"/>
    <w:rsid w:val="001D61E5"/>
    <w:rsid w:val="001D6E68"/>
    <w:rsid w:val="001D6F46"/>
    <w:rsid w:val="001D735B"/>
    <w:rsid w:val="001D7A6A"/>
    <w:rsid w:val="001D7ABC"/>
    <w:rsid w:val="001D7C01"/>
    <w:rsid w:val="001E014E"/>
    <w:rsid w:val="001E03A2"/>
    <w:rsid w:val="001E0410"/>
    <w:rsid w:val="001E046E"/>
    <w:rsid w:val="001E0535"/>
    <w:rsid w:val="001E07B3"/>
    <w:rsid w:val="001E0AC3"/>
    <w:rsid w:val="001E0D09"/>
    <w:rsid w:val="001E0D27"/>
    <w:rsid w:val="001E1B44"/>
    <w:rsid w:val="001E1F96"/>
    <w:rsid w:val="001E2043"/>
    <w:rsid w:val="001E2378"/>
    <w:rsid w:val="001E258C"/>
    <w:rsid w:val="001E337B"/>
    <w:rsid w:val="001E348E"/>
    <w:rsid w:val="001E34C0"/>
    <w:rsid w:val="001E3F6F"/>
    <w:rsid w:val="001E41C5"/>
    <w:rsid w:val="001E4471"/>
    <w:rsid w:val="001E44C3"/>
    <w:rsid w:val="001E546D"/>
    <w:rsid w:val="001E5506"/>
    <w:rsid w:val="001E55D4"/>
    <w:rsid w:val="001E59D2"/>
    <w:rsid w:val="001E693F"/>
    <w:rsid w:val="001E69D5"/>
    <w:rsid w:val="001E6A25"/>
    <w:rsid w:val="001E6BB0"/>
    <w:rsid w:val="001E6CCE"/>
    <w:rsid w:val="001E6F41"/>
    <w:rsid w:val="001E7104"/>
    <w:rsid w:val="001E73C1"/>
    <w:rsid w:val="001E7DF5"/>
    <w:rsid w:val="001F0257"/>
    <w:rsid w:val="001F0621"/>
    <w:rsid w:val="001F0C0A"/>
    <w:rsid w:val="001F0DD3"/>
    <w:rsid w:val="001F12F3"/>
    <w:rsid w:val="001F130F"/>
    <w:rsid w:val="001F1868"/>
    <w:rsid w:val="001F1D23"/>
    <w:rsid w:val="001F1EDF"/>
    <w:rsid w:val="001F2035"/>
    <w:rsid w:val="001F21FF"/>
    <w:rsid w:val="001F222E"/>
    <w:rsid w:val="001F2357"/>
    <w:rsid w:val="001F2415"/>
    <w:rsid w:val="001F2BF2"/>
    <w:rsid w:val="001F2F4F"/>
    <w:rsid w:val="001F3541"/>
    <w:rsid w:val="001F40E5"/>
    <w:rsid w:val="001F4550"/>
    <w:rsid w:val="001F4736"/>
    <w:rsid w:val="001F4AE9"/>
    <w:rsid w:val="001F4C10"/>
    <w:rsid w:val="001F4C3E"/>
    <w:rsid w:val="001F50C4"/>
    <w:rsid w:val="001F549E"/>
    <w:rsid w:val="001F58C9"/>
    <w:rsid w:val="001F5FF2"/>
    <w:rsid w:val="001F6451"/>
    <w:rsid w:val="001F6588"/>
    <w:rsid w:val="001F66BB"/>
    <w:rsid w:val="001F6B69"/>
    <w:rsid w:val="001F6D9F"/>
    <w:rsid w:val="001F6EB8"/>
    <w:rsid w:val="001F7D5C"/>
    <w:rsid w:val="001F7FE2"/>
    <w:rsid w:val="0020002F"/>
    <w:rsid w:val="002001EE"/>
    <w:rsid w:val="00200444"/>
    <w:rsid w:val="0020063D"/>
    <w:rsid w:val="0020096C"/>
    <w:rsid w:val="00200979"/>
    <w:rsid w:val="00200AC8"/>
    <w:rsid w:val="0020156F"/>
    <w:rsid w:val="00201666"/>
    <w:rsid w:val="00201DAC"/>
    <w:rsid w:val="00201F44"/>
    <w:rsid w:val="002027BF"/>
    <w:rsid w:val="002029D9"/>
    <w:rsid w:val="00202E1B"/>
    <w:rsid w:val="00202F9F"/>
    <w:rsid w:val="00203108"/>
    <w:rsid w:val="002037A6"/>
    <w:rsid w:val="00203986"/>
    <w:rsid w:val="002041CD"/>
    <w:rsid w:val="0020449C"/>
    <w:rsid w:val="00204539"/>
    <w:rsid w:val="00204B1C"/>
    <w:rsid w:val="00205A9F"/>
    <w:rsid w:val="00205E70"/>
    <w:rsid w:val="00205E83"/>
    <w:rsid w:val="00206179"/>
    <w:rsid w:val="00206258"/>
    <w:rsid w:val="002072C6"/>
    <w:rsid w:val="0020752E"/>
    <w:rsid w:val="00207D5C"/>
    <w:rsid w:val="00207FE2"/>
    <w:rsid w:val="002100CC"/>
    <w:rsid w:val="00210141"/>
    <w:rsid w:val="002111E3"/>
    <w:rsid w:val="0021149D"/>
    <w:rsid w:val="002116CF"/>
    <w:rsid w:val="002119B3"/>
    <w:rsid w:val="00211B44"/>
    <w:rsid w:val="0021233E"/>
    <w:rsid w:val="002126A8"/>
    <w:rsid w:val="00212F11"/>
    <w:rsid w:val="00213458"/>
    <w:rsid w:val="0021347C"/>
    <w:rsid w:val="00213926"/>
    <w:rsid w:val="002141AD"/>
    <w:rsid w:val="0021420A"/>
    <w:rsid w:val="002142EC"/>
    <w:rsid w:val="0021462F"/>
    <w:rsid w:val="00214966"/>
    <w:rsid w:val="00214BDC"/>
    <w:rsid w:val="00214F92"/>
    <w:rsid w:val="00215A13"/>
    <w:rsid w:val="0021602C"/>
    <w:rsid w:val="0021604E"/>
    <w:rsid w:val="002168DF"/>
    <w:rsid w:val="00216BDF"/>
    <w:rsid w:val="00217B0A"/>
    <w:rsid w:val="00217CA9"/>
    <w:rsid w:val="00217DC3"/>
    <w:rsid w:val="00217E04"/>
    <w:rsid w:val="00217E06"/>
    <w:rsid w:val="0022002F"/>
    <w:rsid w:val="00220943"/>
    <w:rsid w:val="00221335"/>
    <w:rsid w:val="00221A2C"/>
    <w:rsid w:val="00221FE1"/>
    <w:rsid w:val="0022242D"/>
    <w:rsid w:val="002225DD"/>
    <w:rsid w:val="002227D0"/>
    <w:rsid w:val="00222827"/>
    <w:rsid w:val="00222BEB"/>
    <w:rsid w:val="00222EC5"/>
    <w:rsid w:val="00223000"/>
    <w:rsid w:val="0022307A"/>
    <w:rsid w:val="0022325C"/>
    <w:rsid w:val="00223322"/>
    <w:rsid w:val="00223B2D"/>
    <w:rsid w:val="00223D09"/>
    <w:rsid w:val="00224467"/>
    <w:rsid w:val="0022478E"/>
    <w:rsid w:val="00224DAC"/>
    <w:rsid w:val="002252A4"/>
    <w:rsid w:val="002255A6"/>
    <w:rsid w:val="00225FFB"/>
    <w:rsid w:val="0022640A"/>
    <w:rsid w:val="002270CB"/>
    <w:rsid w:val="0023006F"/>
    <w:rsid w:val="0023055D"/>
    <w:rsid w:val="0023074D"/>
    <w:rsid w:val="0023085C"/>
    <w:rsid w:val="002308B1"/>
    <w:rsid w:val="0023098E"/>
    <w:rsid w:val="00231054"/>
    <w:rsid w:val="002311A6"/>
    <w:rsid w:val="00231440"/>
    <w:rsid w:val="00231932"/>
    <w:rsid w:val="00231B48"/>
    <w:rsid w:val="0023207A"/>
    <w:rsid w:val="002321A4"/>
    <w:rsid w:val="0023238C"/>
    <w:rsid w:val="00232434"/>
    <w:rsid w:val="002324AD"/>
    <w:rsid w:val="00232B32"/>
    <w:rsid w:val="00233456"/>
    <w:rsid w:val="002336FE"/>
    <w:rsid w:val="00233C79"/>
    <w:rsid w:val="00234362"/>
    <w:rsid w:val="002344E6"/>
    <w:rsid w:val="00234549"/>
    <w:rsid w:val="00234A9F"/>
    <w:rsid w:val="00234D4C"/>
    <w:rsid w:val="00234DB1"/>
    <w:rsid w:val="00234DBE"/>
    <w:rsid w:val="002353F6"/>
    <w:rsid w:val="002354B0"/>
    <w:rsid w:val="00235738"/>
    <w:rsid w:val="00235753"/>
    <w:rsid w:val="002358CC"/>
    <w:rsid w:val="00235BC6"/>
    <w:rsid w:val="00236156"/>
    <w:rsid w:val="00236242"/>
    <w:rsid w:val="0023659D"/>
    <w:rsid w:val="0023677D"/>
    <w:rsid w:val="002367F3"/>
    <w:rsid w:val="002368EA"/>
    <w:rsid w:val="00236A1C"/>
    <w:rsid w:val="002371FA"/>
    <w:rsid w:val="002372C1"/>
    <w:rsid w:val="00237B0D"/>
    <w:rsid w:val="00240000"/>
    <w:rsid w:val="002401B9"/>
    <w:rsid w:val="00240331"/>
    <w:rsid w:val="00240823"/>
    <w:rsid w:val="00240C96"/>
    <w:rsid w:val="00240E2B"/>
    <w:rsid w:val="0024101E"/>
    <w:rsid w:val="002412AC"/>
    <w:rsid w:val="0024146B"/>
    <w:rsid w:val="00241F8B"/>
    <w:rsid w:val="00241FCD"/>
    <w:rsid w:val="0024209A"/>
    <w:rsid w:val="00242489"/>
    <w:rsid w:val="0024349A"/>
    <w:rsid w:val="002434AA"/>
    <w:rsid w:val="00243998"/>
    <w:rsid w:val="002441F6"/>
    <w:rsid w:val="00244800"/>
    <w:rsid w:val="0024496C"/>
    <w:rsid w:val="002449E2"/>
    <w:rsid w:val="00244A88"/>
    <w:rsid w:val="00244D33"/>
    <w:rsid w:val="00245258"/>
    <w:rsid w:val="00245260"/>
    <w:rsid w:val="00246189"/>
    <w:rsid w:val="00247871"/>
    <w:rsid w:val="00250054"/>
    <w:rsid w:val="0025077F"/>
    <w:rsid w:val="00250919"/>
    <w:rsid w:val="00250D06"/>
    <w:rsid w:val="00250D7B"/>
    <w:rsid w:val="0025102E"/>
    <w:rsid w:val="002513A1"/>
    <w:rsid w:val="002515C3"/>
    <w:rsid w:val="00251FF9"/>
    <w:rsid w:val="00252247"/>
    <w:rsid w:val="002524B9"/>
    <w:rsid w:val="00252860"/>
    <w:rsid w:val="002528DC"/>
    <w:rsid w:val="00253012"/>
    <w:rsid w:val="002536A2"/>
    <w:rsid w:val="00253D85"/>
    <w:rsid w:val="00253FC9"/>
    <w:rsid w:val="00254A7A"/>
    <w:rsid w:val="0025532D"/>
    <w:rsid w:val="0025552C"/>
    <w:rsid w:val="00255868"/>
    <w:rsid w:val="00255A2F"/>
    <w:rsid w:val="00255BC5"/>
    <w:rsid w:val="00256642"/>
    <w:rsid w:val="00257E59"/>
    <w:rsid w:val="00257EB2"/>
    <w:rsid w:val="002602B3"/>
    <w:rsid w:val="002606A2"/>
    <w:rsid w:val="002607FF"/>
    <w:rsid w:val="00260D73"/>
    <w:rsid w:val="002612E5"/>
    <w:rsid w:val="002623AE"/>
    <w:rsid w:val="002625E9"/>
    <w:rsid w:val="00262B25"/>
    <w:rsid w:val="00262DF4"/>
    <w:rsid w:val="00263302"/>
    <w:rsid w:val="002635F4"/>
    <w:rsid w:val="00263B5E"/>
    <w:rsid w:val="00263F63"/>
    <w:rsid w:val="0026484E"/>
    <w:rsid w:val="00264932"/>
    <w:rsid w:val="00265925"/>
    <w:rsid w:val="00265B82"/>
    <w:rsid w:val="00265FE5"/>
    <w:rsid w:val="002663AE"/>
    <w:rsid w:val="00266475"/>
    <w:rsid w:val="00266629"/>
    <w:rsid w:val="00266BB2"/>
    <w:rsid w:val="0026712D"/>
    <w:rsid w:val="0026724A"/>
    <w:rsid w:val="00267F0B"/>
    <w:rsid w:val="002704AC"/>
    <w:rsid w:val="00270980"/>
    <w:rsid w:val="00270FB2"/>
    <w:rsid w:val="00271A86"/>
    <w:rsid w:val="00271BEC"/>
    <w:rsid w:val="00271E2F"/>
    <w:rsid w:val="002720CC"/>
    <w:rsid w:val="002721D0"/>
    <w:rsid w:val="002728F6"/>
    <w:rsid w:val="002729E7"/>
    <w:rsid w:val="00272B7F"/>
    <w:rsid w:val="00272BC0"/>
    <w:rsid w:val="002733AD"/>
    <w:rsid w:val="00273618"/>
    <w:rsid w:val="00273988"/>
    <w:rsid w:val="00274507"/>
    <w:rsid w:val="00274908"/>
    <w:rsid w:val="002749B0"/>
    <w:rsid w:val="00274F84"/>
    <w:rsid w:val="00275AE4"/>
    <w:rsid w:val="00275ED2"/>
    <w:rsid w:val="00277354"/>
    <w:rsid w:val="002774BA"/>
    <w:rsid w:val="002774BF"/>
    <w:rsid w:val="00277CA5"/>
    <w:rsid w:val="0028057F"/>
    <w:rsid w:val="00280ACA"/>
    <w:rsid w:val="00280B59"/>
    <w:rsid w:val="00280FD5"/>
    <w:rsid w:val="002810B4"/>
    <w:rsid w:val="0028134E"/>
    <w:rsid w:val="00281639"/>
    <w:rsid w:val="0028191D"/>
    <w:rsid w:val="00281CB0"/>
    <w:rsid w:val="00281E10"/>
    <w:rsid w:val="00283B78"/>
    <w:rsid w:val="00283D54"/>
    <w:rsid w:val="00284023"/>
    <w:rsid w:val="00284408"/>
    <w:rsid w:val="0028464E"/>
    <w:rsid w:val="002847A6"/>
    <w:rsid w:val="00284C0B"/>
    <w:rsid w:val="002853CF"/>
    <w:rsid w:val="00285DC3"/>
    <w:rsid w:val="00285E6F"/>
    <w:rsid w:val="00286950"/>
    <w:rsid w:val="00287A2F"/>
    <w:rsid w:val="00287B4B"/>
    <w:rsid w:val="00287BCB"/>
    <w:rsid w:val="002905CB"/>
    <w:rsid w:val="00290ABA"/>
    <w:rsid w:val="00290BDE"/>
    <w:rsid w:val="00290E0B"/>
    <w:rsid w:val="0029147B"/>
    <w:rsid w:val="00291580"/>
    <w:rsid w:val="00291DFA"/>
    <w:rsid w:val="00292048"/>
    <w:rsid w:val="0029252B"/>
    <w:rsid w:val="0029269C"/>
    <w:rsid w:val="002929EE"/>
    <w:rsid w:val="00293183"/>
    <w:rsid w:val="002934C0"/>
    <w:rsid w:val="00294AB2"/>
    <w:rsid w:val="00294FF8"/>
    <w:rsid w:val="0029555F"/>
    <w:rsid w:val="0029597B"/>
    <w:rsid w:val="00295AC4"/>
    <w:rsid w:val="00295C86"/>
    <w:rsid w:val="00295CAF"/>
    <w:rsid w:val="00295F87"/>
    <w:rsid w:val="002960BD"/>
    <w:rsid w:val="0029618E"/>
    <w:rsid w:val="002966C4"/>
    <w:rsid w:val="00296AC5"/>
    <w:rsid w:val="00296BCE"/>
    <w:rsid w:val="002972AD"/>
    <w:rsid w:val="0029746B"/>
    <w:rsid w:val="00297B40"/>
    <w:rsid w:val="002A017B"/>
    <w:rsid w:val="002A02F4"/>
    <w:rsid w:val="002A0310"/>
    <w:rsid w:val="002A0C43"/>
    <w:rsid w:val="002A0DBD"/>
    <w:rsid w:val="002A0DF2"/>
    <w:rsid w:val="002A100F"/>
    <w:rsid w:val="002A1488"/>
    <w:rsid w:val="002A1615"/>
    <w:rsid w:val="002A171D"/>
    <w:rsid w:val="002A19CB"/>
    <w:rsid w:val="002A1DBD"/>
    <w:rsid w:val="002A1EB0"/>
    <w:rsid w:val="002A2C9D"/>
    <w:rsid w:val="002A2DD9"/>
    <w:rsid w:val="002A319B"/>
    <w:rsid w:val="002A391D"/>
    <w:rsid w:val="002A4545"/>
    <w:rsid w:val="002A4670"/>
    <w:rsid w:val="002A510B"/>
    <w:rsid w:val="002A51D3"/>
    <w:rsid w:val="002A5599"/>
    <w:rsid w:val="002A59D2"/>
    <w:rsid w:val="002A5B69"/>
    <w:rsid w:val="002A6065"/>
    <w:rsid w:val="002A64D8"/>
    <w:rsid w:val="002A773B"/>
    <w:rsid w:val="002B0B25"/>
    <w:rsid w:val="002B0D3C"/>
    <w:rsid w:val="002B0DC3"/>
    <w:rsid w:val="002B0DD1"/>
    <w:rsid w:val="002B1822"/>
    <w:rsid w:val="002B1B07"/>
    <w:rsid w:val="002B2087"/>
    <w:rsid w:val="002B2483"/>
    <w:rsid w:val="002B2A45"/>
    <w:rsid w:val="002B2A4B"/>
    <w:rsid w:val="002B3CE6"/>
    <w:rsid w:val="002B3E3B"/>
    <w:rsid w:val="002B4260"/>
    <w:rsid w:val="002B4462"/>
    <w:rsid w:val="002B474D"/>
    <w:rsid w:val="002B542A"/>
    <w:rsid w:val="002B5623"/>
    <w:rsid w:val="002B67A7"/>
    <w:rsid w:val="002B7D9D"/>
    <w:rsid w:val="002B7DC9"/>
    <w:rsid w:val="002C0237"/>
    <w:rsid w:val="002C056B"/>
    <w:rsid w:val="002C0692"/>
    <w:rsid w:val="002C0AFD"/>
    <w:rsid w:val="002C0B6A"/>
    <w:rsid w:val="002C0E13"/>
    <w:rsid w:val="002C121A"/>
    <w:rsid w:val="002C1346"/>
    <w:rsid w:val="002C1379"/>
    <w:rsid w:val="002C2307"/>
    <w:rsid w:val="002C2847"/>
    <w:rsid w:val="002C2985"/>
    <w:rsid w:val="002C3292"/>
    <w:rsid w:val="002C3589"/>
    <w:rsid w:val="002C3A86"/>
    <w:rsid w:val="002C3F06"/>
    <w:rsid w:val="002C4013"/>
    <w:rsid w:val="002C4164"/>
    <w:rsid w:val="002C4736"/>
    <w:rsid w:val="002C4AD7"/>
    <w:rsid w:val="002C53B7"/>
    <w:rsid w:val="002C53E6"/>
    <w:rsid w:val="002C5ABA"/>
    <w:rsid w:val="002C5C07"/>
    <w:rsid w:val="002C5C88"/>
    <w:rsid w:val="002C6692"/>
    <w:rsid w:val="002C671B"/>
    <w:rsid w:val="002C689B"/>
    <w:rsid w:val="002C702E"/>
    <w:rsid w:val="002C7C1F"/>
    <w:rsid w:val="002C7E92"/>
    <w:rsid w:val="002C7F04"/>
    <w:rsid w:val="002D0B3B"/>
    <w:rsid w:val="002D0E8D"/>
    <w:rsid w:val="002D109B"/>
    <w:rsid w:val="002D1123"/>
    <w:rsid w:val="002D1719"/>
    <w:rsid w:val="002D18EA"/>
    <w:rsid w:val="002D2267"/>
    <w:rsid w:val="002D2FB8"/>
    <w:rsid w:val="002D3294"/>
    <w:rsid w:val="002D3D0E"/>
    <w:rsid w:val="002D3D13"/>
    <w:rsid w:val="002D3E3A"/>
    <w:rsid w:val="002D4231"/>
    <w:rsid w:val="002D4263"/>
    <w:rsid w:val="002D4309"/>
    <w:rsid w:val="002D4C9F"/>
    <w:rsid w:val="002D5693"/>
    <w:rsid w:val="002D5A4E"/>
    <w:rsid w:val="002D6050"/>
    <w:rsid w:val="002D729E"/>
    <w:rsid w:val="002D748C"/>
    <w:rsid w:val="002D749E"/>
    <w:rsid w:val="002D76B2"/>
    <w:rsid w:val="002D7B31"/>
    <w:rsid w:val="002D7D97"/>
    <w:rsid w:val="002E06EE"/>
    <w:rsid w:val="002E07A7"/>
    <w:rsid w:val="002E08CF"/>
    <w:rsid w:val="002E0C96"/>
    <w:rsid w:val="002E0CE3"/>
    <w:rsid w:val="002E0FC6"/>
    <w:rsid w:val="002E118B"/>
    <w:rsid w:val="002E18AC"/>
    <w:rsid w:val="002E1AC6"/>
    <w:rsid w:val="002E1CE9"/>
    <w:rsid w:val="002E1DD5"/>
    <w:rsid w:val="002E1E72"/>
    <w:rsid w:val="002E214E"/>
    <w:rsid w:val="002E22DD"/>
    <w:rsid w:val="002E2330"/>
    <w:rsid w:val="002E28BF"/>
    <w:rsid w:val="002E2FCC"/>
    <w:rsid w:val="002E3A2B"/>
    <w:rsid w:val="002E3B08"/>
    <w:rsid w:val="002E41B3"/>
    <w:rsid w:val="002E47AB"/>
    <w:rsid w:val="002E496F"/>
    <w:rsid w:val="002E5601"/>
    <w:rsid w:val="002E565B"/>
    <w:rsid w:val="002E5DEB"/>
    <w:rsid w:val="002E6798"/>
    <w:rsid w:val="002E69DE"/>
    <w:rsid w:val="002E6C0A"/>
    <w:rsid w:val="002E6DD4"/>
    <w:rsid w:val="002E6E6E"/>
    <w:rsid w:val="002E727E"/>
    <w:rsid w:val="002E73BD"/>
    <w:rsid w:val="002E7B40"/>
    <w:rsid w:val="002E7E4C"/>
    <w:rsid w:val="002F0010"/>
    <w:rsid w:val="002F00D2"/>
    <w:rsid w:val="002F019E"/>
    <w:rsid w:val="002F13B0"/>
    <w:rsid w:val="002F13FA"/>
    <w:rsid w:val="002F1608"/>
    <w:rsid w:val="002F1978"/>
    <w:rsid w:val="002F1A29"/>
    <w:rsid w:val="002F1DD1"/>
    <w:rsid w:val="002F1F8C"/>
    <w:rsid w:val="002F2696"/>
    <w:rsid w:val="002F2C8D"/>
    <w:rsid w:val="002F3AD9"/>
    <w:rsid w:val="002F3DC3"/>
    <w:rsid w:val="002F3F91"/>
    <w:rsid w:val="002F45B9"/>
    <w:rsid w:val="002F46D7"/>
    <w:rsid w:val="002F4AEF"/>
    <w:rsid w:val="002F4C80"/>
    <w:rsid w:val="002F4EAD"/>
    <w:rsid w:val="002F5278"/>
    <w:rsid w:val="002F5712"/>
    <w:rsid w:val="002F587B"/>
    <w:rsid w:val="002F5883"/>
    <w:rsid w:val="002F5DAF"/>
    <w:rsid w:val="002F5F50"/>
    <w:rsid w:val="002F60DE"/>
    <w:rsid w:val="002F6198"/>
    <w:rsid w:val="002F6C7F"/>
    <w:rsid w:val="002F6D3B"/>
    <w:rsid w:val="002F7121"/>
    <w:rsid w:val="002F714F"/>
    <w:rsid w:val="002F7E0F"/>
    <w:rsid w:val="00300135"/>
    <w:rsid w:val="003004EC"/>
    <w:rsid w:val="003005D4"/>
    <w:rsid w:val="003007D5"/>
    <w:rsid w:val="003016FC"/>
    <w:rsid w:val="00301788"/>
    <w:rsid w:val="003023C8"/>
    <w:rsid w:val="003024D7"/>
    <w:rsid w:val="00302FE2"/>
    <w:rsid w:val="00303498"/>
    <w:rsid w:val="0030365F"/>
    <w:rsid w:val="003036F4"/>
    <w:rsid w:val="003037B5"/>
    <w:rsid w:val="00303B97"/>
    <w:rsid w:val="00303C1E"/>
    <w:rsid w:val="00304BBB"/>
    <w:rsid w:val="00305083"/>
    <w:rsid w:val="00305276"/>
    <w:rsid w:val="00305C77"/>
    <w:rsid w:val="00305DAA"/>
    <w:rsid w:val="00305E73"/>
    <w:rsid w:val="003064BA"/>
    <w:rsid w:val="00306F3E"/>
    <w:rsid w:val="00307191"/>
    <w:rsid w:val="0030763B"/>
    <w:rsid w:val="0030785E"/>
    <w:rsid w:val="00307C0B"/>
    <w:rsid w:val="00307C3F"/>
    <w:rsid w:val="00307F4C"/>
    <w:rsid w:val="0031045F"/>
    <w:rsid w:val="00310B72"/>
    <w:rsid w:val="003133E0"/>
    <w:rsid w:val="0031358C"/>
    <w:rsid w:val="00313FA4"/>
    <w:rsid w:val="00314004"/>
    <w:rsid w:val="003145BC"/>
    <w:rsid w:val="00314998"/>
    <w:rsid w:val="00315119"/>
    <w:rsid w:val="00315607"/>
    <w:rsid w:val="003165BF"/>
    <w:rsid w:val="00316733"/>
    <w:rsid w:val="003168B6"/>
    <w:rsid w:val="00316C91"/>
    <w:rsid w:val="00316FDB"/>
    <w:rsid w:val="003176DD"/>
    <w:rsid w:val="00317A22"/>
    <w:rsid w:val="00320437"/>
    <w:rsid w:val="0032046A"/>
    <w:rsid w:val="0032072D"/>
    <w:rsid w:val="00320A2A"/>
    <w:rsid w:val="0032121F"/>
    <w:rsid w:val="00321806"/>
    <w:rsid w:val="003218D7"/>
    <w:rsid w:val="00321AE5"/>
    <w:rsid w:val="00321CC4"/>
    <w:rsid w:val="00322F76"/>
    <w:rsid w:val="003232D7"/>
    <w:rsid w:val="003234BE"/>
    <w:rsid w:val="00323AFC"/>
    <w:rsid w:val="00323F2C"/>
    <w:rsid w:val="00323FFC"/>
    <w:rsid w:val="00324058"/>
    <w:rsid w:val="00324D51"/>
    <w:rsid w:val="003251B7"/>
    <w:rsid w:val="003251BD"/>
    <w:rsid w:val="00325ACA"/>
    <w:rsid w:val="00326127"/>
    <w:rsid w:val="0032618B"/>
    <w:rsid w:val="00326249"/>
    <w:rsid w:val="003269F4"/>
    <w:rsid w:val="00326A14"/>
    <w:rsid w:val="00326C3C"/>
    <w:rsid w:val="003270A6"/>
    <w:rsid w:val="0032728E"/>
    <w:rsid w:val="003273B4"/>
    <w:rsid w:val="0032774A"/>
    <w:rsid w:val="003279AA"/>
    <w:rsid w:val="003304FC"/>
    <w:rsid w:val="003305D8"/>
    <w:rsid w:val="00330C92"/>
    <w:rsid w:val="00330CAE"/>
    <w:rsid w:val="00330EE8"/>
    <w:rsid w:val="00331093"/>
    <w:rsid w:val="003313AD"/>
    <w:rsid w:val="00331A3C"/>
    <w:rsid w:val="00331B8F"/>
    <w:rsid w:val="0033207A"/>
    <w:rsid w:val="0033221E"/>
    <w:rsid w:val="003326EA"/>
    <w:rsid w:val="00332C2B"/>
    <w:rsid w:val="00333258"/>
    <w:rsid w:val="00333686"/>
    <w:rsid w:val="00333721"/>
    <w:rsid w:val="00334A5A"/>
    <w:rsid w:val="00334DC7"/>
    <w:rsid w:val="00335233"/>
    <w:rsid w:val="003354A0"/>
    <w:rsid w:val="003357B3"/>
    <w:rsid w:val="003358A9"/>
    <w:rsid w:val="00336563"/>
    <w:rsid w:val="00336592"/>
    <w:rsid w:val="00336F04"/>
    <w:rsid w:val="0033718B"/>
    <w:rsid w:val="003374E7"/>
    <w:rsid w:val="00337EC2"/>
    <w:rsid w:val="0034060E"/>
    <w:rsid w:val="00340768"/>
    <w:rsid w:val="00340EF7"/>
    <w:rsid w:val="00341606"/>
    <w:rsid w:val="00341DA9"/>
    <w:rsid w:val="00341E80"/>
    <w:rsid w:val="00342100"/>
    <w:rsid w:val="003422EB"/>
    <w:rsid w:val="00342466"/>
    <w:rsid w:val="003426F0"/>
    <w:rsid w:val="00342BEA"/>
    <w:rsid w:val="00342F64"/>
    <w:rsid w:val="0034309E"/>
    <w:rsid w:val="0034341E"/>
    <w:rsid w:val="003437DA"/>
    <w:rsid w:val="00343971"/>
    <w:rsid w:val="00343981"/>
    <w:rsid w:val="00343F82"/>
    <w:rsid w:val="00343FA5"/>
    <w:rsid w:val="00344EC8"/>
    <w:rsid w:val="00345927"/>
    <w:rsid w:val="0034610E"/>
    <w:rsid w:val="0034630D"/>
    <w:rsid w:val="003464EE"/>
    <w:rsid w:val="00346B0B"/>
    <w:rsid w:val="00346E51"/>
    <w:rsid w:val="00346E99"/>
    <w:rsid w:val="0034744B"/>
    <w:rsid w:val="00347CF3"/>
    <w:rsid w:val="003502BC"/>
    <w:rsid w:val="0035036F"/>
    <w:rsid w:val="00350534"/>
    <w:rsid w:val="003513DC"/>
    <w:rsid w:val="003514A6"/>
    <w:rsid w:val="003516E4"/>
    <w:rsid w:val="00351C09"/>
    <w:rsid w:val="00351CE5"/>
    <w:rsid w:val="00351F7A"/>
    <w:rsid w:val="003520F7"/>
    <w:rsid w:val="00352348"/>
    <w:rsid w:val="003528D6"/>
    <w:rsid w:val="00352968"/>
    <w:rsid w:val="00352C88"/>
    <w:rsid w:val="00353119"/>
    <w:rsid w:val="003535F5"/>
    <w:rsid w:val="0035376F"/>
    <w:rsid w:val="003537B3"/>
    <w:rsid w:val="003539BB"/>
    <w:rsid w:val="00353AF3"/>
    <w:rsid w:val="00353E27"/>
    <w:rsid w:val="00354738"/>
    <w:rsid w:val="00354900"/>
    <w:rsid w:val="00354B37"/>
    <w:rsid w:val="0035519F"/>
    <w:rsid w:val="003551B3"/>
    <w:rsid w:val="0035520F"/>
    <w:rsid w:val="0035526C"/>
    <w:rsid w:val="00355713"/>
    <w:rsid w:val="003557C2"/>
    <w:rsid w:val="00355BA8"/>
    <w:rsid w:val="00356BB6"/>
    <w:rsid w:val="00356C86"/>
    <w:rsid w:val="00356E65"/>
    <w:rsid w:val="003572F9"/>
    <w:rsid w:val="00357DFD"/>
    <w:rsid w:val="0036054E"/>
    <w:rsid w:val="00360ED9"/>
    <w:rsid w:val="00360FC8"/>
    <w:rsid w:val="003613E7"/>
    <w:rsid w:val="00361472"/>
    <w:rsid w:val="00361D48"/>
    <w:rsid w:val="003624CA"/>
    <w:rsid w:val="00362672"/>
    <w:rsid w:val="00362858"/>
    <w:rsid w:val="00362989"/>
    <w:rsid w:val="00362DC6"/>
    <w:rsid w:val="003637AC"/>
    <w:rsid w:val="00363B94"/>
    <w:rsid w:val="00363FF1"/>
    <w:rsid w:val="003640FE"/>
    <w:rsid w:val="003646DF"/>
    <w:rsid w:val="00364B10"/>
    <w:rsid w:val="00365232"/>
    <w:rsid w:val="003659E8"/>
    <w:rsid w:val="00365DCB"/>
    <w:rsid w:val="00365EA7"/>
    <w:rsid w:val="00365FD7"/>
    <w:rsid w:val="00366A2A"/>
    <w:rsid w:val="00366CF9"/>
    <w:rsid w:val="003671FD"/>
    <w:rsid w:val="0036741E"/>
    <w:rsid w:val="0036789F"/>
    <w:rsid w:val="00367AAB"/>
    <w:rsid w:val="00370B25"/>
    <w:rsid w:val="003712D6"/>
    <w:rsid w:val="0037135F"/>
    <w:rsid w:val="0037186D"/>
    <w:rsid w:val="0037192B"/>
    <w:rsid w:val="003721B3"/>
    <w:rsid w:val="0037259D"/>
    <w:rsid w:val="003725C4"/>
    <w:rsid w:val="00372F5D"/>
    <w:rsid w:val="003732DA"/>
    <w:rsid w:val="00373424"/>
    <w:rsid w:val="00373458"/>
    <w:rsid w:val="0037357E"/>
    <w:rsid w:val="00373760"/>
    <w:rsid w:val="00373B79"/>
    <w:rsid w:val="00373F31"/>
    <w:rsid w:val="00374099"/>
    <w:rsid w:val="00374366"/>
    <w:rsid w:val="00374D82"/>
    <w:rsid w:val="003755E1"/>
    <w:rsid w:val="00376036"/>
    <w:rsid w:val="0037612E"/>
    <w:rsid w:val="003767EC"/>
    <w:rsid w:val="003769C4"/>
    <w:rsid w:val="00377352"/>
    <w:rsid w:val="0037747B"/>
    <w:rsid w:val="00377BF4"/>
    <w:rsid w:val="00380598"/>
    <w:rsid w:val="00380633"/>
    <w:rsid w:val="00380CD2"/>
    <w:rsid w:val="00380EAA"/>
    <w:rsid w:val="00381375"/>
    <w:rsid w:val="003813B6"/>
    <w:rsid w:val="00381555"/>
    <w:rsid w:val="003816E8"/>
    <w:rsid w:val="003822D6"/>
    <w:rsid w:val="00382331"/>
    <w:rsid w:val="00382CE0"/>
    <w:rsid w:val="00382CF2"/>
    <w:rsid w:val="00382D06"/>
    <w:rsid w:val="003834F5"/>
    <w:rsid w:val="00383A71"/>
    <w:rsid w:val="00383CC3"/>
    <w:rsid w:val="00383EB4"/>
    <w:rsid w:val="00384365"/>
    <w:rsid w:val="00384712"/>
    <w:rsid w:val="0038474E"/>
    <w:rsid w:val="003850D8"/>
    <w:rsid w:val="00385135"/>
    <w:rsid w:val="00385974"/>
    <w:rsid w:val="00385BDD"/>
    <w:rsid w:val="00385CD8"/>
    <w:rsid w:val="00386028"/>
    <w:rsid w:val="0038614C"/>
    <w:rsid w:val="0038622D"/>
    <w:rsid w:val="00386329"/>
    <w:rsid w:val="0038640D"/>
    <w:rsid w:val="00386419"/>
    <w:rsid w:val="003865C2"/>
    <w:rsid w:val="00386E87"/>
    <w:rsid w:val="0038723C"/>
    <w:rsid w:val="00387B0E"/>
    <w:rsid w:val="0039018C"/>
    <w:rsid w:val="00390558"/>
    <w:rsid w:val="00391185"/>
    <w:rsid w:val="00391923"/>
    <w:rsid w:val="00392099"/>
    <w:rsid w:val="003920C9"/>
    <w:rsid w:val="0039230E"/>
    <w:rsid w:val="003925CE"/>
    <w:rsid w:val="00392681"/>
    <w:rsid w:val="00392B97"/>
    <w:rsid w:val="003930A5"/>
    <w:rsid w:val="003931C4"/>
    <w:rsid w:val="00393D21"/>
    <w:rsid w:val="0039472E"/>
    <w:rsid w:val="003948E9"/>
    <w:rsid w:val="00394E61"/>
    <w:rsid w:val="00394EEA"/>
    <w:rsid w:val="0039501D"/>
    <w:rsid w:val="00395151"/>
    <w:rsid w:val="00395212"/>
    <w:rsid w:val="0039626D"/>
    <w:rsid w:val="0039645F"/>
    <w:rsid w:val="00396AB7"/>
    <w:rsid w:val="00396D4F"/>
    <w:rsid w:val="00397CF8"/>
    <w:rsid w:val="003A0352"/>
    <w:rsid w:val="003A0BF1"/>
    <w:rsid w:val="003A0CB2"/>
    <w:rsid w:val="003A1210"/>
    <w:rsid w:val="003A1235"/>
    <w:rsid w:val="003A13B7"/>
    <w:rsid w:val="003A177B"/>
    <w:rsid w:val="003A210F"/>
    <w:rsid w:val="003A2118"/>
    <w:rsid w:val="003A21BE"/>
    <w:rsid w:val="003A223F"/>
    <w:rsid w:val="003A26F4"/>
    <w:rsid w:val="003A3428"/>
    <w:rsid w:val="003A39B7"/>
    <w:rsid w:val="003A416B"/>
    <w:rsid w:val="003A4327"/>
    <w:rsid w:val="003A4C47"/>
    <w:rsid w:val="003A4EAD"/>
    <w:rsid w:val="003A59C7"/>
    <w:rsid w:val="003A648C"/>
    <w:rsid w:val="003A6AAD"/>
    <w:rsid w:val="003A6CA5"/>
    <w:rsid w:val="003A72D4"/>
    <w:rsid w:val="003A7480"/>
    <w:rsid w:val="003A74C3"/>
    <w:rsid w:val="003A7650"/>
    <w:rsid w:val="003A7CA9"/>
    <w:rsid w:val="003A7EAC"/>
    <w:rsid w:val="003B017D"/>
    <w:rsid w:val="003B01AD"/>
    <w:rsid w:val="003B036A"/>
    <w:rsid w:val="003B0490"/>
    <w:rsid w:val="003B0643"/>
    <w:rsid w:val="003B089C"/>
    <w:rsid w:val="003B0FFD"/>
    <w:rsid w:val="003B1237"/>
    <w:rsid w:val="003B1694"/>
    <w:rsid w:val="003B1A41"/>
    <w:rsid w:val="003B1D04"/>
    <w:rsid w:val="003B1D3D"/>
    <w:rsid w:val="003B2356"/>
    <w:rsid w:val="003B236C"/>
    <w:rsid w:val="003B39DE"/>
    <w:rsid w:val="003B3AD6"/>
    <w:rsid w:val="003B3B22"/>
    <w:rsid w:val="003B3D7E"/>
    <w:rsid w:val="003B414F"/>
    <w:rsid w:val="003B4B8E"/>
    <w:rsid w:val="003B5D30"/>
    <w:rsid w:val="003B5E6E"/>
    <w:rsid w:val="003B61C1"/>
    <w:rsid w:val="003B6816"/>
    <w:rsid w:val="003B7BF1"/>
    <w:rsid w:val="003B7EEB"/>
    <w:rsid w:val="003C0094"/>
    <w:rsid w:val="003C058C"/>
    <w:rsid w:val="003C0986"/>
    <w:rsid w:val="003C0E6B"/>
    <w:rsid w:val="003C112F"/>
    <w:rsid w:val="003C1D00"/>
    <w:rsid w:val="003C2BE0"/>
    <w:rsid w:val="003C3768"/>
    <w:rsid w:val="003C3863"/>
    <w:rsid w:val="003C38ED"/>
    <w:rsid w:val="003C4081"/>
    <w:rsid w:val="003C40D9"/>
    <w:rsid w:val="003C465D"/>
    <w:rsid w:val="003C49D9"/>
    <w:rsid w:val="003C4FA7"/>
    <w:rsid w:val="003C5D49"/>
    <w:rsid w:val="003C5EC2"/>
    <w:rsid w:val="003C62CE"/>
    <w:rsid w:val="003C630F"/>
    <w:rsid w:val="003C63DD"/>
    <w:rsid w:val="003C65BA"/>
    <w:rsid w:val="003C6726"/>
    <w:rsid w:val="003C757D"/>
    <w:rsid w:val="003C78D2"/>
    <w:rsid w:val="003D0665"/>
    <w:rsid w:val="003D0E2C"/>
    <w:rsid w:val="003D0EA3"/>
    <w:rsid w:val="003D1030"/>
    <w:rsid w:val="003D175A"/>
    <w:rsid w:val="003D2222"/>
    <w:rsid w:val="003D27B1"/>
    <w:rsid w:val="003D29A1"/>
    <w:rsid w:val="003D2C3D"/>
    <w:rsid w:val="003D2D18"/>
    <w:rsid w:val="003D2D4C"/>
    <w:rsid w:val="003D2E41"/>
    <w:rsid w:val="003D2F37"/>
    <w:rsid w:val="003D30BE"/>
    <w:rsid w:val="003D31FC"/>
    <w:rsid w:val="003D3AE2"/>
    <w:rsid w:val="003D3C90"/>
    <w:rsid w:val="003D3E7A"/>
    <w:rsid w:val="003D45AE"/>
    <w:rsid w:val="003D46D5"/>
    <w:rsid w:val="003D4D52"/>
    <w:rsid w:val="003D5430"/>
    <w:rsid w:val="003D5682"/>
    <w:rsid w:val="003D56E3"/>
    <w:rsid w:val="003D591D"/>
    <w:rsid w:val="003D5B05"/>
    <w:rsid w:val="003D66FA"/>
    <w:rsid w:val="003D719B"/>
    <w:rsid w:val="003D7BCD"/>
    <w:rsid w:val="003D7E80"/>
    <w:rsid w:val="003E007D"/>
    <w:rsid w:val="003E13E0"/>
    <w:rsid w:val="003E1866"/>
    <w:rsid w:val="003E24FB"/>
    <w:rsid w:val="003E290B"/>
    <w:rsid w:val="003E2B15"/>
    <w:rsid w:val="003E340D"/>
    <w:rsid w:val="003E3DFD"/>
    <w:rsid w:val="003E54E4"/>
    <w:rsid w:val="003E6B11"/>
    <w:rsid w:val="003E6E31"/>
    <w:rsid w:val="003E701E"/>
    <w:rsid w:val="003E742F"/>
    <w:rsid w:val="003E744B"/>
    <w:rsid w:val="003E77AE"/>
    <w:rsid w:val="003F023F"/>
    <w:rsid w:val="003F0E45"/>
    <w:rsid w:val="003F18A3"/>
    <w:rsid w:val="003F18BB"/>
    <w:rsid w:val="003F191F"/>
    <w:rsid w:val="003F1EFE"/>
    <w:rsid w:val="003F2018"/>
    <w:rsid w:val="003F21BA"/>
    <w:rsid w:val="003F2549"/>
    <w:rsid w:val="003F29E8"/>
    <w:rsid w:val="003F2A95"/>
    <w:rsid w:val="003F2B13"/>
    <w:rsid w:val="003F373E"/>
    <w:rsid w:val="003F37E5"/>
    <w:rsid w:val="003F3961"/>
    <w:rsid w:val="003F3AAC"/>
    <w:rsid w:val="003F3CDD"/>
    <w:rsid w:val="003F4D3A"/>
    <w:rsid w:val="003F5607"/>
    <w:rsid w:val="003F562D"/>
    <w:rsid w:val="003F6E7B"/>
    <w:rsid w:val="003F74D8"/>
    <w:rsid w:val="003F755D"/>
    <w:rsid w:val="003F77BF"/>
    <w:rsid w:val="003F78B9"/>
    <w:rsid w:val="003F7ED9"/>
    <w:rsid w:val="004003A1"/>
    <w:rsid w:val="004009C4"/>
    <w:rsid w:val="0040155B"/>
    <w:rsid w:val="004015EC"/>
    <w:rsid w:val="00401887"/>
    <w:rsid w:val="00402457"/>
    <w:rsid w:val="00402803"/>
    <w:rsid w:val="00402863"/>
    <w:rsid w:val="00402970"/>
    <w:rsid w:val="00402C71"/>
    <w:rsid w:val="00402CE4"/>
    <w:rsid w:val="004032A5"/>
    <w:rsid w:val="0040367A"/>
    <w:rsid w:val="0040449F"/>
    <w:rsid w:val="0040515A"/>
    <w:rsid w:val="00405566"/>
    <w:rsid w:val="00405C97"/>
    <w:rsid w:val="0040603F"/>
    <w:rsid w:val="0040679A"/>
    <w:rsid w:val="00406F36"/>
    <w:rsid w:val="0040701C"/>
    <w:rsid w:val="004071C7"/>
    <w:rsid w:val="004076BA"/>
    <w:rsid w:val="004079D0"/>
    <w:rsid w:val="00410EFB"/>
    <w:rsid w:val="00411E52"/>
    <w:rsid w:val="00411E5F"/>
    <w:rsid w:val="004120AA"/>
    <w:rsid w:val="00412319"/>
    <w:rsid w:val="004124AA"/>
    <w:rsid w:val="00412559"/>
    <w:rsid w:val="004127A6"/>
    <w:rsid w:val="00412A86"/>
    <w:rsid w:val="00412CF2"/>
    <w:rsid w:val="00412F41"/>
    <w:rsid w:val="004130D6"/>
    <w:rsid w:val="004132C3"/>
    <w:rsid w:val="004135D0"/>
    <w:rsid w:val="00413A25"/>
    <w:rsid w:val="00413B12"/>
    <w:rsid w:val="00414341"/>
    <w:rsid w:val="004144C9"/>
    <w:rsid w:val="004146B3"/>
    <w:rsid w:val="00414F98"/>
    <w:rsid w:val="00415447"/>
    <w:rsid w:val="004168C1"/>
    <w:rsid w:val="00416928"/>
    <w:rsid w:val="00416B36"/>
    <w:rsid w:val="00416BA7"/>
    <w:rsid w:val="00416CFA"/>
    <w:rsid w:val="00417285"/>
    <w:rsid w:val="0041742A"/>
    <w:rsid w:val="0041742E"/>
    <w:rsid w:val="00417520"/>
    <w:rsid w:val="004178C4"/>
    <w:rsid w:val="00417D88"/>
    <w:rsid w:val="00417DC3"/>
    <w:rsid w:val="00417E39"/>
    <w:rsid w:val="004202E2"/>
    <w:rsid w:val="00420705"/>
    <w:rsid w:val="00421686"/>
    <w:rsid w:val="0042180E"/>
    <w:rsid w:val="00421BB6"/>
    <w:rsid w:val="004229BA"/>
    <w:rsid w:val="00422AED"/>
    <w:rsid w:val="00422BC4"/>
    <w:rsid w:val="00423B20"/>
    <w:rsid w:val="004241BA"/>
    <w:rsid w:val="0042443E"/>
    <w:rsid w:val="004244DE"/>
    <w:rsid w:val="004245E1"/>
    <w:rsid w:val="00424620"/>
    <w:rsid w:val="00424C3B"/>
    <w:rsid w:val="00425318"/>
    <w:rsid w:val="00425BA0"/>
    <w:rsid w:val="00425E84"/>
    <w:rsid w:val="00425F9C"/>
    <w:rsid w:val="0042636A"/>
    <w:rsid w:val="0042650D"/>
    <w:rsid w:val="004269B2"/>
    <w:rsid w:val="00426D2D"/>
    <w:rsid w:val="004271E5"/>
    <w:rsid w:val="00427347"/>
    <w:rsid w:val="00430AA9"/>
    <w:rsid w:val="00430B3E"/>
    <w:rsid w:val="00431079"/>
    <w:rsid w:val="0043119F"/>
    <w:rsid w:val="0043127E"/>
    <w:rsid w:val="00431459"/>
    <w:rsid w:val="004315D4"/>
    <w:rsid w:val="0043162D"/>
    <w:rsid w:val="004316AB"/>
    <w:rsid w:val="004317B6"/>
    <w:rsid w:val="00432484"/>
    <w:rsid w:val="0043250B"/>
    <w:rsid w:val="0043288C"/>
    <w:rsid w:val="004329FB"/>
    <w:rsid w:val="004333D1"/>
    <w:rsid w:val="004335C8"/>
    <w:rsid w:val="004335D1"/>
    <w:rsid w:val="004345C6"/>
    <w:rsid w:val="00434B0D"/>
    <w:rsid w:val="004350DC"/>
    <w:rsid w:val="004355C5"/>
    <w:rsid w:val="00435816"/>
    <w:rsid w:val="00435B3E"/>
    <w:rsid w:val="00435C90"/>
    <w:rsid w:val="0043660E"/>
    <w:rsid w:val="00436D8C"/>
    <w:rsid w:val="004372BA"/>
    <w:rsid w:val="00437919"/>
    <w:rsid w:val="00437DDB"/>
    <w:rsid w:val="00437E4B"/>
    <w:rsid w:val="00440CB8"/>
    <w:rsid w:val="00440D23"/>
    <w:rsid w:val="004424AA"/>
    <w:rsid w:val="00442CAC"/>
    <w:rsid w:val="004431B6"/>
    <w:rsid w:val="00443316"/>
    <w:rsid w:val="00444260"/>
    <w:rsid w:val="00444D38"/>
    <w:rsid w:val="00445531"/>
    <w:rsid w:val="004467DE"/>
    <w:rsid w:val="00446D99"/>
    <w:rsid w:val="00446E93"/>
    <w:rsid w:val="004472DA"/>
    <w:rsid w:val="00447518"/>
    <w:rsid w:val="00447805"/>
    <w:rsid w:val="00447D10"/>
    <w:rsid w:val="00447D49"/>
    <w:rsid w:val="00447FC2"/>
    <w:rsid w:val="004501D4"/>
    <w:rsid w:val="004502C2"/>
    <w:rsid w:val="0045035D"/>
    <w:rsid w:val="004515B2"/>
    <w:rsid w:val="00451D06"/>
    <w:rsid w:val="00451E5F"/>
    <w:rsid w:val="00451E67"/>
    <w:rsid w:val="00452046"/>
    <w:rsid w:val="004522E4"/>
    <w:rsid w:val="0045290F"/>
    <w:rsid w:val="00452E1D"/>
    <w:rsid w:val="004534EC"/>
    <w:rsid w:val="004539E1"/>
    <w:rsid w:val="00454625"/>
    <w:rsid w:val="00454FB3"/>
    <w:rsid w:val="00455126"/>
    <w:rsid w:val="0045523B"/>
    <w:rsid w:val="00455FEB"/>
    <w:rsid w:val="00456822"/>
    <w:rsid w:val="00456A17"/>
    <w:rsid w:val="0045769A"/>
    <w:rsid w:val="00457A7B"/>
    <w:rsid w:val="00460179"/>
    <w:rsid w:val="004601FA"/>
    <w:rsid w:val="004602B9"/>
    <w:rsid w:val="00460325"/>
    <w:rsid w:val="00460484"/>
    <w:rsid w:val="00460529"/>
    <w:rsid w:val="004608BE"/>
    <w:rsid w:val="00460DE9"/>
    <w:rsid w:val="00460E32"/>
    <w:rsid w:val="004617B1"/>
    <w:rsid w:val="004619C7"/>
    <w:rsid w:val="00461AE3"/>
    <w:rsid w:val="00461BFE"/>
    <w:rsid w:val="00462054"/>
    <w:rsid w:val="004621EA"/>
    <w:rsid w:val="00462729"/>
    <w:rsid w:val="004628E0"/>
    <w:rsid w:val="00462A90"/>
    <w:rsid w:val="00462D8C"/>
    <w:rsid w:val="00462E4D"/>
    <w:rsid w:val="004633C9"/>
    <w:rsid w:val="00463529"/>
    <w:rsid w:val="004635D6"/>
    <w:rsid w:val="00463C79"/>
    <w:rsid w:val="0046527C"/>
    <w:rsid w:val="0046556B"/>
    <w:rsid w:val="0046570F"/>
    <w:rsid w:val="004659F5"/>
    <w:rsid w:val="004663C1"/>
    <w:rsid w:val="00466F7C"/>
    <w:rsid w:val="00466FCD"/>
    <w:rsid w:val="004675EC"/>
    <w:rsid w:val="00467973"/>
    <w:rsid w:val="00467F54"/>
    <w:rsid w:val="00470297"/>
    <w:rsid w:val="004702EE"/>
    <w:rsid w:val="004703C5"/>
    <w:rsid w:val="00470426"/>
    <w:rsid w:val="00470614"/>
    <w:rsid w:val="0047090F"/>
    <w:rsid w:val="00470CD0"/>
    <w:rsid w:val="00471025"/>
    <w:rsid w:val="00471481"/>
    <w:rsid w:val="00471761"/>
    <w:rsid w:val="0047232F"/>
    <w:rsid w:val="004726E7"/>
    <w:rsid w:val="00472B28"/>
    <w:rsid w:val="00472D41"/>
    <w:rsid w:val="004737E8"/>
    <w:rsid w:val="00474D52"/>
    <w:rsid w:val="00474DA3"/>
    <w:rsid w:val="00474E08"/>
    <w:rsid w:val="00475871"/>
    <w:rsid w:val="0047619A"/>
    <w:rsid w:val="0047632F"/>
    <w:rsid w:val="00476DDA"/>
    <w:rsid w:val="00477031"/>
    <w:rsid w:val="0047708F"/>
    <w:rsid w:val="004800B0"/>
    <w:rsid w:val="004800DD"/>
    <w:rsid w:val="00480227"/>
    <w:rsid w:val="00481070"/>
    <w:rsid w:val="0048163B"/>
    <w:rsid w:val="004816A6"/>
    <w:rsid w:val="00481BCD"/>
    <w:rsid w:val="00482287"/>
    <w:rsid w:val="004823A7"/>
    <w:rsid w:val="004823B4"/>
    <w:rsid w:val="004825FD"/>
    <w:rsid w:val="00482684"/>
    <w:rsid w:val="00483CB1"/>
    <w:rsid w:val="00483DBC"/>
    <w:rsid w:val="004842F5"/>
    <w:rsid w:val="00484507"/>
    <w:rsid w:val="00484635"/>
    <w:rsid w:val="00484F85"/>
    <w:rsid w:val="004854B2"/>
    <w:rsid w:val="00485784"/>
    <w:rsid w:val="00485970"/>
    <w:rsid w:val="00486166"/>
    <w:rsid w:val="0048685D"/>
    <w:rsid w:val="00486BC0"/>
    <w:rsid w:val="00486E04"/>
    <w:rsid w:val="00486F10"/>
    <w:rsid w:val="00486F29"/>
    <w:rsid w:val="00487C52"/>
    <w:rsid w:val="00487E8E"/>
    <w:rsid w:val="00490B23"/>
    <w:rsid w:val="00490BA8"/>
    <w:rsid w:val="00490D28"/>
    <w:rsid w:val="0049119C"/>
    <w:rsid w:val="00491301"/>
    <w:rsid w:val="00491305"/>
    <w:rsid w:val="0049154B"/>
    <w:rsid w:val="00491726"/>
    <w:rsid w:val="00491928"/>
    <w:rsid w:val="0049194B"/>
    <w:rsid w:val="004919C4"/>
    <w:rsid w:val="00491C78"/>
    <w:rsid w:val="00493512"/>
    <w:rsid w:val="00493F2D"/>
    <w:rsid w:val="00494398"/>
    <w:rsid w:val="004946C5"/>
    <w:rsid w:val="00494B50"/>
    <w:rsid w:val="0049505B"/>
    <w:rsid w:val="004950FD"/>
    <w:rsid w:val="0049519C"/>
    <w:rsid w:val="0049589E"/>
    <w:rsid w:val="0049660D"/>
    <w:rsid w:val="00496A30"/>
    <w:rsid w:val="00496E85"/>
    <w:rsid w:val="00496FC0"/>
    <w:rsid w:val="0049769B"/>
    <w:rsid w:val="0049781C"/>
    <w:rsid w:val="0049792E"/>
    <w:rsid w:val="00497F21"/>
    <w:rsid w:val="004A037D"/>
    <w:rsid w:val="004A06E0"/>
    <w:rsid w:val="004A0887"/>
    <w:rsid w:val="004A10CB"/>
    <w:rsid w:val="004A12E8"/>
    <w:rsid w:val="004A16B4"/>
    <w:rsid w:val="004A23A0"/>
    <w:rsid w:val="004A264D"/>
    <w:rsid w:val="004A2860"/>
    <w:rsid w:val="004A29BC"/>
    <w:rsid w:val="004A3092"/>
    <w:rsid w:val="004A3545"/>
    <w:rsid w:val="004A36ED"/>
    <w:rsid w:val="004A3830"/>
    <w:rsid w:val="004A3C2D"/>
    <w:rsid w:val="004A3C40"/>
    <w:rsid w:val="004A42CC"/>
    <w:rsid w:val="004A442B"/>
    <w:rsid w:val="004A4C3F"/>
    <w:rsid w:val="004A508C"/>
    <w:rsid w:val="004A5920"/>
    <w:rsid w:val="004A595B"/>
    <w:rsid w:val="004A5BE3"/>
    <w:rsid w:val="004A5CD7"/>
    <w:rsid w:val="004A5D07"/>
    <w:rsid w:val="004A5E2B"/>
    <w:rsid w:val="004A5FE2"/>
    <w:rsid w:val="004A6527"/>
    <w:rsid w:val="004A662E"/>
    <w:rsid w:val="004A67C9"/>
    <w:rsid w:val="004A6DD5"/>
    <w:rsid w:val="004A7035"/>
    <w:rsid w:val="004A723D"/>
    <w:rsid w:val="004A72BE"/>
    <w:rsid w:val="004A7302"/>
    <w:rsid w:val="004A7399"/>
    <w:rsid w:val="004A7412"/>
    <w:rsid w:val="004B027F"/>
    <w:rsid w:val="004B05C1"/>
    <w:rsid w:val="004B06BF"/>
    <w:rsid w:val="004B08FB"/>
    <w:rsid w:val="004B0E6F"/>
    <w:rsid w:val="004B1114"/>
    <w:rsid w:val="004B165C"/>
    <w:rsid w:val="004B16A0"/>
    <w:rsid w:val="004B16D1"/>
    <w:rsid w:val="004B1CB7"/>
    <w:rsid w:val="004B1D34"/>
    <w:rsid w:val="004B1D4C"/>
    <w:rsid w:val="004B2670"/>
    <w:rsid w:val="004B2BC9"/>
    <w:rsid w:val="004B2CB1"/>
    <w:rsid w:val="004B2D93"/>
    <w:rsid w:val="004B350E"/>
    <w:rsid w:val="004B360B"/>
    <w:rsid w:val="004B363C"/>
    <w:rsid w:val="004B3AD5"/>
    <w:rsid w:val="004B3B5B"/>
    <w:rsid w:val="004B4266"/>
    <w:rsid w:val="004B44DE"/>
    <w:rsid w:val="004B4C7F"/>
    <w:rsid w:val="004B5E05"/>
    <w:rsid w:val="004B664C"/>
    <w:rsid w:val="004B66D1"/>
    <w:rsid w:val="004B6B6F"/>
    <w:rsid w:val="004B6CAE"/>
    <w:rsid w:val="004B6CF5"/>
    <w:rsid w:val="004B6EA8"/>
    <w:rsid w:val="004B7213"/>
    <w:rsid w:val="004B7214"/>
    <w:rsid w:val="004B739B"/>
    <w:rsid w:val="004B73AF"/>
    <w:rsid w:val="004B73D0"/>
    <w:rsid w:val="004B7820"/>
    <w:rsid w:val="004B7A15"/>
    <w:rsid w:val="004C0213"/>
    <w:rsid w:val="004C0382"/>
    <w:rsid w:val="004C0424"/>
    <w:rsid w:val="004C091B"/>
    <w:rsid w:val="004C0BFC"/>
    <w:rsid w:val="004C0D64"/>
    <w:rsid w:val="004C1294"/>
    <w:rsid w:val="004C14A2"/>
    <w:rsid w:val="004C159F"/>
    <w:rsid w:val="004C28DF"/>
    <w:rsid w:val="004C2BD5"/>
    <w:rsid w:val="004C40CD"/>
    <w:rsid w:val="004C42A7"/>
    <w:rsid w:val="004C4691"/>
    <w:rsid w:val="004C4C45"/>
    <w:rsid w:val="004C584D"/>
    <w:rsid w:val="004C5928"/>
    <w:rsid w:val="004C5AFB"/>
    <w:rsid w:val="004C5B78"/>
    <w:rsid w:val="004C618A"/>
    <w:rsid w:val="004C67F8"/>
    <w:rsid w:val="004C6857"/>
    <w:rsid w:val="004C71B8"/>
    <w:rsid w:val="004C7440"/>
    <w:rsid w:val="004C774D"/>
    <w:rsid w:val="004D076E"/>
    <w:rsid w:val="004D0FC2"/>
    <w:rsid w:val="004D17C9"/>
    <w:rsid w:val="004D1809"/>
    <w:rsid w:val="004D1D9F"/>
    <w:rsid w:val="004D2173"/>
    <w:rsid w:val="004D2530"/>
    <w:rsid w:val="004D3CB9"/>
    <w:rsid w:val="004D3FC8"/>
    <w:rsid w:val="004D4075"/>
    <w:rsid w:val="004D4202"/>
    <w:rsid w:val="004D4344"/>
    <w:rsid w:val="004D4612"/>
    <w:rsid w:val="004D49D2"/>
    <w:rsid w:val="004D4D3C"/>
    <w:rsid w:val="004D4FDF"/>
    <w:rsid w:val="004D538E"/>
    <w:rsid w:val="004D57ED"/>
    <w:rsid w:val="004D5CF9"/>
    <w:rsid w:val="004D65FB"/>
    <w:rsid w:val="004D68E5"/>
    <w:rsid w:val="004D699C"/>
    <w:rsid w:val="004D6CDA"/>
    <w:rsid w:val="004D6DBB"/>
    <w:rsid w:val="004D6DCC"/>
    <w:rsid w:val="004D7118"/>
    <w:rsid w:val="004D7ABA"/>
    <w:rsid w:val="004D7EAD"/>
    <w:rsid w:val="004E0101"/>
    <w:rsid w:val="004E065F"/>
    <w:rsid w:val="004E0EED"/>
    <w:rsid w:val="004E1FB7"/>
    <w:rsid w:val="004E2072"/>
    <w:rsid w:val="004E23DC"/>
    <w:rsid w:val="004E25D0"/>
    <w:rsid w:val="004E28AD"/>
    <w:rsid w:val="004E29F7"/>
    <w:rsid w:val="004E2A5C"/>
    <w:rsid w:val="004E2D26"/>
    <w:rsid w:val="004E3748"/>
    <w:rsid w:val="004E3F2E"/>
    <w:rsid w:val="004E415D"/>
    <w:rsid w:val="004E464B"/>
    <w:rsid w:val="004E5170"/>
    <w:rsid w:val="004E5751"/>
    <w:rsid w:val="004E5EB5"/>
    <w:rsid w:val="004E6164"/>
    <w:rsid w:val="004E69DF"/>
    <w:rsid w:val="004E6DB1"/>
    <w:rsid w:val="004E7691"/>
    <w:rsid w:val="004E77DC"/>
    <w:rsid w:val="004E7808"/>
    <w:rsid w:val="004E7DBF"/>
    <w:rsid w:val="004F042D"/>
    <w:rsid w:val="004F0489"/>
    <w:rsid w:val="004F0527"/>
    <w:rsid w:val="004F06E6"/>
    <w:rsid w:val="004F073A"/>
    <w:rsid w:val="004F07BD"/>
    <w:rsid w:val="004F0B11"/>
    <w:rsid w:val="004F0C40"/>
    <w:rsid w:val="004F1385"/>
    <w:rsid w:val="004F1871"/>
    <w:rsid w:val="004F1A34"/>
    <w:rsid w:val="004F20DE"/>
    <w:rsid w:val="004F29E8"/>
    <w:rsid w:val="004F2A35"/>
    <w:rsid w:val="004F2C9A"/>
    <w:rsid w:val="004F306E"/>
    <w:rsid w:val="004F3147"/>
    <w:rsid w:val="004F34C8"/>
    <w:rsid w:val="004F36BE"/>
    <w:rsid w:val="004F3C23"/>
    <w:rsid w:val="004F3D42"/>
    <w:rsid w:val="004F3EB4"/>
    <w:rsid w:val="004F425E"/>
    <w:rsid w:val="004F43CE"/>
    <w:rsid w:val="004F4461"/>
    <w:rsid w:val="004F4B73"/>
    <w:rsid w:val="004F50F8"/>
    <w:rsid w:val="004F5C61"/>
    <w:rsid w:val="004F5C94"/>
    <w:rsid w:val="004F5D95"/>
    <w:rsid w:val="004F5FA6"/>
    <w:rsid w:val="004F60E5"/>
    <w:rsid w:val="004F67E9"/>
    <w:rsid w:val="004F6B4C"/>
    <w:rsid w:val="004F7122"/>
    <w:rsid w:val="004F7169"/>
    <w:rsid w:val="004F73ED"/>
    <w:rsid w:val="004F7907"/>
    <w:rsid w:val="004F7AF7"/>
    <w:rsid w:val="00500224"/>
    <w:rsid w:val="0050075A"/>
    <w:rsid w:val="00500CD3"/>
    <w:rsid w:val="00500F3E"/>
    <w:rsid w:val="00500FBE"/>
    <w:rsid w:val="00501036"/>
    <w:rsid w:val="0050120B"/>
    <w:rsid w:val="00501299"/>
    <w:rsid w:val="00501F7B"/>
    <w:rsid w:val="00501FA6"/>
    <w:rsid w:val="00502135"/>
    <w:rsid w:val="005025A9"/>
    <w:rsid w:val="00502F60"/>
    <w:rsid w:val="005035EF"/>
    <w:rsid w:val="00503C0D"/>
    <w:rsid w:val="0050471B"/>
    <w:rsid w:val="005049C6"/>
    <w:rsid w:val="00504C90"/>
    <w:rsid w:val="00504D7C"/>
    <w:rsid w:val="00504F63"/>
    <w:rsid w:val="0050523C"/>
    <w:rsid w:val="005056D0"/>
    <w:rsid w:val="00505D63"/>
    <w:rsid w:val="00505DAC"/>
    <w:rsid w:val="00506123"/>
    <w:rsid w:val="0050659F"/>
    <w:rsid w:val="0050661D"/>
    <w:rsid w:val="00506AB6"/>
    <w:rsid w:val="00506EC2"/>
    <w:rsid w:val="00507059"/>
    <w:rsid w:val="005070D1"/>
    <w:rsid w:val="00507B26"/>
    <w:rsid w:val="00507F2F"/>
    <w:rsid w:val="005100EA"/>
    <w:rsid w:val="0051029F"/>
    <w:rsid w:val="00510438"/>
    <w:rsid w:val="0051071C"/>
    <w:rsid w:val="00510773"/>
    <w:rsid w:val="00510FFE"/>
    <w:rsid w:val="00511284"/>
    <w:rsid w:val="005115A5"/>
    <w:rsid w:val="00512769"/>
    <w:rsid w:val="00512CC9"/>
    <w:rsid w:val="005131FF"/>
    <w:rsid w:val="005136F3"/>
    <w:rsid w:val="0051372B"/>
    <w:rsid w:val="00513AB9"/>
    <w:rsid w:val="00513E01"/>
    <w:rsid w:val="00513F13"/>
    <w:rsid w:val="005140F4"/>
    <w:rsid w:val="0051492A"/>
    <w:rsid w:val="00514FD1"/>
    <w:rsid w:val="005151AC"/>
    <w:rsid w:val="00515416"/>
    <w:rsid w:val="005158E5"/>
    <w:rsid w:val="00515CF0"/>
    <w:rsid w:val="00515DA9"/>
    <w:rsid w:val="00516640"/>
    <w:rsid w:val="00516A0A"/>
    <w:rsid w:val="00517006"/>
    <w:rsid w:val="0051748B"/>
    <w:rsid w:val="00517692"/>
    <w:rsid w:val="00517A6D"/>
    <w:rsid w:val="00517B5C"/>
    <w:rsid w:val="00520475"/>
    <w:rsid w:val="00521086"/>
    <w:rsid w:val="00521237"/>
    <w:rsid w:val="005213EC"/>
    <w:rsid w:val="005216D5"/>
    <w:rsid w:val="00521F62"/>
    <w:rsid w:val="00522033"/>
    <w:rsid w:val="005223B9"/>
    <w:rsid w:val="005223CC"/>
    <w:rsid w:val="005229BA"/>
    <w:rsid w:val="00523517"/>
    <w:rsid w:val="00523AF6"/>
    <w:rsid w:val="00523C06"/>
    <w:rsid w:val="0052431A"/>
    <w:rsid w:val="00524B3F"/>
    <w:rsid w:val="00525013"/>
    <w:rsid w:val="0052522C"/>
    <w:rsid w:val="005253F0"/>
    <w:rsid w:val="00525FDC"/>
    <w:rsid w:val="005260C1"/>
    <w:rsid w:val="0052646A"/>
    <w:rsid w:val="0052657B"/>
    <w:rsid w:val="005266AE"/>
    <w:rsid w:val="00527734"/>
    <w:rsid w:val="005279CB"/>
    <w:rsid w:val="00527A73"/>
    <w:rsid w:val="00527B69"/>
    <w:rsid w:val="00527BC8"/>
    <w:rsid w:val="00527ECB"/>
    <w:rsid w:val="00530519"/>
    <w:rsid w:val="0053139B"/>
    <w:rsid w:val="00531728"/>
    <w:rsid w:val="00531B26"/>
    <w:rsid w:val="00531F4E"/>
    <w:rsid w:val="0053214A"/>
    <w:rsid w:val="005322C4"/>
    <w:rsid w:val="00532820"/>
    <w:rsid w:val="00532992"/>
    <w:rsid w:val="00533003"/>
    <w:rsid w:val="005331E9"/>
    <w:rsid w:val="005335F7"/>
    <w:rsid w:val="005337D2"/>
    <w:rsid w:val="005338C2"/>
    <w:rsid w:val="00533C0D"/>
    <w:rsid w:val="00533DAC"/>
    <w:rsid w:val="00534595"/>
    <w:rsid w:val="005345B7"/>
    <w:rsid w:val="0053468B"/>
    <w:rsid w:val="00534697"/>
    <w:rsid w:val="00534B1E"/>
    <w:rsid w:val="0053540E"/>
    <w:rsid w:val="0053567D"/>
    <w:rsid w:val="00535E43"/>
    <w:rsid w:val="0053604C"/>
    <w:rsid w:val="005360DD"/>
    <w:rsid w:val="00536116"/>
    <w:rsid w:val="0053619F"/>
    <w:rsid w:val="0053642A"/>
    <w:rsid w:val="0053651F"/>
    <w:rsid w:val="00537117"/>
    <w:rsid w:val="00537D56"/>
    <w:rsid w:val="00537F20"/>
    <w:rsid w:val="005404B9"/>
    <w:rsid w:val="00540972"/>
    <w:rsid w:val="00540AFF"/>
    <w:rsid w:val="00540D51"/>
    <w:rsid w:val="00541A63"/>
    <w:rsid w:val="00541B1E"/>
    <w:rsid w:val="00542702"/>
    <w:rsid w:val="00542969"/>
    <w:rsid w:val="005430FB"/>
    <w:rsid w:val="005438F8"/>
    <w:rsid w:val="0054392B"/>
    <w:rsid w:val="00543A77"/>
    <w:rsid w:val="00543AC7"/>
    <w:rsid w:val="00543D08"/>
    <w:rsid w:val="00543D88"/>
    <w:rsid w:val="00544687"/>
    <w:rsid w:val="00544981"/>
    <w:rsid w:val="00544BEB"/>
    <w:rsid w:val="00544EA8"/>
    <w:rsid w:val="0054557E"/>
    <w:rsid w:val="0054588F"/>
    <w:rsid w:val="005459A0"/>
    <w:rsid w:val="00545D0B"/>
    <w:rsid w:val="005465FB"/>
    <w:rsid w:val="00546DC8"/>
    <w:rsid w:val="005476BD"/>
    <w:rsid w:val="005478F4"/>
    <w:rsid w:val="00547FD5"/>
    <w:rsid w:val="005503C2"/>
    <w:rsid w:val="00550942"/>
    <w:rsid w:val="00550D5E"/>
    <w:rsid w:val="00550F5A"/>
    <w:rsid w:val="00551151"/>
    <w:rsid w:val="00551520"/>
    <w:rsid w:val="005515CB"/>
    <w:rsid w:val="005517AF"/>
    <w:rsid w:val="0055189B"/>
    <w:rsid w:val="00551E41"/>
    <w:rsid w:val="005521B1"/>
    <w:rsid w:val="00552342"/>
    <w:rsid w:val="00552A6E"/>
    <w:rsid w:val="00553013"/>
    <w:rsid w:val="00553EC2"/>
    <w:rsid w:val="00553F37"/>
    <w:rsid w:val="0055401C"/>
    <w:rsid w:val="005546FB"/>
    <w:rsid w:val="005549A0"/>
    <w:rsid w:val="00554A8C"/>
    <w:rsid w:val="00554EE5"/>
    <w:rsid w:val="00554FD6"/>
    <w:rsid w:val="00556084"/>
    <w:rsid w:val="005561F4"/>
    <w:rsid w:val="005562A5"/>
    <w:rsid w:val="00556324"/>
    <w:rsid w:val="005569C1"/>
    <w:rsid w:val="00556ACE"/>
    <w:rsid w:val="005574A9"/>
    <w:rsid w:val="005575F5"/>
    <w:rsid w:val="00557655"/>
    <w:rsid w:val="005577BB"/>
    <w:rsid w:val="00557D88"/>
    <w:rsid w:val="00557E1C"/>
    <w:rsid w:val="00560804"/>
    <w:rsid w:val="00560925"/>
    <w:rsid w:val="00561640"/>
    <w:rsid w:val="00561A5B"/>
    <w:rsid w:val="00561FE0"/>
    <w:rsid w:val="00562581"/>
    <w:rsid w:val="005625AC"/>
    <w:rsid w:val="00562D4D"/>
    <w:rsid w:val="0056327C"/>
    <w:rsid w:val="005633DB"/>
    <w:rsid w:val="00563FB0"/>
    <w:rsid w:val="00564135"/>
    <w:rsid w:val="00564662"/>
    <w:rsid w:val="00564751"/>
    <w:rsid w:val="00565311"/>
    <w:rsid w:val="005663B5"/>
    <w:rsid w:val="00566897"/>
    <w:rsid w:val="00566B67"/>
    <w:rsid w:val="00566D41"/>
    <w:rsid w:val="00566E47"/>
    <w:rsid w:val="00566EE3"/>
    <w:rsid w:val="0056722E"/>
    <w:rsid w:val="00567BE9"/>
    <w:rsid w:val="00567DFF"/>
    <w:rsid w:val="00570430"/>
    <w:rsid w:val="00570AD7"/>
    <w:rsid w:val="00570D83"/>
    <w:rsid w:val="00571411"/>
    <w:rsid w:val="005716C2"/>
    <w:rsid w:val="005720AF"/>
    <w:rsid w:val="00572147"/>
    <w:rsid w:val="0057239B"/>
    <w:rsid w:val="005724D1"/>
    <w:rsid w:val="00572B0D"/>
    <w:rsid w:val="00572F43"/>
    <w:rsid w:val="00572FD6"/>
    <w:rsid w:val="00573A0A"/>
    <w:rsid w:val="00573D4D"/>
    <w:rsid w:val="00573EC2"/>
    <w:rsid w:val="00574462"/>
    <w:rsid w:val="00574472"/>
    <w:rsid w:val="00574535"/>
    <w:rsid w:val="00574B50"/>
    <w:rsid w:val="00574B6E"/>
    <w:rsid w:val="00574C85"/>
    <w:rsid w:val="00574FA0"/>
    <w:rsid w:val="00575C31"/>
    <w:rsid w:val="00576335"/>
    <w:rsid w:val="0057688C"/>
    <w:rsid w:val="005769DE"/>
    <w:rsid w:val="00577166"/>
    <w:rsid w:val="00577681"/>
    <w:rsid w:val="00577FD7"/>
    <w:rsid w:val="0058079A"/>
    <w:rsid w:val="005809C7"/>
    <w:rsid w:val="00580C20"/>
    <w:rsid w:val="0058175E"/>
    <w:rsid w:val="0058194D"/>
    <w:rsid w:val="00581D3F"/>
    <w:rsid w:val="00582108"/>
    <w:rsid w:val="0058215E"/>
    <w:rsid w:val="0058275F"/>
    <w:rsid w:val="00582CEA"/>
    <w:rsid w:val="00583377"/>
    <w:rsid w:val="00583777"/>
    <w:rsid w:val="00583B18"/>
    <w:rsid w:val="00583D96"/>
    <w:rsid w:val="005844A1"/>
    <w:rsid w:val="00584677"/>
    <w:rsid w:val="00584DE7"/>
    <w:rsid w:val="005854C5"/>
    <w:rsid w:val="00585524"/>
    <w:rsid w:val="005867E9"/>
    <w:rsid w:val="0058698E"/>
    <w:rsid w:val="00586D60"/>
    <w:rsid w:val="00587373"/>
    <w:rsid w:val="0058767A"/>
    <w:rsid w:val="00587BAD"/>
    <w:rsid w:val="005904DC"/>
    <w:rsid w:val="0059088A"/>
    <w:rsid w:val="00590B68"/>
    <w:rsid w:val="00590BF9"/>
    <w:rsid w:val="0059102B"/>
    <w:rsid w:val="00591317"/>
    <w:rsid w:val="005917A8"/>
    <w:rsid w:val="00591BFC"/>
    <w:rsid w:val="00591C59"/>
    <w:rsid w:val="00591ED7"/>
    <w:rsid w:val="005920DF"/>
    <w:rsid w:val="0059254A"/>
    <w:rsid w:val="0059264F"/>
    <w:rsid w:val="005931FC"/>
    <w:rsid w:val="00593610"/>
    <w:rsid w:val="00593BBB"/>
    <w:rsid w:val="00593EBE"/>
    <w:rsid w:val="00594148"/>
    <w:rsid w:val="00594EAC"/>
    <w:rsid w:val="00594FE5"/>
    <w:rsid w:val="005951E8"/>
    <w:rsid w:val="005951F0"/>
    <w:rsid w:val="005954D8"/>
    <w:rsid w:val="00595B33"/>
    <w:rsid w:val="00595BC8"/>
    <w:rsid w:val="00595BFB"/>
    <w:rsid w:val="005967E0"/>
    <w:rsid w:val="00596A73"/>
    <w:rsid w:val="00596A74"/>
    <w:rsid w:val="00596B34"/>
    <w:rsid w:val="00596C79"/>
    <w:rsid w:val="00597059"/>
    <w:rsid w:val="0059709E"/>
    <w:rsid w:val="005974B9"/>
    <w:rsid w:val="005976D8"/>
    <w:rsid w:val="00597AE2"/>
    <w:rsid w:val="00597B95"/>
    <w:rsid w:val="005A0231"/>
    <w:rsid w:val="005A080E"/>
    <w:rsid w:val="005A0916"/>
    <w:rsid w:val="005A0F44"/>
    <w:rsid w:val="005A1115"/>
    <w:rsid w:val="005A1276"/>
    <w:rsid w:val="005A14AF"/>
    <w:rsid w:val="005A15C9"/>
    <w:rsid w:val="005A22E5"/>
    <w:rsid w:val="005A279D"/>
    <w:rsid w:val="005A282E"/>
    <w:rsid w:val="005A32E0"/>
    <w:rsid w:val="005A3AA2"/>
    <w:rsid w:val="005A4438"/>
    <w:rsid w:val="005A4A78"/>
    <w:rsid w:val="005A4DDE"/>
    <w:rsid w:val="005A54E4"/>
    <w:rsid w:val="005A5C64"/>
    <w:rsid w:val="005A61B3"/>
    <w:rsid w:val="005A61FA"/>
    <w:rsid w:val="005A6B29"/>
    <w:rsid w:val="005A6DFD"/>
    <w:rsid w:val="005A6E38"/>
    <w:rsid w:val="005A72CB"/>
    <w:rsid w:val="005A73BE"/>
    <w:rsid w:val="005A74D5"/>
    <w:rsid w:val="005A7759"/>
    <w:rsid w:val="005B0124"/>
    <w:rsid w:val="005B055B"/>
    <w:rsid w:val="005B0586"/>
    <w:rsid w:val="005B05ED"/>
    <w:rsid w:val="005B0738"/>
    <w:rsid w:val="005B0A48"/>
    <w:rsid w:val="005B0E6E"/>
    <w:rsid w:val="005B17B0"/>
    <w:rsid w:val="005B1C01"/>
    <w:rsid w:val="005B1C58"/>
    <w:rsid w:val="005B1CCC"/>
    <w:rsid w:val="005B247C"/>
    <w:rsid w:val="005B27A1"/>
    <w:rsid w:val="005B2E1E"/>
    <w:rsid w:val="005B2FC1"/>
    <w:rsid w:val="005B3880"/>
    <w:rsid w:val="005B40D3"/>
    <w:rsid w:val="005B45E4"/>
    <w:rsid w:val="005B47D7"/>
    <w:rsid w:val="005B4DDB"/>
    <w:rsid w:val="005B5214"/>
    <w:rsid w:val="005B5812"/>
    <w:rsid w:val="005B59FC"/>
    <w:rsid w:val="005B5AC8"/>
    <w:rsid w:val="005B5C68"/>
    <w:rsid w:val="005B5FA7"/>
    <w:rsid w:val="005B654C"/>
    <w:rsid w:val="005B673F"/>
    <w:rsid w:val="005B6756"/>
    <w:rsid w:val="005B6A52"/>
    <w:rsid w:val="005B7106"/>
    <w:rsid w:val="005B713C"/>
    <w:rsid w:val="005B7311"/>
    <w:rsid w:val="005B73AA"/>
    <w:rsid w:val="005B7A66"/>
    <w:rsid w:val="005C005B"/>
    <w:rsid w:val="005C00EA"/>
    <w:rsid w:val="005C0510"/>
    <w:rsid w:val="005C0948"/>
    <w:rsid w:val="005C0B3A"/>
    <w:rsid w:val="005C0B9C"/>
    <w:rsid w:val="005C0D2B"/>
    <w:rsid w:val="005C0EDA"/>
    <w:rsid w:val="005C15D0"/>
    <w:rsid w:val="005C1AD9"/>
    <w:rsid w:val="005C1B7E"/>
    <w:rsid w:val="005C1C22"/>
    <w:rsid w:val="005C1DD4"/>
    <w:rsid w:val="005C1EF8"/>
    <w:rsid w:val="005C2101"/>
    <w:rsid w:val="005C264F"/>
    <w:rsid w:val="005C26B1"/>
    <w:rsid w:val="005C2DD4"/>
    <w:rsid w:val="005C34E0"/>
    <w:rsid w:val="005C3BC7"/>
    <w:rsid w:val="005C4809"/>
    <w:rsid w:val="005C4A88"/>
    <w:rsid w:val="005C4CE5"/>
    <w:rsid w:val="005C4E23"/>
    <w:rsid w:val="005C4EE0"/>
    <w:rsid w:val="005C5268"/>
    <w:rsid w:val="005C5425"/>
    <w:rsid w:val="005C5605"/>
    <w:rsid w:val="005C5989"/>
    <w:rsid w:val="005C5C21"/>
    <w:rsid w:val="005C66C3"/>
    <w:rsid w:val="005C67D7"/>
    <w:rsid w:val="005C6868"/>
    <w:rsid w:val="005C6F27"/>
    <w:rsid w:val="005C738A"/>
    <w:rsid w:val="005C75B3"/>
    <w:rsid w:val="005C7A2E"/>
    <w:rsid w:val="005D0073"/>
    <w:rsid w:val="005D0B6B"/>
    <w:rsid w:val="005D0BDC"/>
    <w:rsid w:val="005D0CC9"/>
    <w:rsid w:val="005D153D"/>
    <w:rsid w:val="005D15B5"/>
    <w:rsid w:val="005D1891"/>
    <w:rsid w:val="005D2982"/>
    <w:rsid w:val="005D29D6"/>
    <w:rsid w:val="005D2AEF"/>
    <w:rsid w:val="005D31E2"/>
    <w:rsid w:val="005D34C4"/>
    <w:rsid w:val="005D40A0"/>
    <w:rsid w:val="005D4B74"/>
    <w:rsid w:val="005D4CF8"/>
    <w:rsid w:val="005D4F83"/>
    <w:rsid w:val="005D4FDC"/>
    <w:rsid w:val="005D53B5"/>
    <w:rsid w:val="005D54DC"/>
    <w:rsid w:val="005D568A"/>
    <w:rsid w:val="005D5AAE"/>
    <w:rsid w:val="005D69A4"/>
    <w:rsid w:val="005D6B45"/>
    <w:rsid w:val="005D6E51"/>
    <w:rsid w:val="005D700E"/>
    <w:rsid w:val="005D7399"/>
    <w:rsid w:val="005D772B"/>
    <w:rsid w:val="005D78E7"/>
    <w:rsid w:val="005E0140"/>
    <w:rsid w:val="005E0602"/>
    <w:rsid w:val="005E12FC"/>
    <w:rsid w:val="005E13D2"/>
    <w:rsid w:val="005E18A7"/>
    <w:rsid w:val="005E1BA4"/>
    <w:rsid w:val="005E25CC"/>
    <w:rsid w:val="005E2B7E"/>
    <w:rsid w:val="005E2E7A"/>
    <w:rsid w:val="005E3355"/>
    <w:rsid w:val="005E38AD"/>
    <w:rsid w:val="005E3F51"/>
    <w:rsid w:val="005E4396"/>
    <w:rsid w:val="005E4BAD"/>
    <w:rsid w:val="005E4C53"/>
    <w:rsid w:val="005E5100"/>
    <w:rsid w:val="005E5700"/>
    <w:rsid w:val="005E595D"/>
    <w:rsid w:val="005E5970"/>
    <w:rsid w:val="005E5B2F"/>
    <w:rsid w:val="005E5D5F"/>
    <w:rsid w:val="005E6342"/>
    <w:rsid w:val="005E6C6C"/>
    <w:rsid w:val="005E6CA8"/>
    <w:rsid w:val="005E6E16"/>
    <w:rsid w:val="005E71B7"/>
    <w:rsid w:val="005E76EE"/>
    <w:rsid w:val="005E76F3"/>
    <w:rsid w:val="005E7BD8"/>
    <w:rsid w:val="005E7F7A"/>
    <w:rsid w:val="005F022A"/>
    <w:rsid w:val="005F074E"/>
    <w:rsid w:val="005F0777"/>
    <w:rsid w:val="005F0C70"/>
    <w:rsid w:val="005F1308"/>
    <w:rsid w:val="005F163B"/>
    <w:rsid w:val="005F163E"/>
    <w:rsid w:val="005F1B30"/>
    <w:rsid w:val="005F1E39"/>
    <w:rsid w:val="005F21DD"/>
    <w:rsid w:val="005F2E7A"/>
    <w:rsid w:val="005F2EAE"/>
    <w:rsid w:val="005F3AC2"/>
    <w:rsid w:val="005F4102"/>
    <w:rsid w:val="005F422F"/>
    <w:rsid w:val="005F447E"/>
    <w:rsid w:val="005F4A9B"/>
    <w:rsid w:val="005F5797"/>
    <w:rsid w:val="005F5BE5"/>
    <w:rsid w:val="005F5BEB"/>
    <w:rsid w:val="005F5EA0"/>
    <w:rsid w:val="005F5EFC"/>
    <w:rsid w:val="005F5F64"/>
    <w:rsid w:val="005F629F"/>
    <w:rsid w:val="005F646B"/>
    <w:rsid w:val="005F6BBE"/>
    <w:rsid w:val="005F6BEA"/>
    <w:rsid w:val="005F6C0B"/>
    <w:rsid w:val="005F7F77"/>
    <w:rsid w:val="0060065E"/>
    <w:rsid w:val="00600BF3"/>
    <w:rsid w:val="00600C76"/>
    <w:rsid w:val="00601859"/>
    <w:rsid w:val="006019AD"/>
    <w:rsid w:val="0060259D"/>
    <w:rsid w:val="006028A7"/>
    <w:rsid w:val="00602B59"/>
    <w:rsid w:val="00602CD9"/>
    <w:rsid w:val="00602D87"/>
    <w:rsid w:val="00604517"/>
    <w:rsid w:val="006055AB"/>
    <w:rsid w:val="006056DC"/>
    <w:rsid w:val="00605CB1"/>
    <w:rsid w:val="006060AD"/>
    <w:rsid w:val="0060630A"/>
    <w:rsid w:val="0060645D"/>
    <w:rsid w:val="00606790"/>
    <w:rsid w:val="0060691C"/>
    <w:rsid w:val="00606CC7"/>
    <w:rsid w:val="00606F40"/>
    <w:rsid w:val="0060722F"/>
    <w:rsid w:val="00607353"/>
    <w:rsid w:val="0060744F"/>
    <w:rsid w:val="006078F0"/>
    <w:rsid w:val="00607AD7"/>
    <w:rsid w:val="00610424"/>
    <w:rsid w:val="0061078B"/>
    <w:rsid w:val="00610FEE"/>
    <w:rsid w:val="00611CB6"/>
    <w:rsid w:val="0061227C"/>
    <w:rsid w:val="00612B33"/>
    <w:rsid w:val="00612DE0"/>
    <w:rsid w:val="00612FBA"/>
    <w:rsid w:val="00613A33"/>
    <w:rsid w:val="00613BBF"/>
    <w:rsid w:val="0061436D"/>
    <w:rsid w:val="00614442"/>
    <w:rsid w:val="0061456A"/>
    <w:rsid w:val="00614629"/>
    <w:rsid w:val="00614CD2"/>
    <w:rsid w:val="00614FF7"/>
    <w:rsid w:val="006156EF"/>
    <w:rsid w:val="00615AC6"/>
    <w:rsid w:val="00615D58"/>
    <w:rsid w:val="00616BEF"/>
    <w:rsid w:val="006170F5"/>
    <w:rsid w:val="006175AE"/>
    <w:rsid w:val="00617C7B"/>
    <w:rsid w:val="00620724"/>
    <w:rsid w:val="0062095D"/>
    <w:rsid w:val="00620BF7"/>
    <w:rsid w:val="006213FB"/>
    <w:rsid w:val="00621C12"/>
    <w:rsid w:val="00621E30"/>
    <w:rsid w:val="00622175"/>
    <w:rsid w:val="006221DC"/>
    <w:rsid w:val="00622499"/>
    <w:rsid w:val="006224B2"/>
    <w:rsid w:val="006228AF"/>
    <w:rsid w:val="0062344F"/>
    <w:rsid w:val="006234C9"/>
    <w:rsid w:val="006239D8"/>
    <w:rsid w:val="00623BAC"/>
    <w:rsid w:val="00623CC1"/>
    <w:rsid w:val="00623E4E"/>
    <w:rsid w:val="00623F5D"/>
    <w:rsid w:val="00624030"/>
    <w:rsid w:val="006246E0"/>
    <w:rsid w:val="00625093"/>
    <w:rsid w:val="00625395"/>
    <w:rsid w:val="00625634"/>
    <w:rsid w:val="0062586A"/>
    <w:rsid w:val="00625930"/>
    <w:rsid w:val="00625E38"/>
    <w:rsid w:val="0062612A"/>
    <w:rsid w:val="0062614B"/>
    <w:rsid w:val="006264DC"/>
    <w:rsid w:val="0062652A"/>
    <w:rsid w:val="006266A1"/>
    <w:rsid w:val="006269C6"/>
    <w:rsid w:val="00626BDE"/>
    <w:rsid w:val="006270B7"/>
    <w:rsid w:val="00627480"/>
    <w:rsid w:val="00627710"/>
    <w:rsid w:val="00627FF5"/>
    <w:rsid w:val="006308AE"/>
    <w:rsid w:val="00630C53"/>
    <w:rsid w:val="00630D9C"/>
    <w:rsid w:val="0063101A"/>
    <w:rsid w:val="006310B5"/>
    <w:rsid w:val="006315CB"/>
    <w:rsid w:val="00631B53"/>
    <w:rsid w:val="00631CF8"/>
    <w:rsid w:val="00631D3F"/>
    <w:rsid w:val="0063204E"/>
    <w:rsid w:val="00632224"/>
    <w:rsid w:val="006324F8"/>
    <w:rsid w:val="006325D3"/>
    <w:rsid w:val="00632AB6"/>
    <w:rsid w:val="0063314C"/>
    <w:rsid w:val="00633242"/>
    <w:rsid w:val="006339DB"/>
    <w:rsid w:val="006341D9"/>
    <w:rsid w:val="006346A6"/>
    <w:rsid w:val="00634AE0"/>
    <w:rsid w:val="00634D7E"/>
    <w:rsid w:val="00634FFF"/>
    <w:rsid w:val="0063514D"/>
    <w:rsid w:val="00635601"/>
    <w:rsid w:val="0063562F"/>
    <w:rsid w:val="0063586C"/>
    <w:rsid w:val="00635BEA"/>
    <w:rsid w:val="00635CF1"/>
    <w:rsid w:val="00635EB1"/>
    <w:rsid w:val="00636C71"/>
    <w:rsid w:val="00637543"/>
    <w:rsid w:val="0063798F"/>
    <w:rsid w:val="006400B1"/>
    <w:rsid w:val="006431CB"/>
    <w:rsid w:val="006431E6"/>
    <w:rsid w:val="006439BB"/>
    <w:rsid w:val="006439DF"/>
    <w:rsid w:val="00643B02"/>
    <w:rsid w:val="00643B4E"/>
    <w:rsid w:val="00643DEB"/>
    <w:rsid w:val="006449B1"/>
    <w:rsid w:val="00644A46"/>
    <w:rsid w:val="00644C22"/>
    <w:rsid w:val="0064531A"/>
    <w:rsid w:val="00645358"/>
    <w:rsid w:val="00645D22"/>
    <w:rsid w:val="0064693C"/>
    <w:rsid w:val="00646FFA"/>
    <w:rsid w:val="00647060"/>
    <w:rsid w:val="00647899"/>
    <w:rsid w:val="00647C60"/>
    <w:rsid w:val="006504FF"/>
    <w:rsid w:val="0065096F"/>
    <w:rsid w:val="0065165F"/>
    <w:rsid w:val="0065192F"/>
    <w:rsid w:val="00651EC4"/>
    <w:rsid w:val="00652069"/>
    <w:rsid w:val="006522AA"/>
    <w:rsid w:val="006526D9"/>
    <w:rsid w:val="006527FB"/>
    <w:rsid w:val="006542EA"/>
    <w:rsid w:val="00654483"/>
    <w:rsid w:val="0065482D"/>
    <w:rsid w:val="00654BD0"/>
    <w:rsid w:val="00655229"/>
    <w:rsid w:val="006552E9"/>
    <w:rsid w:val="00655C60"/>
    <w:rsid w:val="00655F10"/>
    <w:rsid w:val="00656075"/>
    <w:rsid w:val="0065625E"/>
    <w:rsid w:val="006563DE"/>
    <w:rsid w:val="00656EDA"/>
    <w:rsid w:val="00656EF2"/>
    <w:rsid w:val="00656F04"/>
    <w:rsid w:val="0065770D"/>
    <w:rsid w:val="0065794B"/>
    <w:rsid w:val="006600CC"/>
    <w:rsid w:val="00660DE2"/>
    <w:rsid w:val="006611A6"/>
    <w:rsid w:val="00661543"/>
    <w:rsid w:val="00661C7E"/>
    <w:rsid w:val="00661D62"/>
    <w:rsid w:val="006627F2"/>
    <w:rsid w:val="00662F1D"/>
    <w:rsid w:val="0066301E"/>
    <w:rsid w:val="00663414"/>
    <w:rsid w:val="0066367F"/>
    <w:rsid w:val="006639CD"/>
    <w:rsid w:val="00664291"/>
    <w:rsid w:val="00664401"/>
    <w:rsid w:val="00664604"/>
    <w:rsid w:val="00664A36"/>
    <w:rsid w:val="00664F55"/>
    <w:rsid w:val="006650A1"/>
    <w:rsid w:val="0066534C"/>
    <w:rsid w:val="00665AEC"/>
    <w:rsid w:val="0066658E"/>
    <w:rsid w:val="00666637"/>
    <w:rsid w:val="006666CB"/>
    <w:rsid w:val="00666CDB"/>
    <w:rsid w:val="00667210"/>
    <w:rsid w:val="00667484"/>
    <w:rsid w:val="006677A7"/>
    <w:rsid w:val="00667856"/>
    <w:rsid w:val="00670155"/>
    <w:rsid w:val="0067068E"/>
    <w:rsid w:val="006707DF"/>
    <w:rsid w:val="006714A5"/>
    <w:rsid w:val="006717C9"/>
    <w:rsid w:val="00672022"/>
    <w:rsid w:val="006720E3"/>
    <w:rsid w:val="006727FA"/>
    <w:rsid w:val="00672EAB"/>
    <w:rsid w:val="0067328C"/>
    <w:rsid w:val="006738E4"/>
    <w:rsid w:val="00673A92"/>
    <w:rsid w:val="00674188"/>
    <w:rsid w:val="00674377"/>
    <w:rsid w:val="0067464F"/>
    <w:rsid w:val="00674FD6"/>
    <w:rsid w:val="00675996"/>
    <w:rsid w:val="006761B6"/>
    <w:rsid w:val="006762AB"/>
    <w:rsid w:val="00676851"/>
    <w:rsid w:val="00676B47"/>
    <w:rsid w:val="006770B4"/>
    <w:rsid w:val="006775F8"/>
    <w:rsid w:val="00677A57"/>
    <w:rsid w:val="00677A9D"/>
    <w:rsid w:val="00677ADD"/>
    <w:rsid w:val="00680392"/>
    <w:rsid w:val="00680B39"/>
    <w:rsid w:val="0068169A"/>
    <w:rsid w:val="00681745"/>
    <w:rsid w:val="006818BD"/>
    <w:rsid w:val="00681966"/>
    <w:rsid w:val="0068224D"/>
    <w:rsid w:val="00682FD8"/>
    <w:rsid w:val="0068363F"/>
    <w:rsid w:val="006839E4"/>
    <w:rsid w:val="00683CCC"/>
    <w:rsid w:val="00683DAD"/>
    <w:rsid w:val="006841B9"/>
    <w:rsid w:val="006841C8"/>
    <w:rsid w:val="0068462A"/>
    <w:rsid w:val="00684679"/>
    <w:rsid w:val="00684806"/>
    <w:rsid w:val="00684BFE"/>
    <w:rsid w:val="00684FFE"/>
    <w:rsid w:val="0068505C"/>
    <w:rsid w:val="00685320"/>
    <w:rsid w:val="006869B4"/>
    <w:rsid w:val="00686C5D"/>
    <w:rsid w:val="0068729D"/>
    <w:rsid w:val="006872B2"/>
    <w:rsid w:val="0068784E"/>
    <w:rsid w:val="00687958"/>
    <w:rsid w:val="00687B69"/>
    <w:rsid w:val="00690125"/>
    <w:rsid w:val="00690C27"/>
    <w:rsid w:val="00690FE8"/>
    <w:rsid w:val="00692616"/>
    <w:rsid w:val="00692AC3"/>
    <w:rsid w:val="006936F7"/>
    <w:rsid w:val="00693C0D"/>
    <w:rsid w:val="006940EF"/>
    <w:rsid w:val="006942B5"/>
    <w:rsid w:val="0069446C"/>
    <w:rsid w:val="00695AC3"/>
    <w:rsid w:val="006968CF"/>
    <w:rsid w:val="00696BFF"/>
    <w:rsid w:val="00696E03"/>
    <w:rsid w:val="00697992"/>
    <w:rsid w:val="00697CB9"/>
    <w:rsid w:val="00697F05"/>
    <w:rsid w:val="006A01CC"/>
    <w:rsid w:val="006A06B6"/>
    <w:rsid w:val="006A0D7E"/>
    <w:rsid w:val="006A0E35"/>
    <w:rsid w:val="006A1069"/>
    <w:rsid w:val="006A1AC7"/>
    <w:rsid w:val="006A1C1D"/>
    <w:rsid w:val="006A1E7A"/>
    <w:rsid w:val="006A1EA3"/>
    <w:rsid w:val="006A2016"/>
    <w:rsid w:val="006A242C"/>
    <w:rsid w:val="006A324E"/>
    <w:rsid w:val="006A3466"/>
    <w:rsid w:val="006A3547"/>
    <w:rsid w:val="006A355F"/>
    <w:rsid w:val="006A3582"/>
    <w:rsid w:val="006A3616"/>
    <w:rsid w:val="006A365F"/>
    <w:rsid w:val="006A3A91"/>
    <w:rsid w:val="006A452E"/>
    <w:rsid w:val="006A47B7"/>
    <w:rsid w:val="006A4952"/>
    <w:rsid w:val="006A4AF6"/>
    <w:rsid w:val="006A545D"/>
    <w:rsid w:val="006A5A18"/>
    <w:rsid w:val="006A6AA6"/>
    <w:rsid w:val="006A6AE2"/>
    <w:rsid w:val="006A729E"/>
    <w:rsid w:val="006A75D4"/>
    <w:rsid w:val="006A79DA"/>
    <w:rsid w:val="006A7E3A"/>
    <w:rsid w:val="006B047A"/>
    <w:rsid w:val="006B065B"/>
    <w:rsid w:val="006B0673"/>
    <w:rsid w:val="006B0812"/>
    <w:rsid w:val="006B0984"/>
    <w:rsid w:val="006B1035"/>
    <w:rsid w:val="006B15D7"/>
    <w:rsid w:val="006B1799"/>
    <w:rsid w:val="006B1E4E"/>
    <w:rsid w:val="006B1F29"/>
    <w:rsid w:val="006B28E2"/>
    <w:rsid w:val="006B2E11"/>
    <w:rsid w:val="006B36E2"/>
    <w:rsid w:val="006B38DE"/>
    <w:rsid w:val="006B3AAF"/>
    <w:rsid w:val="006B3BA3"/>
    <w:rsid w:val="006B3BAB"/>
    <w:rsid w:val="006B3C3C"/>
    <w:rsid w:val="006B3D01"/>
    <w:rsid w:val="006B3FAD"/>
    <w:rsid w:val="006B4357"/>
    <w:rsid w:val="006B450E"/>
    <w:rsid w:val="006B4992"/>
    <w:rsid w:val="006B49BA"/>
    <w:rsid w:val="006B4A90"/>
    <w:rsid w:val="006B4BE6"/>
    <w:rsid w:val="006B4E9F"/>
    <w:rsid w:val="006B5071"/>
    <w:rsid w:val="006B51FA"/>
    <w:rsid w:val="006B5393"/>
    <w:rsid w:val="006B5491"/>
    <w:rsid w:val="006B5B2F"/>
    <w:rsid w:val="006B7094"/>
    <w:rsid w:val="006B78C2"/>
    <w:rsid w:val="006B790C"/>
    <w:rsid w:val="006B7B17"/>
    <w:rsid w:val="006C0505"/>
    <w:rsid w:val="006C182C"/>
    <w:rsid w:val="006C19B3"/>
    <w:rsid w:val="006C21A2"/>
    <w:rsid w:val="006C2235"/>
    <w:rsid w:val="006C244B"/>
    <w:rsid w:val="006C28CC"/>
    <w:rsid w:val="006C2EE6"/>
    <w:rsid w:val="006C2F48"/>
    <w:rsid w:val="006C35CB"/>
    <w:rsid w:val="006C36B2"/>
    <w:rsid w:val="006C3B20"/>
    <w:rsid w:val="006C3D09"/>
    <w:rsid w:val="006C4A18"/>
    <w:rsid w:val="006C4D0B"/>
    <w:rsid w:val="006C4DFD"/>
    <w:rsid w:val="006C4FD3"/>
    <w:rsid w:val="006C5072"/>
    <w:rsid w:val="006C5180"/>
    <w:rsid w:val="006C6082"/>
    <w:rsid w:val="006C61F7"/>
    <w:rsid w:val="006C6684"/>
    <w:rsid w:val="006C689B"/>
    <w:rsid w:val="006C6CB5"/>
    <w:rsid w:val="006C6D36"/>
    <w:rsid w:val="006C764B"/>
    <w:rsid w:val="006C7DC2"/>
    <w:rsid w:val="006D00C6"/>
    <w:rsid w:val="006D0290"/>
    <w:rsid w:val="006D0366"/>
    <w:rsid w:val="006D0994"/>
    <w:rsid w:val="006D0B83"/>
    <w:rsid w:val="006D0D9A"/>
    <w:rsid w:val="006D150F"/>
    <w:rsid w:val="006D1571"/>
    <w:rsid w:val="006D1741"/>
    <w:rsid w:val="006D1C52"/>
    <w:rsid w:val="006D2636"/>
    <w:rsid w:val="006D26E4"/>
    <w:rsid w:val="006D2818"/>
    <w:rsid w:val="006D2AA5"/>
    <w:rsid w:val="006D3064"/>
    <w:rsid w:val="006D32C9"/>
    <w:rsid w:val="006D34C7"/>
    <w:rsid w:val="006D3A22"/>
    <w:rsid w:val="006D45C7"/>
    <w:rsid w:val="006D582F"/>
    <w:rsid w:val="006D5E44"/>
    <w:rsid w:val="006D61CD"/>
    <w:rsid w:val="006D698C"/>
    <w:rsid w:val="006D70C4"/>
    <w:rsid w:val="006D72A2"/>
    <w:rsid w:val="006D798E"/>
    <w:rsid w:val="006D7DAF"/>
    <w:rsid w:val="006D7F63"/>
    <w:rsid w:val="006E04EC"/>
    <w:rsid w:val="006E0B38"/>
    <w:rsid w:val="006E18D2"/>
    <w:rsid w:val="006E18D7"/>
    <w:rsid w:val="006E1DF2"/>
    <w:rsid w:val="006E1E3D"/>
    <w:rsid w:val="006E1E8C"/>
    <w:rsid w:val="006E223D"/>
    <w:rsid w:val="006E253D"/>
    <w:rsid w:val="006E2A5D"/>
    <w:rsid w:val="006E2C0D"/>
    <w:rsid w:val="006E2F35"/>
    <w:rsid w:val="006E34B8"/>
    <w:rsid w:val="006E3659"/>
    <w:rsid w:val="006E3704"/>
    <w:rsid w:val="006E3C4A"/>
    <w:rsid w:val="006E41E8"/>
    <w:rsid w:val="006E421A"/>
    <w:rsid w:val="006E51BC"/>
    <w:rsid w:val="006E59E2"/>
    <w:rsid w:val="006E5D94"/>
    <w:rsid w:val="006E6381"/>
    <w:rsid w:val="006E6527"/>
    <w:rsid w:val="006E65FD"/>
    <w:rsid w:val="006E66F9"/>
    <w:rsid w:val="006E6F5E"/>
    <w:rsid w:val="006E71A1"/>
    <w:rsid w:val="006E72C2"/>
    <w:rsid w:val="006E7541"/>
    <w:rsid w:val="006E7738"/>
    <w:rsid w:val="006E7C73"/>
    <w:rsid w:val="006F01CD"/>
    <w:rsid w:val="006F029F"/>
    <w:rsid w:val="006F04A3"/>
    <w:rsid w:val="006F057F"/>
    <w:rsid w:val="006F0775"/>
    <w:rsid w:val="006F0787"/>
    <w:rsid w:val="006F0BC2"/>
    <w:rsid w:val="006F0C6A"/>
    <w:rsid w:val="006F0C74"/>
    <w:rsid w:val="006F0F50"/>
    <w:rsid w:val="006F1476"/>
    <w:rsid w:val="006F1A5E"/>
    <w:rsid w:val="006F1FB2"/>
    <w:rsid w:val="006F26B0"/>
    <w:rsid w:val="006F2963"/>
    <w:rsid w:val="006F2AFC"/>
    <w:rsid w:val="006F340C"/>
    <w:rsid w:val="006F35EF"/>
    <w:rsid w:val="006F39FA"/>
    <w:rsid w:val="006F3A4A"/>
    <w:rsid w:val="006F4328"/>
    <w:rsid w:val="006F4D62"/>
    <w:rsid w:val="006F54AD"/>
    <w:rsid w:val="006F5691"/>
    <w:rsid w:val="006F5A6D"/>
    <w:rsid w:val="006F5FB3"/>
    <w:rsid w:val="006F6028"/>
    <w:rsid w:val="006F65E1"/>
    <w:rsid w:val="006F6C70"/>
    <w:rsid w:val="006F6F4F"/>
    <w:rsid w:val="006F7175"/>
    <w:rsid w:val="006F7877"/>
    <w:rsid w:val="006F7BE3"/>
    <w:rsid w:val="006F7E36"/>
    <w:rsid w:val="006F7F29"/>
    <w:rsid w:val="007012BC"/>
    <w:rsid w:val="007015B0"/>
    <w:rsid w:val="00701CB4"/>
    <w:rsid w:val="00701EE2"/>
    <w:rsid w:val="007023E6"/>
    <w:rsid w:val="0070240F"/>
    <w:rsid w:val="00702418"/>
    <w:rsid w:val="00702DE0"/>
    <w:rsid w:val="00702E1E"/>
    <w:rsid w:val="00703062"/>
    <w:rsid w:val="0070370E"/>
    <w:rsid w:val="0070378A"/>
    <w:rsid w:val="007037BC"/>
    <w:rsid w:val="00703A67"/>
    <w:rsid w:val="00703E71"/>
    <w:rsid w:val="0070452D"/>
    <w:rsid w:val="0070489D"/>
    <w:rsid w:val="00704D54"/>
    <w:rsid w:val="00705900"/>
    <w:rsid w:val="00705D28"/>
    <w:rsid w:val="007063B3"/>
    <w:rsid w:val="00706F56"/>
    <w:rsid w:val="007073CE"/>
    <w:rsid w:val="0070761E"/>
    <w:rsid w:val="00707844"/>
    <w:rsid w:val="00710271"/>
    <w:rsid w:val="00710482"/>
    <w:rsid w:val="00710530"/>
    <w:rsid w:val="007106AF"/>
    <w:rsid w:val="00710D37"/>
    <w:rsid w:val="00710E20"/>
    <w:rsid w:val="00710F52"/>
    <w:rsid w:val="00711175"/>
    <w:rsid w:val="007114CA"/>
    <w:rsid w:val="00711E94"/>
    <w:rsid w:val="00712389"/>
    <w:rsid w:val="0071263C"/>
    <w:rsid w:val="00712880"/>
    <w:rsid w:val="0071322E"/>
    <w:rsid w:val="007136DB"/>
    <w:rsid w:val="00713BD7"/>
    <w:rsid w:val="007141E1"/>
    <w:rsid w:val="0071497D"/>
    <w:rsid w:val="00714982"/>
    <w:rsid w:val="00714BBC"/>
    <w:rsid w:val="00714DE5"/>
    <w:rsid w:val="0071541E"/>
    <w:rsid w:val="00715637"/>
    <w:rsid w:val="00715E3B"/>
    <w:rsid w:val="007160AF"/>
    <w:rsid w:val="007164B7"/>
    <w:rsid w:val="00716548"/>
    <w:rsid w:val="00716CB6"/>
    <w:rsid w:val="00716D8E"/>
    <w:rsid w:val="0071771D"/>
    <w:rsid w:val="00717D57"/>
    <w:rsid w:val="00717F91"/>
    <w:rsid w:val="00720379"/>
    <w:rsid w:val="0072055D"/>
    <w:rsid w:val="00720A45"/>
    <w:rsid w:val="00720E5A"/>
    <w:rsid w:val="0072100D"/>
    <w:rsid w:val="007219DE"/>
    <w:rsid w:val="00721A22"/>
    <w:rsid w:val="00721C8A"/>
    <w:rsid w:val="0072222B"/>
    <w:rsid w:val="007223F9"/>
    <w:rsid w:val="0072245D"/>
    <w:rsid w:val="00722576"/>
    <w:rsid w:val="0072273A"/>
    <w:rsid w:val="0072291A"/>
    <w:rsid w:val="00722E38"/>
    <w:rsid w:val="0072326E"/>
    <w:rsid w:val="00723832"/>
    <w:rsid w:val="00723C84"/>
    <w:rsid w:val="007245DE"/>
    <w:rsid w:val="007246A4"/>
    <w:rsid w:val="00724D5B"/>
    <w:rsid w:val="0072522A"/>
    <w:rsid w:val="00725597"/>
    <w:rsid w:val="00725A4F"/>
    <w:rsid w:val="00725C05"/>
    <w:rsid w:val="00725FBA"/>
    <w:rsid w:val="00727272"/>
    <w:rsid w:val="007274E2"/>
    <w:rsid w:val="007275E7"/>
    <w:rsid w:val="0072770F"/>
    <w:rsid w:val="00727C71"/>
    <w:rsid w:val="00727F05"/>
    <w:rsid w:val="007303C3"/>
    <w:rsid w:val="00730574"/>
    <w:rsid w:val="007305E1"/>
    <w:rsid w:val="007308D4"/>
    <w:rsid w:val="00730AA6"/>
    <w:rsid w:val="00730BFA"/>
    <w:rsid w:val="00731609"/>
    <w:rsid w:val="0073165D"/>
    <w:rsid w:val="00731C24"/>
    <w:rsid w:val="00732A82"/>
    <w:rsid w:val="0073332A"/>
    <w:rsid w:val="007333F5"/>
    <w:rsid w:val="00733D85"/>
    <w:rsid w:val="00734F3C"/>
    <w:rsid w:val="00735402"/>
    <w:rsid w:val="00735692"/>
    <w:rsid w:val="007356C4"/>
    <w:rsid w:val="00735716"/>
    <w:rsid w:val="00735A59"/>
    <w:rsid w:val="00735B4B"/>
    <w:rsid w:val="00735ED3"/>
    <w:rsid w:val="00736B07"/>
    <w:rsid w:val="00736FDE"/>
    <w:rsid w:val="00737311"/>
    <w:rsid w:val="00737681"/>
    <w:rsid w:val="00737B84"/>
    <w:rsid w:val="00737BD5"/>
    <w:rsid w:val="00737C5C"/>
    <w:rsid w:val="00737EAE"/>
    <w:rsid w:val="00740644"/>
    <w:rsid w:val="0074089C"/>
    <w:rsid w:val="007409DC"/>
    <w:rsid w:val="00740C7C"/>
    <w:rsid w:val="00740DFD"/>
    <w:rsid w:val="00741151"/>
    <w:rsid w:val="0074147B"/>
    <w:rsid w:val="00741BE5"/>
    <w:rsid w:val="00741D5E"/>
    <w:rsid w:val="00741E6E"/>
    <w:rsid w:val="007439AA"/>
    <w:rsid w:val="00743E3D"/>
    <w:rsid w:val="00744036"/>
    <w:rsid w:val="00744947"/>
    <w:rsid w:val="007450BB"/>
    <w:rsid w:val="0074533D"/>
    <w:rsid w:val="0074589E"/>
    <w:rsid w:val="00747380"/>
    <w:rsid w:val="007473B5"/>
    <w:rsid w:val="00747412"/>
    <w:rsid w:val="00747863"/>
    <w:rsid w:val="00750A12"/>
    <w:rsid w:val="00751687"/>
    <w:rsid w:val="00751A0A"/>
    <w:rsid w:val="0075231E"/>
    <w:rsid w:val="00752550"/>
    <w:rsid w:val="007528C4"/>
    <w:rsid w:val="00752B14"/>
    <w:rsid w:val="00753571"/>
    <w:rsid w:val="00753DC5"/>
    <w:rsid w:val="00753EF0"/>
    <w:rsid w:val="00753F40"/>
    <w:rsid w:val="0075433A"/>
    <w:rsid w:val="00754F9E"/>
    <w:rsid w:val="00754FCA"/>
    <w:rsid w:val="00755182"/>
    <w:rsid w:val="00755365"/>
    <w:rsid w:val="0075578D"/>
    <w:rsid w:val="007559ED"/>
    <w:rsid w:val="00756157"/>
    <w:rsid w:val="00756994"/>
    <w:rsid w:val="00756B99"/>
    <w:rsid w:val="00756C85"/>
    <w:rsid w:val="00756EA3"/>
    <w:rsid w:val="00756EDC"/>
    <w:rsid w:val="0075715A"/>
    <w:rsid w:val="00760515"/>
    <w:rsid w:val="00760CBD"/>
    <w:rsid w:val="00760ED2"/>
    <w:rsid w:val="00760EFD"/>
    <w:rsid w:val="00761BD8"/>
    <w:rsid w:val="00761DE3"/>
    <w:rsid w:val="00762716"/>
    <w:rsid w:val="007633B5"/>
    <w:rsid w:val="0076352C"/>
    <w:rsid w:val="00763D75"/>
    <w:rsid w:val="007640E1"/>
    <w:rsid w:val="007645B8"/>
    <w:rsid w:val="007645D2"/>
    <w:rsid w:val="00764C68"/>
    <w:rsid w:val="007653CC"/>
    <w:rsid w:val="00765773"/>
    <w:rsid w:val="00765AA9"/>
    <w:rsid w:val="00765B00"/>
    <w:rsid w:val="00766149"/>
    <w:rsid w:val="00766551"/>
    <w:rsid w:val="0076671B"/>
    <w:rsid w:val="00766924"/>
    <w:rsid w:val="0077054A"/>
    <w:rsid w:val="00770D74"/>
    <w:rsid w:val="00771745"/>
    <w:rsid w:val="007718C2"/>
    <w:rsid w:val="0077206B"/>
    <w:rsid w:val="00772251"/>
    <w:rsid w:val="00772314"/>
    <w:rsid w:val="00772A62"/>
    <w:rsid w:val="00772DD9"/>
    <w:rsid w:val="007734EC"/>
    <w:rsid w:val="007734EF"/>
    <w:rsid w:val="00774020"/>
    <w:rsid w:val="00774280"/>
    <w:rsid w:val="007742DB"/>
    <w:rsid w:val="0077481F"/>
    <w:rsid w:val="00774972"/>
    <w:rsid w:val="00774A43"/>
    <w:rsid w:val="00774E8D"/>
    <w:rsid w:val="00775F06"/>
    <w:rsid w:val="00775F32"/>
    <w:rsid w:val="0077656A"/>
    <w:rsid w:val="0077694B"/>
    <w:rsid w:val="00777190"/>
    <w:rsid w:val="00777951"/>
    <w:rsid w:val="00777971"/>
    <w:rsid w:val="00777D3B"/>
    <w:rsid w:val="00780806"/>
    <w:rsid w:val="00780B92"/>
    <w:rsid w:val="0078104F"/>
    <w:rsid w:val="00781CD0"/>
    <w:rsid w:val="00781DAF"/>
    <w:rsid w:val="00781F00"/>
    <w:rsid w:val="00781F4D"/>
    <w:rsid w:val="007825BE"/>
    <w:rsid w:val="007826B0"/>
    <w:rsid w:val="00782A07"/>
    <w:rsid w:val="00782EB3"/>
    <w:rsid w:val="00783074"/>
    <w:rsid w:val="007833EE"/>
    <w:rsid w:val="007834B6"/>
    <w:rsid w:val="007835DD"/>
    <w:rsid w:val="00783AB5"/>
    <w:rsid w:val="007840B8"/>
    <w:rsid w:val="00784183"/>
    <w:rsid w:val="0078446C"/>
    <w:rsid w:val="007844DD"/>
    <w:rsid w:val="00784791"/>
    <w:rsid w:val="00784D68"/>
    <w:rsid w:val="00784EE3"/>
    <w:rsid w:val="007854EA"/>
    <w:rsid w:val="00785C5C"/>
    <w:rsid w:val="00785D03"/>
    <w:rsid w:val="00785E71"/>
    <w:rsid w:val="00786148"/>
    <w:rsid w:val="007861A8"/>
    <w:rsid w:val="0078683C"/>
    <w:rsid w:val="00787711"/>
    <w:rsid w:val="00787A53"/>
    <w:rsid w:val="00787B33"/>
    <w:rsid w:val="007918E1"/>
    <w:rsid w:val="0079213E"/>
    <w:rsid w:val="00792433"/>
    <w:rsid w:val="007929AB"/>
    <w:rsid w:val="007930C4"/>
    <w:rsid w:val="00794248"/>
    <w:rsid w:val="00794491"/>
    <w:rsid w:val="007944AC"/>
    <w:rsid w:val="0079472B"/>
    <w:rsid w:val="00794C9B"/>
    <w:rsid w:val="00794FAC"/>
    <w:rsid w:val="0079546C"/>
    <w:rsid w:val="00796005"/>
    <w:rsid w:val="0079652A"/>
    <w:rsid w:val="0079690E"/>
    <w:rsid w:val="00796AF3"/>
    <w:rsid w:val="00796CDE"/>
    <w:rsid w:val="00797D1D"/>
    <w:rsid w:val="00797D3F"/>
    <w:rsid w:val="007A0231"/>
    <w:rsid w:val="007A058A"/>
    <w:rsid w:val="007A0AFB"/>
    <w:rsid w:val="007A0C38"/>
    <w:rsid w:val="007A1877"/>
    <w:rsid w:val="007A2110"/>
    <w:rsid w:val="007A2206"/>
    <w:rsid w:val="007A2264"/>
    <w:rsid w:val="007A23FE"/>
    <w:rsid w:val="007A2811"/>
    <w:rsid w:val="007A3EED"/>
    <w:rsid w:val="007A43CB"/>
    <w:rsid w:val="007A4A89"/>
    <w:rsid w:val="007A4D5D"/>
    <w:rsid w:val="007A4EBC"/>
    <w:rsid w:val="007A5313"/>
    <w:rsid w:val="007A543A"/>
    <w:rsid w:val="007A557A"/>
    <w:rsid w:val="007A5609"/>
    <w:rsid w:val="007A5642"/>
    <w:rsid w:val="007A56A6"/>
    <w:rsid w:val="007A5710"/>
    <w:rsid w:val="007A5E09"/>
    <w:rsid w:val="007A5EFA"/>
    <w:rsid w:val="007A63F7"/>
    <w:rsid w:val="007A644F"/>
    <w:rsid w:val="007A645F"/>
    <w:rsid w:val="007A6479"/>
    <w:rsid w:val="007A7905"/>
    <w:rsid w:val="007A7BD2"/>
    <w:rsid w:val="007A7F27"/>
    <w:rsid w:val="007B0153"/>
    <w:rsid w:val="007B0284"/>
    <w:rsid w:val="007B0694"/>
    <w:rsid w:val="007B0AA4"/>
    <w:rsid w:val="007B0CA6"/>
    <w:rsid w:val="007B0E11"/>
    <w:rsid w:val="007B0FA6"/>
    <w:rsid w:val="007B1759"/>
    <w:rsid w:val="007B1808"/>
    <w:rsid w:val="007B1E77"/>
    <w:rsid w:val="007B239F"/>
    <w:rsid w:val="007B2E54"/>
    <w:rsid w:val="007B376E"/>
    <w:rsid w:val="007B42D9"/>
    <w:rsid w:val="007B4A3A"/>
    <w:rsid w:val="007B4CBE"/>
    <w:rsid w:val="007B50E4"/>
    <w:rsid w:val="007B543B"/>
    <w:rsid w:val="007B5857"/>
    <w:rsid w:val="007B599C"/>
    <w:rsid w:val="007B64BC"/>
    <w:rsid w:val="007B6C64"/>
    <w:rsid w:val="007B6D0A"/>
    <w:rsid w:val="007B701C"/>
    <w:rsid w:val="007B7166"/>
    <w:rsid w:val="007B7349"/>
    <w:rsid w:val="007B7920"/>
    <w:rsid w:val="007B7A9C"/>
    <w:rsid w:val="007B7D9D"/>
    <w:rsid w:val="007C0A7A"/>
    <w:rsid w:val="007C0E3A"/>
    <w:rsid w:val="007C11F7"/>
    <w:rsid w:val="007C13FB"/>
    <w:rsid w:val="007C177E"/>
    <w:rsid w:val="007C1948"/>
    <w:rsid w:val="007C1B14"/>
    <w:rsid w:val="007C1E07"/>
    <w:rsid w:val="007C200C"/>
    <w:rsid w:val="007C2078"/>
    <w:rsid w:val="007C229D"/>
    <w:rsid w:val="007C257A"/>
    <w:rsid w:val="007C288E"/>
    <w:rsid w:val="007C2BDA"/>
    <w:rsid w:val="007C2C69"/>
    <w:rsid w:val="007C3B2B"/>
    <w:rsid w:val="007C3C66"/>
    <w:rsid w:val="007C44C9"/>
    <w:rsid w:val="007C4506"/>
    <w:rsid w:val="007C4BB7"/>
    <w:rsid w:val="007C5278"/>
    <w:rsid w:val="007C5391"/>
    <w:rsid w:val="007C53FC"/>
    <w:rsid w:val="007C540A"/>
    <w:rsid w:val="007C5939"/>
    <w:rsid w:val="007C6078"/>
    <w:rsid w:val="007C66BB"/>
    <w:rsid w:val="007C6939"/>
    <w:rsid w:val="007C6DBD"/>
    <w:rsid w:val="007C6EF4"/>
    <w:rsid w:val="007C717A"/>
    <w:rsid w:val="007C7679"/>
    <w:rsid w:val="007C7988"/>
    <w:rsid w:val="007C7B7D"/>
    <w:rsid w:val="007C7E4C"/>
    <w:rsid w:val="007C7EE3"/>
    <w:rsid w:val="007C7FAB"/>
    <w:rsid w:val="007D0601"/>
    <w:rsid w:val="007D06F2"/>
    <w:rsid w:val="007D0E6F"/>
    <w:rsid w:val="007D16CD"/>
    <w:rsid w:val="007D1A05"/>
    <w:rsid w:val="007D1BB0"/>
    <w:rsid w:val="007D20E0"/>
    <w:rsid w:val="007D20F1"/>
    <w:rsid w:val="007D215A"/>
    <w:rsid w:val="007D2B23"/>
    <w:rsid w:val="007D2FD7"/>
    <w:rsid w:val="007D32D1"/>
    <w:rsid w:val="007D38F7"/>
    <w:rsid w:val="007D4563"/>
    <w:rsid w:val="007D4D18"/>
    <w:rsid w:val="007D55E5"/>
    <w:rsid w:val="007D5679"/>
    <w:rsid w:val="007D583E"/>
    <w:rsid w:val="007D5E46"/>
    <w:rsid w:val="007D6100"/>
    <w:rsid w:val="007D6207"/>
    <w:rsid w:val="007D6DB9"/>
    <w:rsid w:val="007D6E13"/>
    <w:rsid w:val="007D7400"/>
    <w:rsid w:val="007D7D83"/>
    <w:rsid w:val="007E02DD"/>
    <w:rsid w:val="007E04FD"/>
    <w:rsid w:val="007E05A1"/>
    <w:rsid w:val="007E07D7"/>
    <w:rsid w:val="007E0A4D"/>
    <w:rsid w:val="007E0B82"/>
    <w:rsid w:val="007E0DE4"/>
    <w:rsid w:val="007E0F4D"/>
    <w:rsid w:val="007E1424"/>
    <w:rsid w:val="007E1CAD"/>
    <w:rsid w:val="007E21D2"/>
    <w:rsid w:val="007E233F"/>
    <w:rsid w:val="007E28E5"/>
    <w:rsid w:val="007E3152"/>
    <w:rsid w:val="007E3E1A"/>
    <w:rsid w:val="007E3F16"/>
    <w:rsid w:val="007E474A"/>
    <w:rsid w:val="007E487E"/>
    <w:rsid w:val="007E511F"/>
    <w:rsid w:val="007E51D9"/>
    <w:rsid w:val="007E5954"/>
    <w:rsid w:val="007E5B26"/>
    <w:rsid w:val="007E6FFE"/>
    <w:rsid w:val="007E712A"/>
    <w:rsid w:val="007E7913"/>
    <w:rsid w:val="007F0006"/>
    <w:rsid w:val="007F0727"/>
    <w:rsid w:val="007F0C94"/>
    <w:rsid w:val="007F1201"/>
    <w:rsid w:val="007F148C"/>
    <w:rsid w:val="007F1496"/>
    <w:rsid w:val="007F1741"/>
    <w:rsid w:val="007F17CE"/>
    <w:rsid w:val="007F2894"/>
    <w:rsid w:val="007F2B55"/>
    <w:rsid w:val="007F3E55"/>
    <w:rsid w:val="007F4192"/>
    <w:rsid w:val="007F4262"/>
    <w:rsid w:val="007F44F0"/>
    <w:rsid w:val="007F4A8B"/>
    <w:rsid w:val="007F4CE4"/>
    <w:rsid w:val="007F5421"/>
    <w:rsid w:val="007F5F1A"/>
    <w:rsid w:val="007F5FEA"/>
    <w:rsid w:val="007F603A"/>
    <w:rsid w:val="007F6093"/>
    <w:rsid w:val="007F610A"/>
    <w:rsid w:val="007F6595"/>
    <w:rsid w:val="007F68BA"/>
    <w:rsid w:val="007F6DCE"/>
    <w:rsid w:val="007F702E"/>
    <w:rsid w:val="007F71DA"/>
    <w:rsid w:val="007F7419"/>
    <w:rsid w:val="00800213"/>
    <w:rsid w:val="008005D4"/>
    <w:rsid w:val="0080099D"/>
    <w:rsid w:val="00800DEE"/>
    <w:rsid w:val="008011DE"/>
    <w:rsid w:val="00801AF6"/>
    <w:rsid w:val="0080202C"/>
    <w:rsid w:val="00802B16"/>
    <w:rsid w:val="00803366"/>
    <w:rsid w:val="008034DF"/>
    <w:rsid w:val="0080380A"/>
    <w:rsid w:val="00803A61"/>
    <w:rsid w:val="00803A76"/>
    <w:rsid w:val="00803D6C"/>
    <w:rsid w:val="00804953"/>
    <w:rsid w:val="00805845"/>
    <w:rsid w:val="00805848"/>
    <w:rsid w:val="00805E4B"/>
    <w:rsid w:val="00805E87"/>
    <w:rsid w:val="008065DB"/>
    <w:rsid w:val="00806ACF"/>
    <w:rsid w:val="0080735D"/>
    <w:rsid w:val="00807D1E"/>
    <w:rsid w:val="00810AF1"/>
    <w:rsid w:val="00811285"/>
    <w:rsid w:val="008113DA"/>
    <w:rsid w:val="00811E04"/>
    <w:rsid w:val="00811F9B"/>
    <w:rsid w:val="00812317"/>
    <w:rsid w:val="0081237F"/>
    <w:rsid w:val="00812F7B"/>
    <w:rsid w:val="008136C3"/>
    <w:rsid w:val="00813739"/>
    <w:rsid w:val="00813C94"/>
    <w:rsid w:val="00813EC7"/>
    <w:rsid w:val="00814087"/>
    <w:rsid w:val="0081481F"/>
    <w:rsid w:val="00814928"/>
    <w:rsid w:val="00814EC6"/>
    <w:rsid w:val="008153BD"/>
    <w:rsid w:val="0081583A"/>
    <w:rsid w:val="00815C84"/>
    <w:rsid w:val="00815F81"/>
    <w:rsid w:val="00816129"/>
    <w:rsid w:val="0081634A"/>
    <w:rsid w:val="0081682A"/>
    <w:rsid w:val="008168AE"/>
    <w:rsid w:val="00816B98"/>
    <w:rsid w:val="00816C38"/>
    <w:rsid w:val="00817002"/>
    <w:rsid w:val="00817250"/>
    <w:rsid w:val="00817274"/>
    <w:rsid w:val="008175AB"/>
    <w:rsid w:val="008207D9"/>
    <w:rsid w:val="00820867"/>
    <w:rsid w:val="0082095B"/>
    <w:rsid w:val="00820B80"/>
    <w:rsid w:val="00821627"/>
    <w:rsid w:val="0082197D"/>
    <w:rsid w:val="00822BFA"/>
    <w:rsid w:val="00822D43"/>
    <w:rsid w:val="00823081"/>
    <w:rsid w:val="008230E4"/>
    <w:rsid w:val="0082381C"/>
    <w:rsid w:val="00823945"/>
    <w:rsid w:val="008246D1"/>
    <w:rsid w:val="00824882"/>
    <w:rsid w:val="00824948"/>
    <w:rsid w:val="00824AAA"/>
    <w:rsid w:val="00824FB2"/>
    <w:rsid w:val="008255BE"/>
    <w:rsid w:val="00825823"/>
    <w:rsid w:val="00825B23"/>
    <w:rsid w:val="00825D69"/>
    <w:rsid w:val="00826A0B"/>
    <w:rsid w:val="00826C01"/>
    <w:rsid w:val="00827062"/>
    <w:rsid w:val="008276D4"/>
    <w:rsid w:val="00827CAC"/>
    <w:rsid w:val="00827E0B"/>
    <w:rsid w:val="00827E9E"/>
    <w:rsid w:val="0083000C"/>
    <w:rsid w:val="008312A0"/>
    <w:rsid w:val="00831419"/>
    <w:rsid w:val="00831608"/>
    <w:rsid w:val="008316E2"/>
    <w:rsid w:val="0083229D"/>
    <w:rsid w:val="00832D48"/>
    <w:rsid w:val="00832E3C"/>
    <w:rsid w:val="00832ED2"/>
    <w:rsid w:val="008338CD"/>
    <w:rsid w:val="00833B21"/>
    <w:rsid w:val="00833DFD"/>
    <w:rsid w:val="00833E8B"/>
    <w:rsid w:val="00833EE4"/>
    <w:rsid w:val="00833F9C"/>
    <w:rsid w:val="00834320"/>
    <w:rsid w:val="008343BC"/>
    <w:rsid w:val="0083458D"/>
    <w:rsid w:val="0083520E"/>
    <w:rsid w:val="0083524D"/>
    <w:rsid w:val="00835428"/>
    <w:rsid w:val="00835896"/>
    <w:rsid w:val="008359CC"/>
    <w:rsid w:val="00835FD7"/>
    <w:rsid w:val="00836A94"/>
    <w:rsid w:val="00836FEC"/>
    <w:rsid w:val="0083703F"/>
    <w:rsid w:val="008404E8"/>
    <w:rsid w:val="008406D0"/>
    <w:rsid w:val="00840CB5"/>
    <w:rsid w:val="00840D1D"/>
    <w:rsid w:val="0084162E"/>
    <w:rsid w:val="008416D6"/>
    <w:rsid w:val="008418AF"/>
    <w:rsid w:val="00841969"/>
    <w:rsid w:val="00841A13"/>
    <w:rsid w:val="0084222A"/>
    <w:rsid w:val="008422F7"/>
    <w:rsid w:val="008429E2"/>
    <w:rsid w:val="00842C00"/>
    <w:rsid w:val="00842C12"/>
    <w:rsid w:val="00842C9E"/>
    <w:rsid w:val="00842FAE"/>
    <w:rsid w:val="0084402B"/>
    <w:rsid w:val="00844597"/>
    <w:rsid w:val="00844C74"/>
    <w:rsid w:val="0084541C"/>
    <w:rsid w:val="00845480"/>
    <w:rsid w:val="00846B48"/>
    <w:rsid w:val="008471CA"/>
    <w:rsid w:val="0084721A"/>
    <w:rsid w:val="00847819"/>
    <w:rsid w:val="008503BE"/>
    <w:rsid w:val="00850417"/>
    <w:rsid w:val="008509EE"/>
    <w:rsid w:val="00851486"/>
    <w:rsid w:val="00851514"/>
    <w:rsid w:val="00851556"/>
    <w:rsid w:val="0085173E"/>
    <w:rsid w:val="00851DA3"/>
    <w:rsid w:val="008529D5"/>
    <w:rsid w:val="00852DEB"/>
    <w:rsid w:val="00852E83"/>
    <w:rsid w:val="00852F87"/>
    <w:rsid w:val="00853188"/>
    <w:rsid w:val="00853292"/>
    <w:rsid w:val="0085332D"/>
    <w:rsid w:val="00853824"/>
    <w:rsid w:val="008538D5"/>
    <w:rsid w:val="00853A7E"/>
    <w:rsid w:val="00853B2A"/>
    <w:rsid w:val="008542B3"/>
    <w:rsid w:val="00854B9C"/>
    <w:rsid w:val="0085572B"/>
    <w:rsid w:val="00855E40"/>
    <w:rsid w:val="00856665"/>
    <w:rsid w:val="00856E01"/>
    <w:rsid w:val="00857714"/>
    <w:rsid w:val="0086064A"/>
    <w:rsid w:val="00860758"/>
    <w:rsid w:val="00860AED"/>
    <w:rsid w:val="00860B45"/>
    <w:rsid w:val="00861486"/>
    <w:rsid w:val="00861BEB"/>
    <w:rsid w:val="008622DA"/>
    <w:rsid w:val="008623FB"/>
    <w:rsid w:val="00862601"/>
    <w:rsid w:val="00862652"/>
    <w:rsid w:val="0086270A"/>
    <w:rsid w:val="008633B9"/>
    <w:rsid w:val="00863806"/>
    <w:rsid w:val="00864071"/>
    <w:rsid w:val="008643C1"/>
    <w:rsid w:val="00864450"/>
    <w:rsid w:val="008646E6"/>
    <w:rsid w:val="008648CB"/>
    <w:rsid w:val="008651EF"/>
    <w:rsid w:val="008652E7"/>
    <w:rsid w:val="0086534A"/>
    <w:rsid w:val="008658D8"/>
    <w:rsid w:val="00865CF0"/>
    <w:rsid w:val="00865F09"/>
    <w:rsid w:val="00865F0E"/>
    <w:rsid w:val="00866142"/>
    <w:rsid w:val="008664FA"/>
    <w:rsid w:val="008668D4"/>
    <w:rsid w:val="00866D0B"/>
    <w:rsid w:val="00866F96"/>
    <w:rsid w:val="0086761A"/>
    <w:rsid w:val="00870387"/>
    <w:rsid w:val="00870831"/>
    <w:rsid w:val="008709BB"/>
    <w:rsid w:val="00870BA4"/>
    <w:rsid w:val="00870FCE"/>
    <w:rsid w:val="00871219"/>
    <w:rsid w:val="00871227"/>
    <w:rsid w:val="00871301"/>
    <w:rsid w:val="0087137A"/>
    <w:rsid w:val="0087138A"/>
    <w:rsid w:val="008713AF"/>
    <w:rsid w:val="008715D2"/>
    <w:rsid w:val="00871874"/>
    <w:rsid w:val="00871F5B"/>
    <w:rsid w:val="0087222A"/>
    <w:rsid w:val="008725C1"/>
    <w:rsid w:val="00873365"/>
    <w:rsid w:val="00873678"/>
    <w:rsid w:val="00874200"/>
    <w:rsid w:val="008742AE"/>
    <w:rsid w:val="008744DC"/>
    <w:rsid w:val="00874719"/>
    <w:rsid w:val="00874D7F"/>
    <w:rsid w:val="008757DC"/>
    <w:rsid w:val="00875FF5"/>
    <w:rsid w:val="0087610E"/>
    <w:rsid w:val="0087650D"/>
    <w:rsid w:val="008766A6"/>
    <w:rsid w:val="00876787"/>
    <w:rsid w:val="008767DE"/>
    <w:rsid w:val="00876D48"/>
    <w:rsid w:val="008772D5"/>
    <w:rsid w:val="00877582"/>
    <w:rsid w:val="00877BFA"/>
    <w:rsid w:val="00880151"/>
    <w:rsid w:val="008801DC"/>
    <w:rsid w:val="00880A9E"/>
    <w:rsid w:val="0088107E"/>
    <w:rsid w:val="00881621"/>
    <w:rsid w:val="00881647"/>
    <w:rsid w:val="00881939"/>
    <w:rsid w:val="00881A17"/>
    <w:rsid w:val="008827AC"/>
    <w:rsid w:val="00882E5C"/>
    <w:rsid w:val="00882F5C"/>
    <w:rsid w:val="00883358"/>
    <w:rsid w:val="00884182"/>
    <w:rsid w:val="008842CD"/>
    <w:rsid w:val="008849BE"/>
    <w:rsid w:val="00884C83"/>
    <w:rsid w:val="008855FA"/>
    <w:rsid w:val="00885B6C"/>
    <w:rsid w:val="00885DCC"/>
    <w:rsid w:val="00886140"/>
    <w:rsid w:val="008863FA"/>
    <w:rsid w:val="0088643E"/>
    <w:rsid w:val="00886C63"/>
    <w:rsid w:val="00886F1E"/>
    <w:rsid w:val="0088704D"/>
    <w:rsid w:val="008876F3"/>
    <w:rsid w:val="0088786D"/>
    <w:rsid w:val="0088798A"/>
    <w:rsid w:val="00887FF3"/>
    <w:rsid w:val="008902FD"/>
    <w:rsid w:val="00890305"/>
    <w:rsid w:val="00890580"/>
    <w:rsid w:val="00890972"/>
    <w:rsid w:val="00890FE9"/>
    <w:rsid w:val="008914E1"/>
    <w:rsid w:val="00891704"/>
    <w:rsid w:val="008917A5"/>
    <w:rsid w:val="00892043"/>
    <w:rsid w:val="008922FC"/>
    <w:rsid w:val="00892410"/>
    <w:rsid w:val="008924E2"/>
    <w:rsid w:val="00892580"/>
    <w:rsid w:val="0089268B"/>
    <w:rsid w:val="0089281A"/>
    <w:rsid w:val="00892880"/>
    <w:rsid w:val="00893066"/>
    <w:rsid w:val="00893085"/>
    <w:rsid w:val="00893762"/>
    <w:rsid w:val="008941A0"/>
    <w:rsid w:val="00894ACE"/>
    <w:rsid w:val="00895C58"/>
    <w:rsid w:val="00895D12"/>
    <w:rsid w:val="00895ECC"/>
    <w:rsid w:val="0089635E"/>
    <w:rsid w:val="0089644D"/>
    <w:rsid w:val="00896A4E"/>
    <w:rsid w:val="00896CFE"/>
    <w:rsid w:val="00896F8C"/>
    <w:rsid w:val="008971FA"/>
    <w:rsid w:val="008978EF"/>
    <w:rsid w:val="008A144E"/>
    <w:rsid w:val="008A1B20"/>
    <w:rsid w:val="008A2406"/>
    <w:rsid w:val="008A2580"/>
    <w:rsid w:val="008A25A4"/>
    <w:rsid w:val="008A275A"/>
    <w:rsid w:val="008A29BC"/>
    <w:rsid w:val="008A2B4E"/>
    <w:rsid w:val="008A320C"/>
    <w:rsid w:val="008A323B"/>
    <w:rsid w:val="008A384A"/>
    <w:rsid w:val="008A4490"/>
    <w:rsid w:val="008A4544"/>
    <w:rsid w:val="008A4B57"/>
    <w:rsid w:val="008A4D27"/>
    <w:rsid w:val="008A4D7C"/>
    <w:rsid w:val="008A5017"/>
    <w:rsid w:val="008A55AA"/>
    <w:rsid w:val="008A6249"/>
    <w:rsid w:val="008A62BC"/>
    <w:rsid w:val="008A6463"/>
    <w:rsid w:val="008A67C8"/>
    <w:rsid w:val="008A7007"/>
    <w:rsid w:val="008A73F5"/>
    <w:rsid w:val="008B003C"/>
    <w:rsid w:val="008B07B6"/>
    <w:rsid w:val="008B0962"/>
    <w:rsid w:val="008B096B"/>
    <w:rsid w:val="008B098F"/>
    <w:rsid w:val="008B0CE6"/>
    <w:rsid w:val="008B0F19"/>
    <w:rsid w:val="008B12CC"/>
    <w:rsid w:val="008B17B7"/>
    <w:rsid w:val="008B1BF0"/>
    <w:rsid w:val="008B2872"/>
    <w:rsid w:val="008B384B"/>
    <w:rsid w:val="008B399C"/>
    <w:rsid w:val="008B3C26"/>
    <w:rsid w:val="008B3CA4"/>
    <w:rsid w:val="008B3FFC"/>
    <w:rsid w:val="008B4B5A"/>
    <w:rsid w:val="008B5388"/>
    <w:rsid w:val="008B545C"/>
    <w:rsid w:val="008B6004"/>
    <w:rsid w:val="008B621A"/>
    <w:rsid w:val="008B6831"/>
    <w:rsid w:val="008B6B44"/>
    <w:rsid w:val="008C0687"/>
    <w:rsid w:val="008C0A53"/>
    <w:rsid w:val="008C0D75"/>
    <w:rsid w:val="008C1147"/>
    <w:rsid w:val="008C11AE"/>
    <w:rsid w:val="008C132F"/>
    <w:rsid w:val="008C1635"/>
    <w:rsid w:val="008C1825"/>
    <w:rsid w:val="008C1A36"/>
    <w:rsid w:val="008C1F1F"/>
    <w:rsid w:val="008C1FB1"/>
    <w:rsid w:val="008C203A"/>
    <w:rsid w:val="008C206D"/>
    <w:rsid w:val="008C2149"/>
    <w:rsid w:val="008C2152"/>
    <w:rsid w:val="008C2C21"/>
    <w:rsid w:val="008C2F51"/>
    <w:rsid w:val="008C31D9"/>
    <w:rsid w:val="008C3937"/>
    <w:rsid w:val="008C3A4C"/>
    <w:rsid w:val="008C3F79"/>
    <w:rsid w:val="008C4384"/>
    <w:rsid w:val="008C4B80"/>
    <w:rsid w:val="008C4C99"/>
    <w:rsid w:val="008C55DC"/>
    <w:rsid w:val="008C5A9B"/>
    <w:rsid w:val="008C5F65"/>
    <w:rsid w:val="008C6645"/>
    <w:rsid w:val="008C77D8"/>
    <w:rsid w:val="008C7A76"/>
    <w:rsid w:val="008D074B"/>
    <w:rsid w:val="008D0D60"/>
    <w:rsid w:val="008D13A5"/>
    <w:rsid w:val="008D1407"/>
    <w:rsid w:val="008D176F"/>
    <w:rsid w:val="008D1DB1"/>
    <w:rsid w:val="008D1FB8"/>
    <w:rsid w:val="008D221F"/>
    <w:rsid w:val="008D24D8"/>
    <w:rsid w:val="008D2541"/>
    <w:rsid w:val="008D2637"/>
    <w:rsid w:val="008D2F5E"/>
    <w:rsid w:val="008D30B4"/>
    <w:rsid w:val="008D3AF7"/>
    <w:rsid w:val="008D3BF1"/>
    <w:rsid w:val="008D409F"/>
    <w:rsid w:val="008D41C7"/>
    <w:rsid w:val="008D46BF"/>
    <w:rsid w:val="008D50AA"/>
    <w:rsid w:val="008D5679"/>
    <w:rsid w:val="008D5773"/>
    <w:rsid w:val="008D5B2F"/>
    <w:rsid w:val="008D5BBA"/>
    <w:rsid w:val="008D5DD5"/>
    <w:rsid w:val="008D5E3F"/>
    <w:rsid w:val="008D5F72"/>
    <w:rsid w:val="008D62D3"/>
    <w:rsid w:val="008D6544"/>
    <w:rsid w:val="008D6BD5"/>
    <w:rsid w:val="008D6BE5"/>
    <w:rsid w:val="008D6C75"/>
    <w:rsid w:val="008D73DA"/>
    <w:rsid w:val="008D7741"/>
    <w:rsid w:val="008D7C7D"/>
    <w:rsid w:val="008E030E"/>
    <w:rsid w:val="008E151E"/>
    <w:rsid w:val="008E1612"/>
    <w:rsid w:val="008E176C"/>
    <w:rsid w:val="008E1807"/>
    <w:rsid w:val="008E1A3C"/>
    <w:rsid w:val="008E1F9A"/>
    <w:rsid w:val="008E25CB"/>
    <w:rsid w:val="008E25EE"/>
    <w:rsid w:val="008E26AF"/>
    <w:rsid w:val="008E2966"/>
    <w:rsid w:val="008E3755"/>
    <w:rsid w:val="008E3E02"/>
    <w:rsid w:val="008E3F8D"/>
    <w:rsid w:val="008E41A8"/>
    <w:rsid w:val="008E47C1"/>
    <w:rsid w:val="008E4B14"/>
    <w:rsid w:val="008E5884"/>
    <w:rsid w:val="008E5BE7"/>
    <w:rsid w:val="008E5BEE"/>
    <w:rsid w:val="008E6084"/>
    <w:rsid w:val="008E63DA"/>
    <w:rsid w:val="008E6411"/>
    <w:rsid w:val="008E6EBB"/>
    <w:rsid w:val="008E7224"/>
    <w:rsid w:val="008E72D4"/>
    <w:rsid w:val="008E7642"/>
    <w:rsid w:val="008E7BD2"/>
    <w:rsid w:val="008E7C41"/>
    <w:rsid w:val="008E7D04"/>
    <w:rsid w:val="008F0311"/>
    <w:rsid w:val="008F17AD"/>
    <w:rsid w:val="008F199D"/>
    <w:rsid w:val="008F20DF"/>
    <w:rsid w:val="008F214A"/>
    <w:rsid w:val="008F231C"/>
    <w:rsid w:val="008F3DD8"/>
    <w:rsid w:val="008F3E08"/>
    <w:rsid w:val="008F5271"/>
    <w:rsid w:val="008F565A"/>
    <w:rsid w:val="008F5B5B"/>
    <w:rsid w:val="008F5E1B"/>
    <w:rsid w:val="008F64A4"/>
    <w:rsid w:val="008F697D"/>
    <w:rsid w:val="008F71E2"/>
    <w:rsid w:val="008F7218"/>
    <w:rsid w:val="008F74EB"/>
    <w:rsid w:val="008F7A06"/>
    <w:rsid w:val="008F7D19"/>
    <w:rsid w:val="008F7E5C"/>
    <w:rsid w:val="00900027"/>
    <w:rsid w:val="00900887"/>
    <w:rsid w:val="00900D82"/>
    <w:rsid w:val="0090112E"/>
    <w:rsid w:val="00901193"/>
    <w:rsid w:val="00901320"/>
    <w:rsid w:val="00901AF9"/>
    <w:rsid w:val="0090218B"/>
    <w:rsid w:val="00902C20"/>
    <w:rsid w:val="0090301A"/>
    <w:rsid w:val="009032C0"/>
    <w:rsid w:val="0090347E"/>
    <w:rsid w:val="00904168"/>
    <w:rsid w:val="00904253"/>
    <w:rsid w:val="009046F3"/>
    <w:rsid w:val="00904D67"/>
    <w:rsid w:val="009055FE"/>
    <w:rsid w:val="00905A6F"/>
    <w:rsid w:val="00905B92"/>
    <w:rsid w:val="0090621C"/>
    <w:rsid w:val="00906600"/>
    <w:rsid w:val="00906749"/>
    <w:rsid w:val="00906C8B"/>
    <w:rsid w:val="00906DF0"/>
    <w:rsid w:val="0090780A"/>
    <w:rsid w:val="00907D8F"/>
    <w:rsid w:val="00907DE8"/>
    <w:rsid w:val="009106DA"/>
    <w:rsid w:val="00910B04"/>
    <w:rsid w:val="00910D46"/>
    <w:rsid w:val="009115BE"/>
    <w:rsid w:val="009118BF"/>
    <w:rsid w:val="00911EFB"/>
    <w:rsid w:val="00911F6D"/>
    <w:rsid w:val="00913488"/>
    <w:rsid w:val="0091364F"/>
    <w:rsid w:val="00913A41"/>
    <w:rsid w:val="00913F54"/>
    <w:rsid w:val="00914AD4"/>
    <w:rsid w:val="00914ED6"/>
    <w:rsid w:val="00914F3F"/>
    <w:rsid w:val="00914F8A"/>
    <w:rsid w:val="009151A4"/>
    <w:rsid w:val="009153F4"/>
    <w:rsid w:val="00915BA9"/>
    <w:rsid w:val="00915BE2"/>
    <w:rsid w:val="00915DC2"/>
    <w:rsid w:val="00915E76"/>
    <w:rsid w:val="0091747D"/>
    <w:rsid w:val="0091766D"/>
    <w:rsid w:val="0091790C"/>
    <w:rsid w:val="00917D5A"/>
    <w:rsid w:val="00917EA0"/>
    <w:rsid w:val="0092035C"/>
    <w:rsid w:val="00920472"/>
    <w:rsid w:val="00920D40"/>
    <w:rsid w:val="00920D5E"/>
    <w:rsid w:val="00920FBC"/>
    <w:rsid w:val="009211EF"/>
    <w:rsid w:val="00921347"/>
    <w:rsid w:val="009213C6"/>
    <w:rsid w:val="0092194D"/>
    <w:rsid w:val="00921B17"/>
    <w:rsid w:val="00921D92"/>
    <w:rsid w:val="0092254D"/>
    <w:rsid w:val="00922857"/>
    <w:rsid w:val="00922FDB"/>
    <w:rsid w:val="009232C1"/>
    <w:rsid w:val="009233F6"/>
    <w:rsid w:val="00923951"/>
    <w:rsid w:val="009241A2"/>
    <w:rsid w:val="009243CB"/>
    <w:rsid w:val="0092454D"/>
    <w:rsid w:val="00925166"/>
    <w:rsid w:val="009254A0"/>
    <w:rsid w:val="009257CA"/>
    <w:rsid w:val="00925B38"/>
    <w:rsid w:val="00925EBE"/>
    <w:rsid w:val="00926603"/>
    <w:rsid w:val="00926677"/>
    <w:rsid w:val="0092709E"/>
    <w:rsid w:val="009276B0"/>
    <w:rsid w:val="00927B5F"/>
    <w:rsid w:val="00927EAF"/>
    <w:rsid w:val="0093073C"/>
    <w:rsid w:val="009307F0"/>
    <w:rsid w:val="00930B60"/>
    <w:rsid w:val="00930EC3"/>
    <w:rsid w:val="00930FAB"/>
    <w:rsid w:val="00931245"/>
    <w:rsid w:val="009313AB"/>
    <w:rsid w:val="0093168E"/>
    <w:rsid w:val="00931D68"/>
    <w:rsid w:val="00931EF8"/>
    <w:rsid w:val="009328D5"/>
    <w:rsid w:val="00932EA7"/>
    <w:rsid w:val="0093323D"/>
    <w:rsid w:val="009333A0"/>
    <w:rsid w:val="0093449E"/>
    <w:rsid w:val="0093474D"/>
    <w:rsid w:val="009347FF"/>
    <w:rsid w:val="00934B24"/>
    <w:rsid w:val="00934D89"/>
    <w:rsid w:val="00935230"/>
    <w:rsid w:val="009354C4"/>
    <w:rsid w:val="0093634A"/>
    <w:rsid w:val="00937015"/>
    <w:rsid w:val="009374F8"/>
    <w:rsid w:val="0093752A"/>
    <w:rsid w:val="0093760E"/>
    <w:rsid w:val="0093770D"/>
    <w:rsid w:val="00937B72"/>
    <w:rsid w:val="00937E47"/>
    <w:rsid w:val="00937E50"/>
    <w:rsid w:val="009402C1"/>
    <w:rsid w:val="009405D3"/>
    <w:rsid w:val="0094063B"/>
    <w:rsid w:val="00940ABE"/>
    <w:rsid w:val="009411F2"/>
    <w:rsid w:val="00941538"/>
    <w:rsid w:val="00941B6F"/>
    <w:rsid w:val="00941CBA"/>
    <w:rsid w:val="00941EB4"/>
    <w:rsid w:val="00941EDC"/>
    <w:rsid w:val="00942F18"/>
    <w:rsid w:val="00943353"/>
    <w:rsid w:val="00943386"/>
    <w:rsid w:val="009433BC"/>
    <w:rsid w:val="009434FD"/>
    <w:rsid w:val="00943954"/>
    <w:rsid w:val="00943A43"/>
    <w:rsid w:val="00943C88"/>
    <w:rsid w:val="00943D26"/>
    <w:rsid w:val="00944331"/>
    <w:rsid w:val="0094486F"/>
    <w:rsid w:val="00944C1A"/>
    <w:rsid w:val="00944E37"/>
    <w:rsid w:val="00944EDD"/>
    <w:rsid w:val="00944F1F"/>
    <w:rsid w:val="009458A1"/>
    <w:rsid w:val="009460E8"/>
    <w:rsid w:val="00946463"/>
    <w:rsid w:val="00947210"/>
    <w:rsid w:val="00947639"/>
    <w:rsid w:val="00947C53"/>
    <w:rsid w:val="00947C73"/>
    <w:rsid w:val="00947E8C"/>
    <w:rsid w:val="00947EFC"/>
    <w:rsid w:val="0095004B"/>
    <w:rsid w:val="00950244"/>
    <w:rsid w:val="009503CD"/>
    <w:rsid w:val="009504B4"/>
    <w:rsid w:val="0095065A"/>
    <w:rsid w:val="009509DF"/>
    <w:rsid w:val="00950A0F"/>
    <w:rsid w:val="00950AF2"/>
    <w:rsid w:val="00950C0F"/>
    <w:rsid w:val="00950E0F"/>
    <w:rsid w:val="00950EA9"/>
    <w:rsid w:val="009512EC"/>
    <w:rsid w:val="009517A3"/>
    <w:rsid w:val="00951AEC"/>
    <w:rsid w:val="00951DDA"/>
    <w:rsid w:val="009524FB"/>
    <w:rsid w:val="009533D6"/>
    <w:rsid w:val="009535D1"/>
    <w:rsid w:val="00953995"/>
    <w:rsid w:val="009540B3"/>
    <w:rsid w:val="00954738"/>
    <w:rsid w:val="00954B3E"/>
    <w:rsid w:val="00955359"/>
    <w:rsid w:val="0095570B"/>
    <w:rsid w:val="00956AE1"/>
    <w:rsid w:val="00956F77"/>
    <w:rsid w:val="00956FD1"/>
    <w:rsid w:val="0095711A"/>
    <w:rsid w:val="0095727A"/>
    <w:rsid w:val="00957348"/>
    <w:rsid w:val="009602D5"/>
    <w:rsid w:val="00960792"/>
    <w:rsid w:val="00961585"/>
    <w:rsid w:val="00961F1C"/>
    <w:rsid w:val="0096209B"/>
    <w:rsid w:val="00962340"/>
    <w:rsid w:val="0096234B"/>
    <w:rsid w:val="00962A21"/>
    <w:rsid w:val="00962DE2"/>
    <w:rsid w:val="0096308D"/>
    <w:rsid w:val="009631FD"/>
    <w:rsid w:val="009632EA"/>
    <w:rsid w:val="00963675"/>
    <w:rsid w:val="00963ACD"/>
    <w:rsid w:val="0096412F"/>
    <w:rsid w:val="009641C2"/>
    <w:rsid w:val="0096425F"/>
    <w:rsid w:val="00964303"/>
    <w:rsid w:val="00964339"/>
    <w:rsid w:val="00964669"/>
    <w:rsid w:val="00964A25"/>
    <w:rsid w:val="00964BE9"/>
    <w:rsid w:val="009651B7"/>
    <w:rsid w:val="00965BDA"/>
    <w:rsid w:val="00966F3D"/>
    <w:rsid w:val="00966F8C"/>
    <w:rsid w:val="00967042"/>
    <w:rsid w:val="009670B2"/>
    <w:rsid w:val="00967326"/>
    <w:rsid w:val="009673E1"/>
    <w:rsid w:val="00967823"/>
    <w:rsid w:val="00967C7E"/>
    <w:rsid w:val="00967D12"/>
    <w:rsid w:val="0097046D"/>
    <w:rsid w:val="00970516"/>
    <w:rsid w:val="009711F6"/>
    <w:rsid w:val="009714B0"/>
    <w:rsid w:val="00971D28"/>
    <w:rsid w:val="00972907"/>
    <w:rsid w:val="00972D33"/>
    <w:rsid w:val="009731E2"/>
    <w:rsid w:val="00973738"/>
    <w:rsid w:val="00974C30"/>
    <w:rsid w:val="00974D39"/>
    <w:rsid w:val="00974FB3"/>
    <w:rsid w:val="00975208"/>
    <w:rsid w:val="009753B8"/>
    <w:rsid w:val="00975843"/>
    <w:rsid w:val="00975CEC"/>
    <w:rsid w:val="00975EA7"/>
    <w:rsid w:val="009760F0"/>
    <w:rsid w:val="009762C1"/>
    <w:rsid w:val="00976C17"/>
    <w:rsid w:val="00976E56"/>
    <w:rsid w:val="009772CD"/>
    <w:rsid w:val="009773A0"/>
    <w:rsid w:val="00980214"/>
    <w:rsid w:val="00980537"/>
    <w:rsid w:val="00980690"/>
    <w:rsid w:val="009809DD"/>
    <w:rsid w:val="00981348"/>
    <w:rsid w:val="0098161D"/>
    <w:rsid w:val="0098168B"/>
    <w:rsid w:val="009816AC"/>
    <w:rsid w:val="00982539"/>
    <w:rsid w:val="0098299B"/>
    <w:rsid w:val="00982B69"/>
    <w:rsid w:val="00982CFF"/>
    <w:rsid w:val="00983002"/>
    <w:rsid w:val="009839A3"/>
    <w:rsid w:val="00983F64"/>
    <w:rsid w:val="00984501"/>
    <w:rsid w:val="009847FE"/>
    <w:rsid w:val="00984D6C"/>
    <w:rsid w:val="00984DB0"/>
    <w:rsid w:val="00984EFC"/>
    <w:rsid w:val="009852D8"/>
    <w:rsid w:val="00985A08"/>
    <w:rsid w:val="00985A61"/>
    <w:rsid w:val="00985CAE"/>
    <w:rsid w:val="009866F8"/>
    <w:rsid w:val="00986863"/>
    <w:rsid w:val="009868EC"/>
    <w:rsid w:val="00986EFE"/>
    <w:rsid w:val="0098700F"/>
    <w:rsid w:val="0098728C"/>
    <w:rsid w:val="00987525"/>
    <w:rsid w:val="0098790B"/>
    <w:rsid w:val="00987BC1"/>
    <w:rsid w:val="0099023A"/>
    <w:rsid w:val="00990558"/>
    <w:rsid w:val="00990C9A"/>
    <w:rsid w:val="0099197F"/>
    <w:rsid w:val="00991EDE"/>
    <w:rsid w:val="00992328"/>
    <w:rsid w:val="00992AE2"/>
    <w:rsid w:val="00992DF2"/>
    <w:rsid w:val="0099333A"/>
    <w:rsid w:val="0099371C"/>
    <w:rsid w:val="00993A3C"/>
    <w:rsid w:val="00993D75"/>
    <w:rsid w:val="00994833"/>
    <w:rsid w:val="009949A5"/>
    <w:rsid w:val="009949D8"/>
    <w:rsid w:val="00994A67"/>
    <w:rsid w:val="00995701"/>
    <w:rsid w:val="00995D48"/>
    <w:rsid w:val="00996088"/>
    <w:rsid w:val="00996090"/>
    <w:rsid w:val="00997163"/>
    <w:rsid w:val="00997675"/>
    <w:rsid w:val="00997A1E"/>
    <w:rsid w:val="00997B2C"/>
    <w:rsid w:val="009A07D0"/>
    <w:rsid w:val="009A0CAA"/>
    <w:rsid w:val="009A1774"/>
    <w:rsid w:val="009A1CDC"/>
    <w:rsid w:val="009A21E2"/>
    <w:rsid w:val="009A2413"/>
    <w:rsid w:val="009A31CC"/>
    <w:rsid w:val="009A32AF"/>
    <w:rsid w:val="009A407B"/>
    <w:rsid w:val="009A4422"/>
    <w:rsid w:val="009A4648"/>
    <w:rsid w:val="009A565A"/>
    <w:rsid w:val="009A5D9B"/>
    <w:rsid w:val="009A5EE5"/>
    <w:rsid w:val="009A617B"/>
    <w:rsid w:val="009A63AE"/>
    <w:rsid w:val="009A648D"/>
    <w:rsid w:val="009A68FA"/>
    <w:rsid w:val="009A6A85"/>
    <w:rsid w:val="009A76E6"/>
    <w:rsid w:val="009A7843"/>
    <w:rsid w:val="009A7A1D"/>
    <w:rsid w:val="009A7BFC"/>
    <w:rsid w:val="009A7C21"/>
    <w:rsid w:val="009B015C"/>
    <w:rsid w:val="009B02D2"/>
    <w:rsid w:val="009B0588"/>
    <w:rsid w:val="009B0793"/>
    <w:rsid w:val="009B0EA8"/>
    <w:rsid w:val="009B1074"/>
    <w:rsid w:val="009B1475"/>
    <w:rsid w:val="009B1667"/>
    <w:rsid w:val="009B1669"/>
    <w:rsid w:val="009B16CD"/>
    <w:rsid w:val="009B18FC"/>
    <w:rsid w:val="009B2033"/>
    <w:rsid w:val="009B21BF"/>
    <w:rsid w:val="009B38B6"/>
    <w:rsid w:val="009B3923"/>
    <w:rsid w:val="009B3D6E"/>
    <w:rsid w:val="009B3FE9"/>
    <w:rsid w:val="009B41B2"/>
    <w:rsid w:val="009B4420"/>
    <w:rsid w:val="009B4604"/>
    <w:rsid w:val="009B4724"/>
    <w:rsid w:val="009B478F"/>
    <w:rsid w:val="009B4A8A"/>
    <w:rsid w:val="009B50C2"/>
    <w:rsid w:val="009B5254"/>
    <w:rsid w:val="009B55E5"/>
    <w:rsid w:val="009B5A6C"/>
    <w:rsid w:val="009B5BEB"/>
    <w:rsid w:val="009B5DA4"/>
    <w:rsid w:val="009B5E06"/>
    <w:rsid w:val="009B5EDD"/>
    <w:rsid w:val="009B5EE5"/>
    <w:rsid w:val="009B626E"/>
    <w:rsid w:val="009B686D"/>
    <w:rsid w:val="009B699F"/>
    <w:rsid w:val="009B6CAE"/>
    <w:rsid w:val="009B70BF"/>
    <w:rsid w:val="009B76E5"/>
    <w:rsid w:val="009B78B6"/>
    <w:rsid w:val="009B7AE2"/>
    <w:rsid w:val="009B7FC4"/>
    <w:rsid w:val="009C08D0"/>
    <w:rsid w:val="009C0C12"/>
    <w:rsid w:val="009C13D5"/>
    <w:rsid w:val="009C1A6E"/>
    <w:rsid w:val="009C1CF0"/>
    <w:rsid w:val="009C2584"/>
    <w:rsid w:val="009C27C8"/>
    <w:rsid w:val="009C2907"/>
    <w:rsid w:val="009C3051"/>
    <w:rsid w:val="009C39FA"/>
    <w:rsid w:val="009C3FD6"/>
    <w:rsid w:val="009C472C"/>
    <w:rsid w:val="009C4BD7"/>
    <w:rsid w:val="009C5065"/>
    <w:rsid w:val="009C55CF"/>
    <w:rsid w:val="009C5CD2"/>
    <w:rsid w:val="009C5F27"/>
    <w:rsid w:val="009C5FC9"/>
    <w:rsid w:val="009C63F7"/>
    <w:rsid w:val="009C689E"/>
    <w:rsid w:val="009C6E29"/>
    <w:rsid w:val="009C7356"/>
    <w:rsid w:val="009C765A"/>
    <w:rsid w:val="009D0823"/>
    <w:rsid w:val="009D0E01"/>
    <w:rsid w:val="009D1700"/>
    <w:rsid w:val="009D1DF1"/>
    <w:rsid w:val="009D2162"/>
    <w:rsid w:val="009D2374"/>
    <w:rsid w:val="009D2A8C"/>
    <w:rsid w:val="009D30D5"/>
    <w:rsid w:val="009D37A9"/>
    <w:rsid w:val="009D37B1"/>
    <w:rsid w:val="009D37CA"/>
    <w:rsid w:val="009D3B97"/>
    <w:rsid w:val="009D4424"/>
    <w:rsid w:val="009D46B3"/>
    <w:rsid w:val="009D4FF5"/>
    <w:rsid w:val="009D5409"/>
    <w:rsid w:val="009D57E6"/>
    <w:rsid w:val="009D57EF"/>
    <w:rsid w:val="009D5A8E"/>
    <w:rsid w:val="009D5AD6"/>
    <w:rsid w:val="009D62B6"/>
    <w:rsid w:val="009D63B5"/>
    <w:rsid w:val="009D6D3C"/>
    <w:rsid w:val="009D6DAF"/>
    <w:rsid w:val="009D6FB4"/>
    <w:rsid w:val="009D709F"/>
    <w:rsid w:val="009D71F2"/>
    <w:rsid w:val="009D7EF0"/>
    <w:rsid w:val="009E04E9"/>
    <w:rsid w:val="009E055F"/>
    <w:rsid w:val="009E0726"/>
    <w:rsid w:val="009E0C3E"/>
    <w:rsid w:val="009E0DFD"/>
    <w:rsid w:val="009E1781"/>
    <w:rsid w:val="009E19ED"/>
    <w:rsid w:val="009E235F"/>
    <w:rsid w:val="009E237B"/>
    <w:rsid w:val="009E239B"/>
    <w:rsid w:val="009E27EB"/>
    <w:rsid w:val="009E293F"/>
    <w:rsid w:val="009E2AC0"/>
    <w:rsid w:val="009E2D01"/>
    <w:rsid w:val="009E2D6C"/>
    <w:rsid w:val="009E3129"/>
    <w:rsid w:val="009E3512"/>
    <w:rsid w:val="009E37BD"/>
    <w:rsid w:val="009E4024"/>
    <w:rsid w:val="009E4094"/>
    <w:rsid w:val="009E44EB"/>
    <w:rsid w:val="009E4698"/>
    <w:rsid w:val="009E4A05"/>
    <w:rsid w:val="009E4ACC"/>
    <w:rsid w:val="009E5054"/>
    <w:rsid w:val="009E5117"/>
    <w:rsid w:val="009E5BBC"/>
    <w:rsid w:val="009E5DFD"/>
    <w:rsid w:val="009E60DC"/>
    <w:rsid w:val="009E6610"/>
    <w:rsid w:val="009E69C8"/>
    <w:rsid w:val="009E6B50"/>
    <w:rsid w:val="009E6E01"/>
    <w:rsid w:val="009E6F94"/>
    <w:rsid w:val="009E71B3"/>
    <w:rsid w:val="009E7A52"/>
    <w:rsid w:val="009E7F07"/>
    <w:rsid w:val="009F0033"/>
    <w:rsid w:val="009F00FB"/>
    <w:rsid w:val="009F0842"/>
    <w:rsid w:val="009F0983"/>
    <w:rsid w:val="009F0A77"/>
    <w:rsid w:val="009F0B42"/>
    <w:rsid w:val="009F0DCF"/>
    <w:rsid w:val="009F0F98"/>
    <w:rsid w:val="009F125A"/>
    <w:rsid w:val="009F16C2"/>
    <w:rsid w:val="009F1987"/>
    <w:rsid w:val="009F1CBC"/>
    <w:rsid w:val="009F1F40"/>
    <w:rsid w:val="009F20F8"/>
    <w:rsid w:val="009F21C3"/>
    <w:rsid w:val="009F28DC"/>
    <w:rsid w:val="009F2AEE"/>
    <w:rsid w:val="009F3271"/>
    <w:rsid w:val="009F3BCD"/>
    <w:rsid w:val="009F40F4"/>
    <w:rsid w:val="009F42D6"/>
    <w:rsid w:val="009F69E8"/>
    <w:rsid w:val="009F6BA8"/>
    <w:rsid w:val="009F6C33"/>
    <w:rsid w:val="009F6F27"/>
    <w:rsid w:val="009F7B8F"/>
    <w:rsid w:val="00A00633"/>
    <w:rsid w:val="00A00A2A"/>
    <w:rsid w:val="00A00A32"/>
    <w:rsid w:val="00A00FBE"/>
    <w:rsid w:val="00A012E7"/>
    <w:rsid w:val="00A01325"/>
    <w:rsid w:val="00A013FE"/>
    <w:rsid w:val="00A0178A"/>
    <w:rsid w:val="00A01C82"/>
    <w:rsid w:val="00A01D62"/>
    <w:rsid w:val="00A02075"/>
    <w:rsid w:val="00A02101"/>
    <w:rsid w:val="00A02714"/>
    <w:rsid w:val="00A02908"/>
    <w:rsid w:val="00A029EA"/>
    <w:rsid w:val="00A02B28"/>
    <w:rsid w:val="00A02D0F"/>
    <w:rsid w:val="00A03050"/>
    <w:rsid w:val="00A034B9"/>
    <w:rsid w:val="00A03654"/>
    <w:rsid w:val="00A03665"/>
    <w:rsid w:val="00A0396D"/>
    <w:rsid w:val="00A039E3"/>
    <w:rsid w:val="00A04631"/>
    <w:rsid w:val="00A049C6"/>
    <w:rsid w:val="00A04B6F"/>
    <w:rsid w:val="00A04C43"/>
    <w:rsid w:val="00A052F4"/>
    <w:rsid w:val="00A053DF"/>
    <w:rsid w:val="00A05758"/>
    <w:rsid w:val="00A059A6"/>
    <w:rsid w:val="00A0660A"/>
    <w:rsid w:val="00A06BC0"/>
    <w:rsid w:val="00A06ECE"/>
    <w:rsid w:val="00A07043"/>
    <w:rsid w:val="00A0724D"/>
    <w:rsid w:val="00A117E8"/>
    <w:rsid w:val="00A11C3A"/>
    <w:rsid w:val="00A11EAF"/>
    <w:rsid w:val="00A1201D"/>
    <w:rsid w:val="00A1221C"/>
    <w:rsid w:val="00A12239"/>
    <w:rsid w:val="00A1244A"/>
    <w:rsid w:val="00A1271B"/>
    <w:rsid w:val="00A12934"/>
    <w:rsid w:val="00A12B7C"/>
    <w:rsid w:val="00A13451"/>
    <w:rsid w:val="00A13466"/>
    <w:rsid w:val="00A13719"/>
    <w:rsid w:val="00A13A0F"/>
    <w:rsid w:val="00A13ADF"/>
    <w:rsid w:val="00A13AE5"/>
    <w:rsid w:val="00A13E81"/>
    <w:rsid w:val="00A1502B"/>
    <w:rsid w:val="00A1507D"/>
    <w:rsid w:val="00A15307"/>
    <w:rsid w:val="00A15356"/>
    <w:rsid w:val="00A15760"/>
    <w:rsid w:val="00A16EDC"/>
    <w:rsid w:val="00A16EFC"/>
    <w:rsid w:val="00A16FC9"/>
    <w:rsid w:val="00A17001"/>
    <w:rsid w:val="00A20546"/>
    <w:rsid w:val="00A21028"/>
    <w:rsid w:val="00A21074"/>
    <w:rsid w:val="00A21336"/>
    <w:rsid w:val="00A21556"/>
    <w:rsid w:val="00A21E08"/>
    <w:rsid w:val="00A2217F"/>
    <w:rsid w:val="00A22338"/>
    <w:rsid w:val="00A223A7"/>
    <w:rsid w:val="00A22BC0"/>
    <w:rsid w:val="00A239B8"/>
    <w:rsid w:val="00A23B7C"/>
    <w:rsid w:val="00A23DE1"/>
    <w:rsid w:val="00A23DF5"/>
    <w:rsid w:val="00A23EB3"/>
    <w:rsid w:val="00A23FCA"/>
    <w:rsid w:val="00A24B18"/>
    <w:rsid w:val="00A24E4B"/>
    <w:rsid w:val="00A26BB5"/>
    <w:rsid w:val="00A26CB2"/>
    <w:rsid w:val="00A27A6C"/>
    <w:rsid w:val="00A300B5"/>
    <w:rsid w:val="00A301EB"/>
    <w:rsid w:val="00A304E2"/>
    <w:rsid w:val="00A3070D"/>
    <w:rsid w:val="00A30859"/>
    <w:rsid w:val="00A309D5"/>
    <w:rsid w:val="00A30BEB"/>
    <w:rsid w:val="00A30CB5"/>
    <w:rsid w:val="00A30E3C"/>
    <w:rsid w:val="00A30FAC"/>
    <w:rsid w:val="00A31B96"/>
    <w:rsid w:val="00A31F13"/>
    <w:rsid w:val="00A32002"/>
    <w:rsid w:val="00A3240B"/>
    <w:rsid w:val="00A324CE"/>
    <w:rsid w:val="00A32C65"/>
    <w:rsid w:val="00A32E50"/>
    <w:rsid w:val="00A33063"/>
    <w:rsid w:val="00A33278"/>
    <w:rsid w:val="00A336E8"/>
    <w:rsid w:val="00A34141"/>
    <w:rsid w:val="00A34500"/>
    <w:rsid w:val="00A345E7"/>
    <w:rsid w:val="00A34EDE"/>
    <w:rsid w:val="00A356FD"/>
    <w:rsid w:val="00A36812"/>
    <w:rsid w:val="00A37F6D"/>
    <w:rsid w:val="00A4001A"/>
    <w:rsid w:val="00A405DA"/>
    <w:rsid w:val="00A40D79"/>
    <w:rsid w:val="00A40E31"/>
    <w:rsid w:val="00A415E5"/>
    <w:rsid w:val="00A4170E"/>
    <w:rsid w:val="00A41871"/>
    <w:rsid w:val="00A422FB"/>
    <w:rsid w:val="00A42A0F"/>
    <w:rsid w:val="00A431DD"/>
    <w:rsid w:val="00A432FF"/>
    <w:rsid w:val="00A43532"/>
    <w:rsid w:val="00A4377A"/>
    <w:rsid w:val="00A4382A"/>
    <w:rsid w:val="00A43851"/>
    <w:rsid w:val="00A43A62"/>
    <w:rsid w:val="00A444E8"/>
    <w:rsid w:val="00A445AC"/>
    <w:rsid w:val="00A44DBB"/>
    <w:rsid w:val="00A45AE4"/>
    <w:rsid w:val="00A45ED2"/>
    <w:rsid w:val="00A46008"/>
    <w:rsid w:val="00A468EB"/>
    <w:rsid w:val="00A46A99"/>
    <w:rsid w:val="00A470BD"/>
    <w:rsid w:val="00A476F1"/>
    <w:rsid w:val="00A4789E"/>
    <w:rsid w:val="00A47B74"/>
    <w:rsid w:val="00A47F27"/>
    <w:rsid w:val="00A5001F"/>
    <w:rsid w:val="00A50250"/>
    <w:rsid w:val="00A5042D"/>
    <w:rsid w:val="00A50A65"/>
    <w:rsid w:val="00A525EC"/>
    <w:rsid w:val="00A52C7D"/>
    <w:rsid w:val="00A52C9A"/>
    <w:rsid w:val="00A53633"/>
    <w:rsid w:val="00A538B4"/>
    <w:rsid w:val="00A53B86"/>
    <w:rsid w:val="00A53BED"/>
    <w:rsid w:val="00A53C28"/>
    <w:rsid w:val="00A53E03"/>
    <w:rsid w:val="00A53E5F"/>
    <w:rsid w:val="00A54B61"/>
    <w:rsid w:val="00A54DDA"/>
    <w:rsid w:val="00A5583C"/>
    <w:rsid w:val="00A56398"/>
    <w:rsid w:val="00A56893"/>
    <w:rsid w:val="00A571EC"/>
    <w:rsid w:val="00A577A5"/>
    <w:rsid w:val="00A578C0"/>
    <w:rsid w:val="00A57920"/>
    <w:rsid w:val="00A57F8F"/>
    <w:rsid w:val="00A607E2"/>
    <w:rsid w:val="00A60B5A"/>
    <w:rsid w:val="00A60D51"/>
    <w:rsid w:val="00A61A37"/>
    <w:rsid w:val="00A61B9E"/>
    <w:rsid w:val="00A61F03"/>
    <w:rsid w:val="00A62476"/>
    <w:rsid w:val="00A6270B"/>
    <w:rsid w:val="00A62B06"/>
    <w:rsid w:val="00A62B48"/>
    <w:rsid w:val="00A62F38"/>
    <w:rsid w:val="00A63252"/>
    <w:rsid w:val="00A63A66"/>
    <w:rsid w:val="00A63ED1"/>
    <w:rsid w:val="00A63FF5"/>
    <w:rsid w:val="00A641D3"/>
    <w:rsid w:val="00A6446C"/>
    <w:rsid w:val="00A6499A"/>
    <w:rsid w:val="00A651F5"/>
    <w:rsid w:val="00A660FF"/>
    <w:rsid w:val="00A6623C"/>
    <w:rsid w:val="00A66650"/>
    <w:rsid w:val="00A66952"/>
    <w:rsid w:val="00A66C87"/>
    <w:rsid w:val="00A66DE1"/>
    <w:rsid w:val="00A674CE"/>
    <w:rsid w:val="00A67A25"/>
    <w:rsid w:val="00A67AC1"/>
    <w:rsid w:val="00A70C38"/>
    <w:rsid w:val="00A71148"/>
    <w:rsid w:val="00A7134A"/>
    <w:rsid w:val="00A71564"/>
    <w:rsid w:val="00A71CEC"/>
    <w:rsid w:val="00A7235E"/>
    <w:rsid w:val="00A726AC"/>
    <w:rsid w:val="00A7272B"/>
    <w:rsid w:val="00A7331D"/>
    <w:rsid w:val="00A734AB"/>
    <w:rsid w:val="00A73A0C"/>
    <w:rsid w:val="00A73A3A"/>
    <w:rsid w:val="00A73EB5"/>
    <w:rsid w:val="00A74415"/>
    <w:rsid w:val="00A745F5"/>
    <w:rsid w:val="00A74DC9"/>
    <w:rsid w:val="00A7557E"/>
    <w:rsid w:val="00A75728"/>
    <w:rsid w:val="00A75C1C"/>
    <w:rsid w:val="00A7654E"/>
    <w:rsid w:val="00A76DBF"/>
    <w:rsid w:val="00A76DCC"/>
    <w:rsid w:val="00A76F65"/>
    <w:rsid w:val="00A77865"/>
    <w:rsid w:val="00A77D6F"/>
    <w:rsid w:val="00A77E9E"/>
    <w:rsid w:val="00A77FA8"/>
    <w:rsid w:val="00A80563"/>
    <w:rsid w:val="00A80658"/>
    <w:rsid w:val="00A807B0"/>
    <w:rsid w:val="00A80C45"/>
    <w:rsid w:val="00A80DF4"/>
    <w:rsid w:val="00A80E0E"/>
    <w:rsid w:val="00A81815"/>
    <w:rsid w:val="00A81D59"/>
    <w:rsid w:val="00A8203C"/>
    <w:rsid w:val="00A82536"/>
    <w:rsid w:val="00A8256D"/>
    <w:rsid w:val="00A8293E"/>
    <w:rsid w:val="00A82C37"/>
    <w:rsid w:val="00A82CAA"/>
    <w:rsid w:val="00A82D95"/>
    <w:rsid w:val="00A836DA"/>
    <w:rsid w:val="00A83B65"/>
    <w:rsid w:val="00A83D12"/>
    <w:rsid w:val="00A840A4"/>
    <w:rsid w:val="00A84279"/>
    <w:rsid w:val="00A845A4"/>
    <w:rsid w:val="00A85156"/>
    <w:rsid w:val="00A85E00"/>
    <w:rsid w:val="00A861FC"/>
    <w:rsid w:val="00A86545"/>
    <w:rsid w:val="00A8658C"/>
    <w:rsid w:val="00A86895"/>
    <w:rsid w:val="00A868CB"/>
    <w:rsid w:val="00A86A31"/>
    <w:rsid w:val="00A86ACB"/>
    <w:rsid w:val="00A86DC4"/>
    <w:rsid w:val="00A871A6"/>
    <w:rsid w:val="00A87201"/>
    <w:rsid w:val="00A87499"/>
    <w:rsid w:val="00A87696"/>
    <w:rsid w:val="00A876BB"/>
    <w:rsid w:val="00A900C2"/>
    <w:rsid w:val="00A903D4"/>
    <w:rsid w:val="00A908FE"/>
    <w:rsid w:val="00A90A1F"/>
    <w:rsid w:val="00A90A83"/>
    <w:rsid w:val="00A90AA2"/>
    <w:rsid w:val="00A90E7C"/>
    <w:rsid w:val="00A90EC1"/>
    <w:rsid w:val="00A91135"/>
    <w:rsid w:val="00A9121E"/>
    <w:rsid w:val="00A9135A"/>
    <w:rsid w:val="00A91425"/>
    <w:rsid w:val="00A923B7"/>
    <w:rsid w:val="00A927A7"/>
    <w:rsid w:val="00A930D1"/>
    <w:rsid w:val="00A936EA"/>
    <w:rsid w:val="00A93CFB"/>
    <w:rsid w:val="00A93E8D"/>
    <w:rsid w:val="00A93EC2"/>
    <w:rsid w:val="00A95144"/>
    <w:rsid w:val="00A955D8"/>
    <w:rsid w:val="00A957CF"/>
    <w:rsid w:val="00A957D0"/>
    <w:rsid w:val="00A95F05"/>
    <w:rsid w:val="00A960E0"/>
    <w:rsid w:val="00A961E4"/>
    <w:rsid w:val="00A971B8"/>
    <w:rsid w:val="00A972F0"/>
    <w:rsid w:val="00A9746F"/>
    <w:rsid w:val="00A97FB8"/>
    <w:rsid w:val="00AA01BF"/>
    <w:rsid w:val="00AA06AA"/>
    <w:rsid w:val="00AA0DAA"/>
    <w:rsid w:val="00AA11B1"/>
    <w:rsid w:val="00AA1228"/>
    <w:rsid w:val="00AA12C7"/>
    <w:rsid w:val="00AA12DD"/>
    <w:rsid w:val="00AA1465"/>
    <w:rsid w:val="00AA1E2D"/>
    <w:rsid w:val="00AA202A"/>
    <w:rsid w:val="00AA2625"/>
    <w:rsid w:val="00AA300C"/>
    <w:rsid w:val="00AA3754"/>
    <w:rsid w:val="00AA3E10"/>
    <w:rsid w:val="00AA42FD"/>
    <w:rsid w:val="00AA44CB"/>
    <w:rsid w:val="00AA4B6E"/>
    <w:rsid w:val="00AA4C21"/>
    <w:rsid w:val="00AA4E2D"/>
    <w:rsid w:val="00AA51C8"/>
    <w:rsid w:val="00AA56DE"/>
    <w:rsid w:val="00AA599C"/>
    <w:rsid w:val="00AA5BCF"/>
    <w:rsid w:val="00AA5F95"/>
    <w:rsid w:val="00AA6418"/>
    <w:rsid w:val="00AA6B0D"/>
    <w:rsid w:val="00AA7285"/>
    <w:rsid w:val="00AA7294"/>
    <w:rsid w:val="00AA72AE"/>
    <w:rsid w:val="00AA763C"/>
    <w:rsid w:val="00AA76A4"/>
    <w:rsid w:val="00AA7846"/>
    <w:rsid w:val="00AA7B43"/>
    <w:rsid w:val="00AB00DF"/>
    <w:rsid w:val="00AB0E9F"/>
    <w:rsid w:val="00AB1133"/>
    <w:rsid w:val="00AB121A"/>
    <w:rsid w:val="00AB1D8A"/>
    <w:rsid w:val="00AB1E9A"/>
    <w:rsid w:val="00AB2611"/>
    <w:rsid w:val="00AB26CE"/>
    <w:rsid w:val="00AB308A"/>
    <w:rsid w:val="00AB327C"/>
    <w:rsid w:val="00AB3E2E"/>
    <w:rsid w:val="00AB4349"/>
    <w:rsid w:val="00AB516F"/>
    <w:rsid w:val="00AB53EB"/>
    <w:rsid w:val="00AB5DBA"/>
    <w:rsid w:val="00AB6699"/>
    <w:rsid w:val="00AB6B9A"/>
    <w:rsid w:val="00AB6E64"/>
    <w:rsid w:val="00AB71A4"/>
    <w:rsid w:val="00AB7979"/>
    <w:rsid w:val="00AC0704"/>
    <w:rsid w:val="00AC0A7A"/>
    <w:rsid w:val="00AC135C"/>
    <w:rsid w:val="00AC1BF4"/>
    <w:rsid w:val="00AC211C"/>
    <w:rsid w:val="00AC29AE"/>
    <w:rsid w:val="00AC29E7"/>
    <w:rsid w:val="00AC33C1"/>
    <w:rsid w:val="00AC3742"/>
    <w:rsid w:val="00AC3AB3"/>
    <w:rsid w:val="00AC3CD8"/>
    <w:rsid w:val="00AC42C8"/>
    <w:rsid w:val="00AC4319"/>
    <w:rsid w:val="00AC5111"/>
    <w:rsid w:val="00AC5EDA"/>
    <w:rsid w:val="00AC6001"/>
    <w:rsid w:val="00AC647C"/>
    <w:rsid w:val="00AC6E55"/>
    <w:rsid w:val="00AC6F5D"/>
    <w:rsid w:val="00AC7414"/>
    <w:rsid w:val="00AC7583"/>
    <w:rsid w:val="00AC7A02"/>
    <w:rsid w:val="00AC7DF9"/>
    <w:rsid w:val="00AD0936"/>
    <w:rsid w:val="00AD122F"/>
    <w:rsid w:val="00AD1715"/>
    <w:rsid w:val="00AD17F4"/>
    <w:rsid w:val="00AD18AD"/>
    <w:rsid w:val="00AD1B5F"/>
    <w:rsid w:val="00AD1E49"/>
    <w:rsid w:val="00AD2019"/>
    <w:rsid w:val="00AD28A7"/>
    <w:rsid w:val="00AD2B68"/>
    <w:rsid w:val="00AD2F02"/>
    <w:rsid w:val="00AD3408"/>
    <w:rsid w:val="00AD3562"/>
    <w:rsid w:val="00AD3A4A"/>
    <w:rsid w:val="00AD3B29"/>
    <w:rsid w:val="00AD3BDF"/>
    <w:rsid w:val="00AD3F0A"/>
    <w:rsid w:val="00AD43FC"/>
    <w:rsid w:val="00AD48A8"/>
    <w:rsid w:val="00AD4A82"/>
    <w:rsid w:val="00AD4E1B"/>
    <w:rsid w:val="00AD4F6E"/>
    <w:rsid w:val="00AD5AD7"/>
    <w:rsid w:val="00AD5C27"/>
    <w:rsid w:val="00AD5C85"/>
    <w:rsid w:val="00AD6485"/>
    <w:rsid w:val="00AD66A2"/>
    <w:rsid w:val="00AD68B1"/>
    <w:rsid w:val="00AD6954"/>
    <w:rsid w:val="00AD720D"/>
    <w:rsid w:val="00AD7DFA"/>
    <w:rsid w:val="00AE0B16"/>
    <w:rsid w:val="00AE0C35"/>
    <w:rsid w:val="00AE0E63"/>
    <w:rsid w:val="00AE0EC2"/>
    <w:rsid w:val="00AE14AD"/>
    <w:rsid w:val="00AE19EE"/>
    <w:rsid w:val="00AE2995"/>
    <w:rsid w:val="00AE2B9F"/>
    <w:rsid w:val="00AE2D54"/>
    <w:rsid w:val="00AE3675"/>
    <w:rsid w:val="00AE3704"/>
    <w:rsid w:val="00AE393A"/>
    <w:rsid w:val="00AE4A95"/>
    <w:rsid w:val="00AE4D42"/>
    <w:rsid w:val="00AE5206"/>
    <w:rsid w:val="00AE555D"/>
    <w:rsid w:val="00AE5747"/>
    <w:rsid w:val="00AE5D72"/>
    <w:rsid w:val="00AE6080"/>
    <w:rsid w:val="00AE65EE"/>
    <w:rsid w:val="00AE708F"/>
    <w:rsid w:val="00AE7727"/>
    <w:rsid w:val="00AE794E"/>
    <w:rsid w:val="00AE7AF6"/>
    <w:rsid w:val="00AE7E30"/>
    <w:rsid w:val="00AE7FDB"/>
    <w:rsid w:val="00AF0165"/>
    <w:rsid w:val="00AF0231"/>
    <w:rsid w:val="00AF038A"/>
    <w:rsid w:val="00AF043D"/>
    <w:rsid w:val="00AF0A1E"/>
    <w:rsid w:val="00AF0A87"/>
    <w:rsid w:val="00AF0C02"/>
    <w:rsid w:val="00AF0ED8"/>
    <w:rsid w:val="00AF0F37"/>
    <w:rsid w:val="00AF119D"/>
    <w:rsid w:val="00AF1381"/>
    <w:rsid w:val="00AF170E"/>
    <w:rsid w:val="00AF21B1"/>
    <w:rsid w:val="00AF262E"/>
    <w:rsid w:val="00AF2A6A"/>
    <w:rsid w:val="00AF2E75"/>
    <w:rsid w:val="00AF32CA"/>
    <w:rsid w:val="00AF32EB"/>
    <w:rsid w:val="00AF338B"/>
    <w:rsid w:val="00AF376A"/>
    <w:rsid w:val="00AF4613"/>
    <w:rsid w:val="00AF46CE"/>
    <w:rsid w:val="00AF4AD8"/>
    <w:rsid w:val="00AF5031"/>
    <w:rsid w:val="00AF55C1"/>
    <w:rsid w:val="00AF55F7"/>
    <w:rsid w:val="00AF5A09"/>
    <w:rsid w:val="00AF5FA9"/>
    <w:rsid w:val="00AF6A02"/>
    <w:rsid w:val="00AF7983"/>
    <w:rsid w:val="00AF7CA8"/>
    <w:rsid w:val="00AF7E99"/>
    <w:rsid w:val="00B0051B"/>
    <w:rsid w:val="00B006BC"/>
    <w:rsid w:val="00B00E57"/>
    <w:rsid w:val="00B00ED6"/>
    <w:rsid w:val="00B00FE0"/>
    <w:rsid w:val="00B010C5"/>
    <w:rsid w:val="00B01389"/>
    <w:rsid w:val="00B0153D"/>
    <w:rsid w:val="00B018A1"/>
    <w:rsid w:val="00B01AE0"/>
    <w:rsid w:val="00B01E76"/>
    <w:rsid w:val="00B01EC6"/>
    <w:rsid w:val="00B01FCA"/>
    <w:rsid w:val="00B01FF9"/>
    <w:rsid w:val="00B020D9"/>
    <w:rsid w:val="00B027E5"/>
    <w:rsid w:val="00B0285A"/>
    <w:rsid w:val="00B02954"/>
    <w:rsid w:val="00B0309A"/>
    <w:rsid w:val="00B03300"/>
    <w:rsid w:val="00B0337B"/>
    <w:rsid w:val="00B03BA6"/>
    <w:rsid w:val="00B03F91"/>
    <w:rsid w:val="00B0460D"/>
    <w:rsid w:val="00B04846"/>
    <w:rsid w:val="00B04C3F"/>
    <w:rsid w:val="00B04D86"/>
    <w:rsid w:val="00B05A68"/>
    <w:rsid w:val="00B06156"/>
    <w:rsid w:val="00B06266"/>
    <w:rsid w:val="00B06A8D"/>
    <w:rsid w:val="00B06B9B"/>
    <w:rsid w:val="00B06DA1"/>
    <w:rsid w:val="00B06E0A"/>
    <w:rsid w:val="00B0739F"/>
    <w:rsid w:val="00B07435"/>
    <w:rsid w:val="00B07A91"/>
    <w:rsid w:val="00B07BA4"/>
    <w:rsid w:val="00B07C8E"/>
    <w:rsid w:val="00B100AF"/>
    <w:rsid w:val="00B10434"/>
    <w:rsid w:val="00B105FF"/>
    <w:rsid w:val="00B10879"/>
    <w:rsid w:val="00B108E5"/>
    <w:rsid w:val="00B10BA4"/>
    <w:rsid w:val="00B10FDB"/>
    <w:rsid w:val="00B112A0"/>
    <w:rsid w:val="00B115DA"/>
    <w:rsid w:val="00B11859"/>
    <w:rsid w:val="00B11BA0"/>
    <w:rsid w:val="00B11C71"/>
    <w:rsid w:val="00B11CEB"/>
    <w:rsid w:val="00B12128"/>
    <w:rsid w:val="00B1213A"/>
    <w:rsid w:val="00B129F5"/>
    <w:rsid w:val="00B12D5B"/>
    <w:rsid w:val="00B13476"/>
    <w:rsid w:val="00B1377A"/>
    <w:rsid w:val="00B13EE5"/>
    <w:rsid w:val="00B14055"/>
    <w:rsid w:val="00B1411B"/>
    <w:rsid w:val="00B14DD2"/>
    <w:rsid w:val="00B15128"/>
    <w:rsid w:val="00B15D70"/>
    <w:rsid w:val="00B16086"/>
    <w:rsid w:val="00B1624B"/>
    <w:rsid w:val="00B163B6"/>
    <w:rsid w:val="00B164B5"/>
    <w:rsid w:val="00B16952"/>
    <w:rsid w:val="00B16E15"/>
    <w:rsid w:val="00B1707E"/>
    <w:rsid w:val="00B174DA"/>
    <w:rsid w:val="00B176BA"/>
    <w:rsid w:val="00B17B7D"/>
    <w:rsid w:val="00B17C76"/>
    <w:rsid w:val="00B2008E"/>
    <w:rsid w:val="00B20106"/>
    <w:rsid w:val="00B20264"/>
    <w:rsid w:val="00B20427"/>
    <w:rsid w:val="00B21391"/>
    <w:rsid w:val="00B21B80"/>
    <w:rsid w:val="00B21CFF"/>
    <w:rsid w:val="00B221AE"/>
    <w:rsid w:val="00B22C72"/>
    <w:rsid w:val="00B23029"/>
    <w:rsid w:val="00B230C4"/>
    <w:rsid w:val="00B23447"/>
    <w:rsid w:val="00B23857"/>
    <w:rsid w:val="00B23B0E"/>
    <w:rsid w:val="00B23B2B"/>
    <w:rsid w:val="00B23C59"/>
    <w:rsid w:val="00B24937"/>
    <w:rsid w:val="00B24A62"/>
    <w:rsid w:val="00B24AF3"/>
    <w:rsid w:val="00B25246"/>
    <w:rsid w:val="00B25DF3"/>
    <w:rsid w:val="00B2604D"/>
    <w:rsid w:val="00B267EC"/>
    <w:rsid w:val="00B26B6E"/>
    <w:rsid w:val="00B26D8F"/>
    <w:rsid w:val="00B26EEF"/>
    <w:rsid w:val="00B26F31"/>
    <w:rsid w:val="00B26FDF"/>
    <w:rsid w:val="00B27A2B"/>
    <w:rsid w:val="00B27D25"/>
    <w:rsid w:val="00B305BA"/>
    <w:rsid w:val="00B310D6"/>
    <w:rsid w:val="00B32117"/>
    <w:rsid w:val="00B327A9"/>
    <w:rsid w:val="00B32ADA"/>
    <w:rsid w:val="00B32AFB"/>
    <w:rsid w:val="00B32B20"/>
    <w:rsid w:val="00B331CD"/>
    <w:rsid w:val="00B3331F"/>
    <w:rsid w:val="00B33393"/>
    <w:rsid w:val="00B338FD"/>
    <w:rsid w:val="00B33A6D"/>
    <w:rsid w:val="00B33E12"/>
    <w:rsid w:val="00B345F8"/>
    <w:rsid w:val="00B355E2"/>
    <w:rsid w:val="00B3587C"/>
    <w:rsid w:val="00B362D5"/>
    <w:rsid w:val="00B365F7"/>
    <w:rsid w:val="00B36AB4"/>
    <w:rsid w:val="00B36D06"/>
    <w:rsid w:val="00B36F56"/>
    <w:rsid w:val="00B37135"/>
    <w:rsid w:val="00B37750"/>
    <w:rsid w:val="00B37943"/>
    <w:rsid w:val="00B37B29"/>
    <w:rsid w:val="00B37CD4"/>
    <w:rsid w:val="00B37F5F"/>
    <w:rsid w:val="00B402E7"/>
    <w:rsid w:val="00B403DD"/>
    <w:rsid w:val="00B40BF6"/>
    <w:rsid w:val="00B41116"/>
    <w:rsid w:val="00B4125E"/>
    <w:rsid w:val="00B413B8"/>
    <w:rsid w:val="00B4178C"/>
    <w:rsid w:val="00B424EC"/>
    <w:rsid w:val="00B42534"/>
    <w:rsid w:val="00B425B7"/>
    <w:rsid w:val="00B42B93"/>
    <w:rsid w:val="00B42D14"/>
    <w:rsid w:val="00B433BC"/>
    <w:rsid w:val="00B434C9"/>
    <w:rsid w:val="00B43544"/>
    <w:rsid w:val="00B435EB"/>
    <w:rsid w:val="00B43AD1"/>
    <w:rsid w:val="00B43E72"/>
    <w:rsid w:val="00B43E7A"/>
    <w:rsid w:val="00B4401F"/>
    <w:rsid w:val="00B4428C"/>
    <w:rsid w:val="00B44305"/>
    <w:rsid w:val="00B45545"/>
    <w:rsid w:val="00B45A42"/>
    <w:rsid w:val="00B45A64"/>
    <w:rsid w:val="00B45BB0"/>
    <w:rsid w:val="00B45FA5"/>
    <w:rsid w:val="00B46317"/>
    <w:rsid w:val="00B46663"/>
    <w:rsid w:val="00B469D4"/>
    <w:rsid w:val="00B46F6E"/>
    <w:rsid w:val="00B4745E"/>
    <w:rsid w:val="00B4769A"/>
    <w:rsid w:val="00B4785A"/>
    <w:rsid w:val="00B47B6F"/>
    <w:rsid w:val="00B47E67"/>
    <w:rsid w:val="00B501D7"/>
    <w:rsid w:val="00B50864"/>
    <w:rsid w:val="00B50CBD"/>
    <w:rsid w:val="00B50F4F"/>
    <w:rsid w:val="00B5138D"/>
    <w:rsid w:val="00B513E9"/>
    <w:rsid w:val="00B51680"/>
    <w:rsid w:val="00B52145"/>
    <w:rsid w:val="00B52899"/>
    <w:rsid w:val="00B52927"/>
    <w:rsid w:val="00B52D6E"/>
    <w:rsid w:val="00B538B3"/>
    <w:rsid w:val="00B53B84"/>
    <w:rsid w:val="00B53F78"/>
    <w:rsid w:val="00B54469"/>
    <w:rsid w:val="00B54A0D"/>
    <w:rsid w:val="00B54E81"/>
    <w:rsid w:val="00B54FB6"/>
    <w:rsid w:val="00B551E2"/>
    <w:rsid w:val="00B556BA"/>
    <w:rsid w:val="00B55727"/>
    <w:rsid w:val="00B55A56"/>
    <w:rsid w:val="00B55ADA"/>
    <w:rsid w:val="00B55DF1"/>
    <w:rsid w:val="00B56180"/>
    <w:rsid w:val="00B562AE"/>
    <w:rsid w:val="00B563A0"/>
    <w:rsid w:val="00B56402"/>
    <w:rsid w:val="00B56867"/>
    <w:rsid w:val="00B57D29"/>
    <w:rsid w:val="00B57E88"/>
    <w:rsid w:val="00B57FB2"/>
    <w:rsid w:val="00B60084"/>
    <w:rsid w:val="00B60E97"/>
    <w:rsid w:val="00B60FFC"/>
    <w:rsid w:val="00B61031"/>
    <w:rsid w:val="00B618A5"/>
    <w:rsid w:val="00B61974"/>
    <w:rsid w:val="00B61C87"/>
    <w:rsid w:val="00B6213B"/>
    <w:rsid w:val="00B6230B"/>
    <w:rsid w:val="00B62D84"/>
    <w:rsid w:val="00B633C6"/>
    <w:rsid w:val="00B6369E"/>
    <w:rsid w:val="00B636A3"/>
    <w:rsid w:val="00B639CB"/>
    <w:rsid w:val="00B648FD"/>
    <w:rsid w:val="00B6490C"/>
    <w:rsid w:val="00B64A48"/>
    <w:rsid w:val="00B64A95"/>
    <w:rsid w:val="00B64CD1"/>
    <w:rsid w:val="00B65155"/>
    <w:rsid w:val="00B6565A"/>
    <w:rsid w:val="00B66039"/>
    <w:rsid w:val="00B660E6"/>
    <w:rsid w:val="00B6680D"/>
    <w:rsid w:val="00B668D2"/>
    <w:rsid w:val="00B66E20"/>
    <w:rsid w:val="00B66EA5"/>
    <w:rsid w:val="00B66F7A"/>
    <w:rsid w:val="00B673FA"/>
    <w:rsid w:val="00B676BA"/>
    <w:rsid w:val="00B67C3B"/>
    <w:rsid w:val="00B701F7"/>
    <w:rsid w:val="00B705AE"/>
    <w:rsid w:val="00B7076C"/>
    <w:rsid w:val="00B70C33"/>
    <w:rsid w:val="00B70CD4"/>
    <w:rsid w:val="00B70EB5"/>
    <w:rsid w:val="00B70F64"/>
    <w:rsid w:val="00B70FE0"/>
    <w:rsid w:val="00B7126B"/>
    <w:rsid w:val="00B71C36"/>
    <w:rsid w:val="00B71DE8"/>
    <w:rsid w:val="00B7238B"/>
    <w:rsid w:val="00B72F7E"/>
    <w:rsid w:val="00B73017"/>
    <w:rsid w:val="00B730CC"/>
    <w:rsid w:val="00B730EA"/>
    <w:rsid w:val="00B73787"/>
    <w:rsid w:val="00B73C6B"/>
    <w:rsid w:val="00B745DE"/>
    <w:rsid w:val="00B74AB2"/>
    <w:rsid w:val="00B74C93"/>
    <w:rsid w:val="00B74CD6"/>
    <w:rsid w:val="00B75E92"/>
    <w:rsid w:val="00B761F3"/>
    <w:rsid w:val="00B76479"/>
    <w:rsid w:val="00B76790"/>
    <w:rsid w:val="00B77BB3"/>
    <w:rsid w:val="00B77CEC"/>
    <w:rsid w:val="00B8004C"/>
    <w:rsid w:val="00B8055A"/>
    <w:rsid w:val="00B80822"/>
    <w:rsid w:val="00B80A2E"/>
    <w:rsid w:val="00B80BE2"/>
    <w:rsid w:val="00B80EC2"/>
    <w:rsid w:val="00B80F23"/>
    <w:rsid w:val="00B81379"/>
    <w:rsid w:val="00B81470"/>
    <w:rsid w:val="00B81778"/>
    <w:rsid w:val="00B81D7E"/>
    <w:rsid w:val="00B829E0"/>
    <w:rsid w:val="00B82B44"/>
    <w:rsid w:val="00B83616"/>
    <w:rsid w:val="00B836CF"/>
    <w:rsid w:val="00B83C2B"/>
    <w:rsid w:val="00B83ED0"/>
    <w:rsid w:val="00B83FAF"/>
    <w:rsid w:val="00B83FC4"/>
    <w:rsid w:val="00B84148"/>
    <w:rsid w:val="00B843A6"/>
    <w:rsid w:val="00B852E4"/>
    <w:rsid w:val="00B856C4"/>
    <w:rsid w:val="00B8573C"/>
    <w:rsid w:val="00B8588B"/>
    <w:rsid w:val="00B85A84"/>
    <w:rsid w:val="00B86550"/>
    <w:rsid w:val="00B86606"/>
    <w:rsid w:val="00B86890"/>
    <w:rsid w:val="00B8692A"/>
    <w:rsid w:val="00B86A55"/>
    <w:rsid w:val="00B86DA9"/>
    <w:rsid w:val="00B874B4"/>
    <w:rsid w:val="00B87578"/>
    <w:rsid w:val="00B87D44"/>
    <w:rsid w:val="00B87EA0"/>
    <w:rsid w:val="00B908AA"/>
    <w:rsid w:val="00B90B93"/>
    <w:rsid w:val="00B90BB7"/>
    <w:rsid w:val="00B90CE6"/>
    <w:rsid w:val="00B90EBC"/>
    <w:rsid w:val="00B91BA2"/>
    <w:rsid w:val="00B91CC1"/>
    <w:rsid w:val="00B91CE3"/>
    <w:rsid w:val="00B91D6E"/>
    <w:rsid w:val="00B91F11"/>
    <w:rsid w:val="00B9296C"/>
    <w:rsid w:val="00B93043"/>
    <w:rsid w:val="00B93548"/>
    <w:rsid w:val="00B93BDA"/>
    <w:rsid w:val="00B93C2C"/>
    <w:rsid w:val="00B93DB3"/>
    <w:rsid w:val="00B940A6"/>
    <w:rsid w:val="00B9474F"/>
    <w:rsid w:val="00B94957"/>
    <w:rsid w:val="00B9532D"/>
    <w:rsid w:val="00B95404"/>
    <w:rsid w:val="00B95494"/>
    <w:rsid w:val="00B9555D"/>
    <w:rsid w:val="00B95ABC"/>
    <w:rsid w:val="00B95D70"/>
    <w:rsid w:val="00B95EDA"/>
    <w:rsid w:val="00B965A5"/>
    <w:rsid w:val="00B96CDD"/>
    <w:rsid w:val="00B96D03"/>
    <w:rsid w:val="00B9730F"/>
    <w:rsid w:val="00B97491"/>
    <w:rsid w:val="00BA099F"/>
    <w:rsid w:val="00BA0ADD"/>
    <w:rsid w:val="00BA0CDC"/>
    <w:rsid w:val="00BA0D2C"/>
    <w:rsid w:val="00BA0F8E"/>
    <w:rsid w:val="00BA14DA"/>
    <w:rsid w:val="00BA1837"/>
    <w:rsid w:val="00BA1B9E"/>
    <w:rsid w:val="00BA1F3B"/>
    <w:rsid w:val="00BA2878"/>
    <w:rsid w:val="00BA2B5D"/>
    <w:rsid w:val="00BA2DF1"/>
    <w:rsid w:val="00BA3429"/>
    <w:rsid w:val="00BA35EE"/>
    <w:rsid w:val="00BA36A9"/>
    <w:rsid w:val="00BA3A91"/>
    <w:rsid w:val="00BA424B"/>
    <w:rsid w:val="00BA4798"/>
    <w:rsid w:val="00BA493C"/>
    <w:rsid w:val="00BA4DAF"/>
    <w:rsid w:val="00BA4E9A"/>
    <w:rsid w:val="00BA58BB"/>
    <w:rsid w:val="00BA5E47"/>
    <w:rsid w:val="00BA6055"/>
    <w:rsid w:val="00BA6312"/>
    <w:rsid w:val="00BA6AF8"/>
    <w:rsid w:val="00BA6FEA"/>
    <w:rsid w:val="00BA72CB"/>
    <w:rsid w:val="00BA76F3"/>
    <w:rsid w:val="00BA77D1"/>
    <w:rsid w:val="00BA7E89"/>
    <w:rsid w:val="00BB067D"/>
    <w:rsid w:val="00BB0835"/>
    <w:rsid w:val="00BB0A06"/>
    <w:rsid w:val="00BB0BF5"/>
    <w:rsid w:val="00BB0FBC"/>
    <w:rsid w:val="00BB16E0"/>
    <w:rsid w:val="00BB1C38"/>
    <w:rsid w:val="00BB22F7"/>
    <w:rsid w:val="00BB24B1"/>
    <w:rsid w:val="00BB2C9F"/>
    <w:rsid w:val="00BB2D9B"/>
    <w:rsid w:val="00BB3049"/>
    <w:rsid w:val="00BB375B"/>
    <w:rsid w:val="00BB3787"/>
    <w:rsid w:val="00BB398B"/>
    <w:rsid w:val="00BB3BFC"/>
    <w:rsid w:val="00BB3DE3"/>
    <w:rsid w:val="00BB40F6"/>
    <w:rsid w:val="00BB4407"/>
    <w:rsid w:val="00BB4678"/>
    <w:rsid w:val="00BB481A"/>
    <w:rsid w:val="00BB492F"/>
    <w:rsid w:val="00BB4EB4"/>
    <w:rsid w:val="00BB5302"/>
    <w:rsid w:val="00BB5306"/>
    <w:rsid w:val="00BB66CC"/>
    <w:rsid w:val="00BB672B"/>
    <w:rsid w:val="00BB6944"/>
    <w:rsid w:val="00BB6B4C"/>
    <w:rsid w:val="00BB6C11"/>
    <w:rsid w:val="00BB6C61"/>
    <w:rsid w:val="00BB7280"/>
    <w:rsid w:val="00BB748E"/>
    <w:rsid w:val="00BB7685"/>
    <w:rsid w:val="00BB79BA"/>
    <w:rsid w:val="00BB7EA3"/>
    <w:rsid w:val="00BB7F01"/>
    <w:rsid w:val="00BC01B1"/>
    <w:rsid w:val="00BC06DE"/>
    <w:rsid w:val="00BC0BC1"/>
    <w:rsid w:val="00BC0FD0"/>
    <w:rsid w:val="00BC1099"/>
    <w:rsid w:val="00BC10A2"/>
    <w:rsid w:val="00BC12A5"/>
    <w:rsid w:val="00BC1414"/>
    <w:rsid w:val="00BC1769"/>
    <w:rsid w:val="00BC2013"/>
    <w:rsid w:val="00BC2CA0"/>
    <w:rsid w:val="00BC2DBB"/>
    <w:rsid w:val="00BC2E47"/>
    <w:rsid w:val="00BC3097"/>
    <w:rsid w:val="00BC3354"/>
    <w:rsid w:val="00BC3490"/>
    <w:rsid w:val="00BC39EF"/>
    <w:rsid w:val="00BC3C44"/>
    <w:rsid w:val="00BC3E1F"/>
    <w:rsid w:val="00BC5303"/>
    <w:rsid w:val="00BC56A6"/>
    <w:rsid w:val="00BC5D2D"/>
    <w:rsid w:val="00BC6013"/>
    <w:rsid w:val="00BC6019"/>
    <w:rsid w:val="00BC607E"/>
    <w:rsid w:val="00BC629D"/>
    <w:rsid w:val="00BC69DB"/>
    <w:rsid w:val="00BC77C1"/>
    <w:rsid w:val="00BC7943"/>
    <w:rsid w:val="00BC7B43"/>
    <w:rsid w:val="00BD03C8"/>
    <w:rsid w:val="00BD0535"/>
    <w:rsid w:val="00BD0C30"/>
    <w:rsid w:val="00BD0CA8"/>
    <w:rsid w:val="00BD0D03"/>
    <w:rsid w:val="00BD0D4A"/>
    <w:rsid w:val="00BD11E6"/>
    <w:rsid w:val="00BD12DF"/>
    <w:rsid w:val="00BD13A6"/>
    <w:rsid w:val="00BD1438"/>
    <w:rsid w:val="00BD14D6"/>
    <w:rsid w:val="00BD155B"/>
    <w:rsid w:val="00BD24B3"/>
    <w:rsid w:val="00BD277D"/>
    <w:rsid w:val="00BD32DD"/>
    <w:rsid w:val="00BD3354"/>
    <w:rsid w:val="00BD34EB"/>
    <w:rsid w:val="00BD3E2C"/>
    <w:rsid w:val="00BD3EBE"/>
    <w:rsid w:val="00BD472F"/>
    <w:rsid w:val="00BD482B"/>
    <w:rsid w:val="00BD4F7A"/>
    <w:rsid w:val="00BD546C"/>
    <w:rsid w:val="00BD6187"/>
    <w:rsid w:val="00BD648D"/>
    <w:rsid w:val="00BD66F3"/>
    <w:rsid w:val="00BD697B"/>
    <w:rsid w:val="00BD6B95"/>
    <w:rsid w:val="00BD6FF7"/>
    <w:rsid w:val="00BD728E"/>
    <w:rsid w:val="00BD78EB"/>
    <w:rsid w:val="00BD79CB"/>
    <w:rsid w:val="00BE04A1"/>
    <w:rsid w:val="00BE0B3D"/>
    <w:rsid w:val="00BE0C73"/>
    <w:rsid w:val="00BE0D24"/>
    <w:rsid w:val="00BE0DC8"/>
    <w:rsid w:val="00BE1376"/>
    <w:rsid w:val="00BE15E4"/>
    <w:rsid w:val="00BE1A85"/>
    <w:rsid w:val="00BE1AF0"/>
    <w:rsid w:val="00BE1F45"/>
    <w:rsid w:val="00BE1F84"/>
    <w:rsid w:val="00BE1FAF"/>
    <w:rsid w:val="00BE21B6"/>
    <w:rsid w:val="00BE225E"/>
    <w:rsid w:val="00BE25B5"/>
    <w:rsid w:val="00BE269D"/>
    <w:rsid w:val="00BE2A49"/>
    <w:rsid w:val="00BE3B9D"/>
    <w:rsid w:val="00BE3DEB"/>
    <w:rsid w:val="00BE455B"/>
    <w:rsid w:val="00BE4894"/>
    <w:rsid w:val="00BE4B6C"/>
    <w:rsid w:val="00BE4BA1"/>
    <w:rsid w:val="00BE51EF"/>
    <w:rsid w:val="00BE522B"/>
    <w:rsid w:val="00BE52EC"/>
    <w:rsid w:val="00BE5556"/>
    <w:rsid w:val="00BE5659"/>
    <w:rsid w:val="00BE5A57"/>
    <w:rsid w:val="00BE5BD7"/>
    <w:rsid w:val="00BE6008"/>
    <w:rsid w:val="00BE6876"/>
    <w:rsid w:val="00BE70B1"/>
    <w:rsid w:val="00BE759F"/>
    <w:rsid w:val="00BE76D4"/>
    <w:rsid w:val="00BE79CB"/>
    <w:rsid w:val="00BE7BFE"/>
    <w:rsid w:val="00BE7CAB"/>
    <w:rsid w:val="00BE7E54"/>
    <w:rsid w:val="00BE7F11"/>
    <w:rsid w:val="00BF0874"/>
    <w:rsid w:val="00BF0A6E"/>
    <w:rsid w:val="00BF0B53"/>
    <w:rsid w:val="00BF1315"/>
    <w:rsid w:val="00BF138C"/>
    <w:rsid w:val="00BF1B05"/>
    <w:rsid w:val="00BF2350"/>
    <w:rsid w:val="00BF2969"/>
    <w:rsid w:val="00BF2AC4"/>
    <w:rsid w:val="00BF2CA5"/>
    <w:rsid w:val="00BF2CC4"/>
    <w:rsid w:val="00BF2CF0"/>
    <w:rsid w:val="00BF2E06"/>
    <w:rsid w:val="00BF40B1"/>
    <w:rsid w:val="00BF4146"/>
    <w:rsid w:val="00BF435D"/>
    <w:rsid w:val="00BF4709"/>
    <w:rsid w:val="00BF4A54"/>
    <w:rsid w:val="00BF4C37"/>
    <w:rsid w:val="00BF50D0"/>
    <w:rsid w:val="00BF54A6"/>
    <w:rsid w:val="00BF550B"/>
    <w:rsid w:val="00BF5793"/>
    <w:rsid w:val="00BF579C"/>
    <w:rsid w:val="00BF5894"/>
    <w:rsid w:val="00BF59F0"/>
    <w:rsid w:val="00BF6052"/>
    <w:rsid w:val="00BF619B"/>
    <w:rsid w:val="00BF684C"/>
    <w:rsid w:val="00BF6873"/>
    <w:rsid w:val="00BF69E7"/>
    <w:rsid w:val="00BF6A32"/>
    <w:rsid w:val="00BF6D13"/>
    <w:rsid w:val="00BF75F3"/>
    <w:rsid w:val="00C00093"/>
    <w:rsid w:val="00C00BBB"/>
    <w:rsid w:val="00C0182C"/>
    <w:rsid w:val="00C01AF0"/>
    <w:rsid w:val="00C01D4E"/>
    <w:rsid w:val="00C01FD5"/>
    <w:rsid w:val="00C028BB"/>
    <w:rsid w:val="00C02962"/>
    <w:rsid w:val="00C02DF6"/>
    <w:rsid w:val="00C03500"/>
    <w:rsid w:val="00C03588"/>
    <w:rsid w:val="00C0386C"/>
    <w:rsid w:val="00C039D5"/>
    <w:rsid w:val="00C042E9"/>
    <w:rsid w:val="00C043CC"/>
    <w:rsid w:val="00C04BF1"/>
    <w:rsid w:val="00C04C95"/>
    <w:rsid w:val="00C04EF6"/>
    <w:rsid w:val="00C0527A"/>
    <w:rsid w:val="00C05FDA"/>
    <w:rsid w:val="00C061DA"/>
    <w:rsid w:val="00C06330"/>
    <w:rsid w:val="00C066B8"/>
    <w:rsid w:val="00C069F4"/>
    <w:rsid w:val="00C070DB"/>
    <w:rsid w:val="00C07C67"/>
    <w:rsid w:val="00C107F5"/>
    <w:rsid w:val="00C1110C"/>
    <w:rsid w:val="00C11CC6"/>
    <w:rsid w:val="00C11F4F"/>
    <w:rsid w:val="00C120B8"/>
    <w:rsid w:val="00C12EFE"/>
    <w:rsid w:val="00C12FC6"/>
    <w:rsid w:val="00C13016"/>
    <w:rsid w:val="00C13034"/>
    <w:rsid w:val="00C13053"/>
    <w:rsid w:val="00C133EF"/>
    <w:rsid w:val="00C135B8"/>
    <w:rsid w:val="00C13B6A"/>
    <w:rsid w:val="00C14D72"/>
    <w:rsid w:val="00C150F5"/>
    <w:rsid w:val="00C15C1F"/>
    <w:rsid w:val="00C15EE3"/>
    <w:rsid w:val="00C164B3"/>
    <w:rsid w:val="00C16F7B"/>
    <w:rsid w:val="00C1724C"/>
    <w:rsid w:val="00C172F3"/>
    <w:rsid w:val="00C17B4E"/>
    <w:rsid w:val="00C2030B"/>
    <w:rsid w:val="00C204F2"/>
    <w:rsid w:val="00C20E02"/>
    <w:rsid w:val="00C20F34"/>
    <w:rsid w:val="00C20F44"/>
    <w:rsid w:val="00C20FA3"/>
    <w:rsid w:val="00C2107C"/>
    <w:rsid w:val="00C210FB"/>
    <w:rsid w:val="00C21656"/>
    <w:rsid w:val="00C2181F"/>
    <w:rsid w:val="00C21BBC"/>
    <w:rsid w:val="00C21C4D"/>
    <w:rsid w:val="00C21D0C"/>
    <w:rsid w:val="00C222F4"/>
    <w:rsid w:val="00C22C32"/>
    <w:rsid w:val="00C22DEC"/>
    <w:rsid w:val="00C22E64"/>
    <w:rsid w:val="00C22EE2"/>
    <w:rsid w:val="00C22FC8"/>
    <w:rsid w:val="00C234E9"/>
    <w:rsid w:val="00C23539"/>
    <w:rsid w:val="00C238B3"/>
    <w:rsid w:val="00C23D78"/>
    <w:rsid w:val="00C23F84"/>
    <w:rsid w:val="00C23FA5"/>
    <w:rsid w:val="00C242DE"/>
    <w:rsid w:val="00C2445F"/>
    <w:rsid w:val="00C24919"/>
    <w:rsid w:val="00C24C4F"/>
    <w:rsid w:val="00C24FAB"/>
    <w:rsid w:val="00C25529"/>
    <w:rsid w:val="00C261BE"/>
    <w:rsid w:val="00C262B2"/>
    <w:rsid w:val="00C265EE"/>
    <w:rsid w:val="00C271E5"/>
    <w:rsid w:val="00C302D4"/>
    <w:rsid w:val="00C304D2"/>
    <w:rsid w:val="00C307B5"/>
    <w:rsid w:val="00C30C72"/>
    <w:rsid w:val="00C313F6"/>
    <w:rsid w:val="00C31456"/>
    <w:rsid w:val="00C3156E"/>
    <w:rsid w:val="00C31873"/>
    <w:rsid w:val="00C321CD"/>
    <w:rsid w:val="00C32280"/>
    <w:rsid w:val="00C326B0"/>
    <w:rsid w:val="00C3318A"/>
    <w:rsid w:val="00C3332A"/>
    <w:rsid w:val="00C33E39"/>
    <w:rsid w:val="00C340EE"/>
    <w:rsid w:val="00C349ED"/>
    <w:rsid w:val="00C34A44"/>
    <w:rsid w:val="00C34E71"/>
    <w:rsid w:val="00C350F4"/>
    <w:rsid w:val="00C35FAD"/>
    <w:rsid w:val="00C362BA"/>
    <w:rsid w:val="00C3665A"/>
    <w:rsid w:val="00C36B23"/>
    <w:rsid w:val="00C36DDB"/>
    <w:rsid w:val="00C3702F"/>
    <w:rsid w:val="00C374AE"/>
    <w:rsid w:val="00C375EF"/>
    <w:rsid w:val="00C37840"/>
    <w:rsid w:val="00C37E28"/>
    <w:rsid w:val="00C37E32"/>
    <w:rsid w:val="00C4029E"/>
    <w:rsid w:val="00C4059B"/>
    <w:rsid w:val="00C40710"/>
    <w:rsid w:val="00C40898"/>
    <w:rsid w:val="00C40EBF"/>
    <w:rsid w:val="00C40F38"/>
    <w:rsid w:val="00C41D1E"/>
    <w:rsid w:val="00C42117"/>
    <w:rsid w:val="00C4253B"/>
    <w:rsid w:val="00C427D5"/>
    <w:rsid w:val="00C42A45"/>
    <w:rsid w:val="00C42CD2"/>
    <w:rsid w:val="00C43449"/>
    <w:rsid w:val="00C43964"/>
    <w:rsid w:val="00C442A4"/>
    <w:rsid w:val="00C442FD"/>
    <w:rsid w:val="00C44A0A"/>
    <w:rsid w:val="00C44DC0"/>
    <w:rsid w:val="00C44E8E"/>
    <w:rsid w:val="00C453DC"/>
    <w:rsid w:val="00C456D5"/>
    <w:rsid w:val="00C45CBD"/>
    <w:rsid w:val="00C46676"/>
    <w:rsid w:val="00C466C3"/>
    <w:rsid w:val="00C467BC"/>
    <w:rsid w:val="00C476DF"/>
    <w:rsid w:val="00C5036D"/>
    <w:rsid w:val="00C50948"/>
    <w:rsid w:val="00C5162B"/>
    <w:rsid w:val="00C51C47"/>
    <w:rsid w:val="00C51D54"/>
    <w:rsid w:val="00C51EB5"/>
    <w:rsid w:val="00C51F3F"/>
    <w:rsid w:val="00C5221E"/>
    <w:rsid w:val="00C52398"/>
    <w:rsid w:val="00C5255F"/>
    <w:rsid w:val="00C5290C"/>
    <w:rsid w:val="00C52918"/>
    <w:rsid w:val="00C52C75"/>
    <w:rsid w:val="00C53013"/>
    <w:rsid w:val="00C5306E"/>
    <w:rsid w:val="00C54A4F"/>
    <w:rsid w:val="00C55418"/>
    <w:rsid w:val="00C55B0E"/>
    <w:rsid w:val="00C55B65"/>
    <w:rsid w:val="00C567AE"/>
    <w:rsid w:val="00C56990"/>
    <w:rsid w:val="00C5717C"/>
    <w:rsid w:val="00C57275"/>
    <w:rsid w:val="00C57967"/>
    <w:rsid w:val="00C60140"/>
    <w:rsid w:val="00C604D3"/>
    <w:rsid w:val="00C60555"/>
    <w:rsid w:val="00C6060E"/>
    <w:rsid w:val="00C606DC"/>
    <w:rsid w:val="00C615E2"/>
    <w:rsid w:val="00C617C6"/>
    <w:rsid w:val="00C618AB"/>
    <w:rsid w:val="00C62301"/>
    <w:rsid w:val="00C625B0"/>
    <w:rsid w:val="00C62AF6"/>
    <w:rsid w:val="00C62EF1"/>
    <w:rsid w:val="00C631CD"/>
    <w:rsid w:val="00C63410"/>
    <w:rsid w:val="00C6362C"/>
    <w:rsid w:val="00C63C09"/>
    <w:rsid w:val="00C63DB6"/>
    <w:rsid w:val="00C63E73"/>
    <w:rsid w:val="00C64513"/>
    <w:rsid w:val="00C64683"/>
    <w:rsid w:val="00C64693"/>
    <w:rsid w:val="00C649EE"/>
    <w:rsid w:val="00C6506B"/>
    <w:rsid w:val="00C65142"/>
    <w:rsid w:val="00C659B2"/>
    <w:rsid w:val="00C66BDE"/>
    <w:rsid w:val="00C66F40"/>
    <w:rsid w:val="00C6706C"/>
    <w:rsid w:val="00C6768F"/>
    <w:rsid w:val="00C67843"/>
    <w:rsid w:val="00C67EF7"/>
    <w:rsid w:val="00C7079B"/>
    <w:rsid w:val="00C70FF5"/>
    <w:rsid w:val="00C71254"/>
    <w:rsid w:val="00C7149B"/>
    <w:rsid w:val="00C714C3"/>
    <w:rsid w:val="00C7161E"/>
    <w:rsid w:val="00C71855"/>
    <w:rsid w:val="00C724E4"/>
    <w:rsid w:val="00C72C8C"/>
    <w:rsid w:val="00C73037"/>
    <w:rsid w:val="00C73573"/>
    <w:rsid w:val="00C735AF"/>
    <w:rsid w:val="00C739ED"/>
    <w:rsid w:val="00C73AC9"/>
    <w:rsid w:val="00C73E87"/>
    <w:rsid w:val="00C73F00"/>
    <w:rsid w:val="00C74647"/>
    <w:rsid w:val="00C74AFF"/>
    <w:rsid w:val="00C74FB2"/>
    <w:rsid w:val="00C755DC"/>
    <w:rsid w:val="00C75AD0"/>
    <w:rsid w:val="00C766B6"/>
    <w:rsid w:val="00C769EE"/>
    <w:rsid w:val="00C76B26"/>
    <w:rsid w:val="00C76B75"/>
    <w:rsid w:val="00C76D65"/>
    <w:rsid w:val="00C76EDC"/>
    <w:rsid w:val="00C76F9E"/>
    <w:rsid w:val="00C7750D"/>
    <w:rsid w:val="00C77722"/>
    <w:rsid w:val="00C778F6"/>
    <w:rsid w:val="00C802BA"/>
    <w:rsid w:val="00C802F3"/>
    <w:rsid w:val="00C811DD"/>
    <w:rsid w:val="00C812AE"/>
    <w:rsid w:val="00C81583"/>
    <w:rsid w:val="00C81DDE"/>
    <w:rsid w:val="00C824F1"/>
    <w:rsid w:val="00C82B1C"/>
    <w:rsid w:val="00C82E3C"/>
    <w:rsid w:val="00C830C6"/>
    <w:rsid w:val="00C83A19"/>
    <w:rsid w:val="00C83A59"/>
    <w:rsid w:val="00C83CE0"/>
    <w:rsid w:val="00C83D40"/>
    <w:rsid w:val="00C84337"/>
    <w:rsid w:val="00C84375"/>
    <w:rsid w:val="00C84564"/>
    <w:rsid w:val="00C851A6"/>
    <w:rsid w:val="00C8521A"/>
    <w:rsid w:val="00C85236"/>
    <w:rsid w:val="00C85D5C"/>
    <w:rsid w:val="00C86573"/>
    <w:rsid w:val="00C86691"/>
    <w:rsid w:val="00C8669B"/>
    <w:rsid w:val="00C867E0"/>
    <w:rsid w:val="00C86C28"/>
    <w:rsid w:val="00C87339"/>
    <w:rsid w:val="00C87796"/>
    <w:rsid w:val="00C87950"/>
    <w:rsid w:val="00C900FE"/>
    <w:rsid w:val="00C9033C"/>
    <w:rsid w:val="00C908F9"/>
    <w:rsid w:val="00C90C54"/>
    <w:rsid w:val="00C90D58"/>
    <w:rsid w:val="00C90D59"/>
    <w:rsid w:val="00C90F5B"/>
    <w:rsid w:val="00C9100D"/>
    <w:rsid w:val="00C9128B"/>
    <w:rsid w:val="00C91D83"/>
    <w:rsid w:val="00C92114"/>
    <w:rsid w:val="00C925A9"/>
    <w:rsid w:val="00C92827"/>
    <w:rsid w:val="00C92B05"/>
    <w:rsid w:val="00C92B7C"/>
    <w:rsid w:val="00C92E0D"/>
    <w:rsid w:val="00C9336B"/>
    <w:rsid w:val="00C938E8"/>
    <w:rsid w:val="00C93C88"/>
    <w:rsid w:val="00C93D1E"/>
    <w:rsid w:val="00C93FB1"/>
    <w:rsid w:val="00C951D6"/>
    <w:rsid w:val="00C961D1"/>
    <w:rsid w:val="00C96438"/>
    <w:rsid w:val="00C97DAF"/>
    <w:rsid w:val="00C97E74"/>
    <w:rsid w:val="00C97F19"/>
    <w:rsid w:val="00CA0519"/>
    <w:rsid w:val="00CA08E0"/>
    <w:rsid w:val="00CA0F5C"/>
    <w:rsid w:val="00CA1C9D"/>
    <w:rsid w:val="00CA1D19"/>
    <w:rsid w:val="00CA22E4"/>
    <w:rsid w:val="00CA29F7"/>
    <w:rsid w:val="00CA3340"/>
    <w:rsid w:val="00CA34D4"/>
    <w:rsid w:val="00CA3C5C"/>
    <w:rsid w:val="00CA3CB2"/>
    <w:rsid w:val="00CA3CB9"/>
    <w:rsid w:val="00CA47FE"/>
    <w:rsid w:val="00CA4831"/>
    <w:rsid w:val="00CA4D63"/>
    <w:rsid w:val="00CA4FC9"/>
    <w:rsid w:val="00CA4FDD"/>
    <w:rsid w:val="00CA5129"/>
    <w:rsid w:val="00CA51FF"/>
    <w:rsid w:val="00CA58A6"/>
    <w:rsid w:val="00CA5A8D"/>
    <w:rsid w:val="00CA64DA"/>
    <w:rsid w:val="00CA6601"/>
    <w:rsid w:val="00CA6DE5"/>
    <w:rsid w:val="00CA7185"/>
    <w:rsid w:val="00CA719B"/>
    <w:rsid w:val="00CB0176"/>
    <w:rsid w:val="00CB0219"/>
    <w:rsid w:val="00CB085D"/>
    <w:rsid w:val="00CB0A80"/>
    <w:rsid w:val="00CB102F"/>
    <w:rsid w:val="00CB10B1"/>
    <w:rsid w:val="00CB127C"/>
    <w:rsid w:val="00CB22A2"/>
    <w:rsid w:val="00CB243A"/>
    <w:rsid w:val="00CB2718"/>
    <w:rsid w:val="00CB2882"/>
    <w:rsid w:val="00CB2DA8"/>
    <w:rsid w:val="00CB2EC3"/>
    <w:rsid w:val="00CB2F24"/>
    <w:rsid w:val="00CB30D6"/>
    <w:rsid w:val="00CB3AB1"/>
    <w:rsid w:val="00CB4377"/>
    <w:rsid w:val="00CB635D"/>
    <w:rsid w:val="00CB6868"/>
    <w:rsid w:val="00CB6E44"/>
    <w:rsid w:val="00CC0352"/>
    <w:rsid w:val="00CC0391"/>
    <w:rsid w:val="00CC0874"/>
    <w:rsid w:val="00CC0925"/>
    <w:rsid w:val="00CC0EEE"/>
    <w:rsid w:val="00CC1523"/>
    <w:rsid w:val="00CC15EB"/>
    <w:rsid w:val="00CC18CC"/>
    <w:rsid w:val="00CC191B"/>
    <w:rsid w:val="00CC2679"/>
    <w:rsid w:val="00CC2B47"/>
    <w:rsid w:val="00CC2D1D"/>
    <w:rsid w:val="00CC2F18"/>
    <w:rsid w:val="00CC2FEC"/>
    <w:rsid w:val="00CC3065"/>
    <w:rsid w:val="00CC3342"/>
    <w:rsid w:val="00CC33F6"/>
    <w:rsid w:val="00CC3842"/>
    <w:rsid w:val="00CC39E9"/>
    <w:rsid w:val="00CC3EC6"/>
    <w:rsid w:val="00CC486D"/>
    <w:rsid w:val="00CC4BA4"/>
    <w:rsid w:val="00CC4D3B"/>
    <w:rsid w:val="00CC4DC5"/>
    <w:rsid w:val="00CC5158"/>
    <w:rsid w:val="00CC54B4"/>
    <w:rsid w:val="00CC5949"/>
    <w:rsid w:val="00CC599B"/>
    <w:rsid w:val="00CC5B5D"/>
    <w:rsid w:val="00CC5C82"/>
    <w:rsid w:val="00CC6214"/>
    <w:rsid w:val="00CC6EED"/>
    <w:rsid w:val="00CC7094"/>
    <w:rsid w:val="00CC7E0D"/>
    <w:rsid w:val="00CD04AE"/>
    <w:rsid w:val="00CD081A"/>
    <w:rsid w:val="00CD08AF"/>
    <w:rsid w:val="00CD102C"/>
    <w:rsid w:val="00CD118E"/>
    <w:rsid w:val="00CD1906"/>
    <w:rsid w:val="00CD1B8B"/>
    <w:rsid w:val="00CD1CAA"/>
    <w:rsid w:val="00CD1CDC"/>
    <w:rsid w:val="00CD1D46"/>
    <w:rsid w:val="00CD20A6"/>
    <w:rsid w:val="00CD2554"/>
    <w:rsid w:val="00CD26BD"/>
    <w:rsid w:val="00CD2AB8"/>
    <w:rsid w:val="00CD2B15"/>
    <w:rsid w:val="00CD2E55"/>
    <w:rsid w:val="00CD328E"/>
    <w:rsid w:val="00CD3385"/>
    <w:rsid w:val="00CD33C4"/>
    <w:rsid w:val="00CD3631"/>
    <w:rsid w:val="00CD3B24"/>
    <w:rsid w:val="00CD3C07"/>
    <w:rsid w:val="00CD3E40"/>
    <w:rsid w:val="00CD48C0"/>
    <w:rsid w:val="00CD4A1C"/>
    <w:rsid w:val="00CD4BE2"/>
    <w:rsid w:val="00CD5006"/>
    <w:rsid w:val="00CD50A5"/>
    <w:rsid w:val="00CD53E1"/>
    <w:rsid w:val="00CD571B"/>
    <w:rsid w:val="00CD5C32"/>
    <w:rsid w:val="00CD66DE"/>
    <w:rsid w:val="00CD6AD3"/>
    <w:rsid w:val="00CD7583"/>
    <w:rsid w:val="00CD7B2D"/>
    <w:rsid w:val="00CE0986"/>
    <w:rsid w:val="00CE0999"/>
    <w:rsid w:val="00CE0BD3"/>
    <w:rsid w:val="00CE0D6C"/>
    <w:rsid w:val="00CE0FFE"/>
    <w:rsid w:val="00CE127D"/>
    <w:rsid w:val="00CE139D"/>
    <w:rsid w:val="00CE1578"/>
    <w:rsid w:val="00CE17FC"/>
    <w:rsid w:val="00CE1AB0"/>
    <w:rsid w:val="00CE2212"/>
    <w:rsid w:val="00CE24D2"/>
    <w:rsid w:val="00CE294C"/>
    <w:rsid w:val="00CE32A1"/>
    <w:rsid w:val="00CE3BDD"/>
    <w:rsid w:val="00CE408F"/>
    <w:rsid w:val="00CE457D"/>
    <w:rsid w:val="00CE4B31"/>
    <w:rsid w:val="00CE4B9A"/>
    <w:rsid w:val="00CE4D95"/>
    <w:rsid w:val="00CE4F7C"/>
    <w:rsid w:val="00CE5069"/>
    <w:rsid w:val="00CE51BE"/>
    <w:rsid w:val="00CE57FE"/>
    <w:rsid w:val="00CE63E5"/>
    <w:rsid w:val="00CE63F0"/>
    <w:rsid w:val="00CE695E"/>
    <w:rsid w:val="00CE6BE0"/>
    <w:rsid w:val="00CE706C"/>
    <w:rsid w:val="00CE76C6"/>
    <w:rsid w:val="00CF019C"/>
    <w:rsid w:val="00CF0376"/>
    <w:rsid w:val="00CF05E2"/>
    <w:rsid w:val="00CF071C"/>
    <w:rsid w:val="00CF1065"/>
    <w:rsid w:val="00CF10F1"/>
    <w:rsid w:val="00CF13A0"/>
    <w:rsid w:val="00CF13C2"/>
    <w:rsid w:val="00CF1526"/>
    <w:rsid w:val="00CF204F"/>
    <w:rsid w:val="00CF255B"/>
    <w:rsid w:val="00CF268E"/>
    <w:rsid w:val="00CF271A"/>
    <w:rsid w:val="00CF27D5"/>
    <w:rsid w:val="00CF2809"/>
    <w:rsid w:val="00CF34ED"/>
    <w:rsid w:val="00CF362A"/>
    <w:rsid w:val="00CF3B24"/>
    <w:rsid w:val="00CF3B6D"/>
    <w:rsid w:val="00CF3DC4"/>
    <w:rsid w:val="00CF4218"/>
    <w:rsid w:val="00CF47A2"/>
    <w:rsid w:val="00CF4A95"/>
    <w:rsid w:val="00CF4AAA"/>
    <w:rsid w:val="00CF4CB8"/>
    <w:rsid w:val="00CF4E09"/>
    <w:rsid w:val="00CF4E8D"/>
    <w:rsid w:val="00CF534D"/>
    <w:rsid w:val="00CF58B8"/>
    <w:rsid w:val="00CF6381"/>
    <w:rsid w:val="00CF63DA"/>
    <w:rsid w:val="00CF684B"/>
    <w:rsid w:val="00CF7CB2"/>
    <w:rsid w:val="00D0041C"/>
    <w:rsid w:val="00D0046E"/>
    <w:rsid w:val="00D005C2"/>
    <w:rsid w:val="00D0066C"/>
    <w:rsid w:val="00D008E5"/>
    <w:rsid w:val="00D00EC5"/>
    <w:rsid w:val="00D01221"/>
    <w:rsid w:val="00D0171B"/>
    <w:rsid w:val="00D0240A"/>
    <w:rsid w:val="00D024A6"/>
    <w:rsid w:val="00D027D4"/>
    <w:rsid w:val="00D027F8"/>
    <w:rsid w:val="00D02D75"/>
    <w:rsid w:val="00D03201"/>
    <w:rsid w:val="00D03BF2"/>
    <w:rsid w:val="00D03FAB"/>
    <w:rsid w:val="00D0407E"/>
    <w:rsid w:val="00D04B9C"/>
    <w:rsid w:val="00D050BE"/>
    <w:rsid w:val="00D05683"/>
    <w:rsid w:val="00D056B3"/>
    <w:rsid w:val="00D065C6"/>
    <w:rsid w:val="00D065D1"/>
    <w:rsid w:val="00D06E9C"/>
    <w:rsid w:val="00D07411"/>
    <w:rsid w:val="00D07F37"/>
    <w:rsid w:val="00D07FD9"/>
    <w:rsid w:val="00D10249"/>
    <w:rsid w:val="00D1025E"/>
    <w:rsid w:val="00D10427"/>
    <w:rsid w:val="00D108D0"/>
    <w:rsid w:val="00D10BFA"/>
    <w:rsid w:val="00D11295"/>
    <w:rsid w:val="00D113D1"/>
    <w:rsid w:val="00D11F70"/>
    <w:rsid w:val="00D120B7"/>
    <w:rsid w:val="00D1215A"/>
    <w:rsid w:val="00D126B0"/>
    <w:rsid w:val="00D12AA3"/>
    <w:rsid w:val="00D12C58"/>
    <w:rsid w:val="00D12CAF"/>
    <w:rsid w:val="00D12F9D"/>
    <w:rsid w:val="00D13368"/>
    <w:rsid w:val="00D13707"/>
    <w:rsid w:val="00D13873"/>
    <w:rsid w:val="00D13882"/>
    <w:rsid w:val="00D1441F"/>
    <w:rsid w:val="00D14C89"/>
    <w:rsid w:val="00D14E23"/>
    <w:rsid w:val="00D14EEF"/>
    <w:rsid w:val="00D154A6"/>
    <w:rsid w:val="00D159BF"/>
    <w:rsid w:val="00D1657C"/>
    <w:rsid w:val="00D169A0"/>
    <w:rsid w:val="00D16BD2"/>
    <w:rsid w:val="00D16F02"/>
    <w:rsid w:val="00D16F5B"/>
    <w:rsid w:val="00D179DF"/>
    <w:rsid w:val="00D17A5B"/>
    <w:rsid w:val="00D17FCD"/>
    <w:rsid w:val="00D204E6"/>
    <w:rsid w:val="00D2084B"/>
    <w:rsid w:val="00D20BBF"/>
    <w:rsid w:val="00D20EDF"/>
    <w:rsid w:val="00D20FC8"/>
    <w:rsid w:val="00D21D56"/>
    <w:rsid w:val="00D228A4"/>
    <w:rsid w:val="00D22F13"/>
    <w:rsid w:val="00D2334C"/>
    <w:rsid w:val="00D2396C"/>
    <w:rsid w:val="00D24124"/>
    <w:rsid w:val="00D24418"/>
    <w:rsid w:val="00D24721"/>
    <w:rsid w:val="00D24766"/>
    <w:rsid w:val="00D24928"/>
    <w:rsid w:val="00D2492C"/>
    <w:rsid w:val="00D24D3F"/>
    <w:rsid w:val="00D25120"/>
    <w:rsid w:val="00D25C37"/>
    <w:rsid w:val="00D25F86"/>
    <w:rsid w:val="00D268E6"/>
    <w:rsid w:val="00D26FA7"/>
    <w:rsid w:val="00D27235"/>
    <w:rsid w:val="00D27C90"/>
    <w:rsid w:val="00D27CE9"/>
    <w:rsid w:val="00D3030F"/>
    <w:rsid w:val="00D3051B"/>
    <w:rsid w:val="00D30582"/>
    <w:rsid w:val="00D30B52"/>
    <w:rsid w:val="00D30EFA"/>
    <w:rsid w:val="00D31039"/>
    <w:rsid w:val="00D3108E"/>
    <w:rsid w:val="00D31222"/>
    <w:rsid w:val="00D31741"/>
    <w:rsid w:val="00D31985"/>
    <w:rsid w:val="00D31BDA"/>
    <w:rsid w:val="00D31C72"/>
    <w:rsid w:val="00D31ED0"/>
    <w:rsid w:val="00D320C8"/>
    <w:rsid w:val="00D320E7"/>
    <w:rsid w:val="00D32174"/>
    <w:rsid w:val="00D32381"/>
    <w:rsid w:val="00D32BC5"/>
    <w:rsid w:val="00D32C38"/>
    <w:rsid w:val="00D32FB2"/>
    <w:rsid w:val="00D3312F"/>
    <w:rsid w:val="00D33607"/>
    <w:rsid w:val="00D33677"/>
    <w:rsid w:val="00D33FCD"/>
    <w:rsid w:val="00D3425F"/>
    <w:rsid w:val="00D342C3"/>
    <w:rsid w:val="00D3449A"/>
    <w:rsid w:val="00D34AE3"/>
    <w:rsid w:val="00D34C06"/>
    <w:rsid w:val="00D34FB0"/>
    <w:rsid w:val="00D3509D"/>
    <w:rsid w:val="00D35239"/>
    <w:rsid w:val="00D35444"/>
    <w:rsid w:val="00D358E8"/>
    <w:rsid w:val="00D35960"/>
    <w:rsid w:val="00D35E5B"/>
    <w:rsid w:val="00D36406"/>
    <w:rsid w:val="00D36718"/>
    <w:rsid w:val="00D36F44"/>
    <w:rsid w:val="00D37527"/>
    <w:rsid w:val="00D37854"/>
    <w:rsid w:val="00D37CC1"/>
    <w:rsid w:val="00D40078"/>
    <w:rsid w:val="00D40220"/>
    <w:rsid w:val="00D40255"/>
    <w:rsid w:val="00D40AD4"/>
    <w:rsid w:val="00D40E6A"/>
    <w:rsid w:val="00D412A2"/>
    <w:rsid w:val="00D416CB"/>
    <w:rsid w:val="00D41D3A"/>
    <w:rsid w:val="00D41D76"/>
    <w:rsid w:val="00D429A6"/>
    <w:rsid w:val="00D43816"/>
    <w:rsid w:val="00D43A33"/>
    <w:rsid w:val="00D43CC2"/>
    <w:rsid w:val="00D446F8"/>
    <w:rsid w:val="00D44949"/>
    <w:rsid w:val="00D44BFF"/>
    <w:rsid w:val="00D44F20"/>
    <w:rsid w:val="00D45048"/>
    <w:rsid w:val="00D451B1"/>
    <w:rsid w:val="00D45B85"/>
    <w:rsid w:val="00D45DEE"/>
    <w:rsid w:val="00D45E8A"/>
    <w:rsid w:val="00D45F93"/>
    <w:rsid w:val="00D46277"/>
    <w:rsid w:val="00D463EA"/>
    <w:rsid w:val="00D46E28"/>
    <w:rsid w:val="00D4727A"/>
    <w:rsid w:val="00D477D4"/>
    <w:rsid w:val="00D4791F"/>
    <w:rsid w:val="00D5020F"/>
    <w:rsid w:val="00D50BD2"/>
    <w:rsid w:val="00D50E53"/>
    <w:rsid w:val="00D511BF"/>
    <w:rsid w:val="00D51362"/>
    <w:rsid w:val="00D516FC"/>
    <w:rsid w:val="00D519DF"/>
    <w:rsid w:val="00D519E6"/>
    <w:rsid w:val="00D51A4B"/>
    <w:rsid w:val="00D51FCD"/>
    <w:rsid w:val="00D520DB"/>
    <w:rsid w:val="00D52312"/>
    <w:rsid w:val="00D52591"/>
    <w:rsid w:val="00D5288D"/>
    <w:rsid w:val="00D52A15"/>
    <w:rsid w:val="00D52B2E"/>
    <w:rsid w:val="00D52E07"/>
    <w:rsid w:val="00D52EF2"/>
    <w:rsid w:val="00D53353"/>
    <w:rsid w:val="00D54968"/>
    <w:rsid w:val="00D54B03"/>
    <w:rsid w:val="00D54D7B"/>
    <w:rsid w:val="00D55286"/>
    <w:rsid w:val="00D557DB"/>
    <w:rsid w:val="00D560C1"/>
    <w:rsid w:val="00D56190"/>
    <w:rsid w:val="00D56308"/>
    <w:rsid w:val="00D5723D"/>
    <w:rsid w:val="00D577EE"/>
    <w:rsid w:val="00D60051"/>
    <w:rsid w:val="00D60067"/>
    <w:rsid w:val="00D61569"/>
    <w:rsid w:val="00D61F3A"/>
    <w:rsid w:val="00D623B1"/>
    <w:rsid w:val="00D63F3C"/>
    <w:rsid w:val="00D64240"/>
    <w:rsid w:val="00D649A6"/>
    <w:rsid w:val="00D64ACF"/>
    <w:rsid w:val="00D64ADA"/>
    <w:rsid w:val="00D64EE7"/>
    <w:rsid w:val="00D653FC"/>
    <w:rsid w:val="00D66091"/>
    <w:rsid w:val="00D664B4"/>
    <w:rsid w:val="00D66532"/>
    <w:rsid w:val="00D66538"/>
    <w:rsid w:val="00D66837"/>
    <w:rsid w:val="00D66AA1"/>
    <w:rsid w:val="00D674FC"/>
    <w:rsid w:val="00D678EE"/>
    <w:rsid w:val="00D70826"/>
    <w:rsid w:val="00D70ACF"/>
    <w:rsid w:val="00D711D9"/>
    <w:rsid w:val="00D71693"/>
    <w:rsid w:val="00D7180D"/>
    <w:rsid w:val="00D720E8"/>
    <w:rsid w:val="00D724FF"/>
    <w:rsid w:val="00D7349B"/>
    <w:rsid w:val="00D740E2"/>
    <w:rsid w:val="00D74771"/>
    <w:rsid w:val="00D74B0D"/>
    <w:rsid w:val="00D74EE9"/>
    <w:rsid w:val="00D752AC"/>
    <w:rsid w:val="00D75301"/>
    <w:rsid w:val="00D758ED"/>
    <w:rsid w:val="00D75E3F"/>
    <w:rsid w:val="00D76070"/>
    <w:rsid w:val="00D77131"/>
    <w:rsid w:val="00D77300"/>
    <w:rsid w:val="00D7766B"/>
    <w:rsid w:val="00D778F0"/>
    <w:rsid w:val="00D77A39"/>
    <w:rsid w:val="00D77B56"/>
    <w:rsid w:val="00D77F6E"/>
    <w:rsid w:val="00D80405"/>
    <w:rsid w:val="00D80802"/>
    <w:rsid w:val="00D8116F"/>
    <w:rsid w:val="00D81FA1"/>
    <w:rsid w:val="00D820A3"/>
    <w:rsid w:val="00D823ED"/>
    <w:rsid w:val="00D825AC"/>
    <w:rsid w:val="00D82F1D"/>
    <w:rsid w:val="00D83032"/>
    <w:rsid w:val="00D83686"/>
    <w:rsid w:val="00D8404D"/>
    <w:rsid w:val="00D84248"/>
    <w:rsid w:val="00D843A8"/>
    <w:rsid w:val="00D84426"/>
    <w:rsid w:val="00D84461"/>
    <w:rsid w:val="00D850A7"/>
    <w:rsid w:val="00D85181"/>
    <w:rsid w:val="00D85533"/>
    <w:rsid w:val="00D8565D"/>
    <w:rsid w:val="00D85FB8"/>
    <w:rsid w:val="00D860AD"/>
    <w:rsid w:val="00D86324"/>
    <w:rsid w:val="00D86472"/>
    <w:rsid w:val="00D868A6"/>
    <w:rsid w:val="00D86B15"/>
    <w:rsid w:val="00D86BE9"/>
    <w:rsid w:val="00D86C81"/>
    <w:rsid w:val="00D86E32"/>
    <w:rsid w:val="00D8700E"/>
    <w:rsid w:val="00D87315"/>
    <w:rsid w:val="00D875C2"/>
    <w:rsid w:val="00D90233"/>
    <w:rsid w:val="00D9097B"/>
    <w:rsid w:val="00D91343"/>
    <w:rsid w:val="00D914E0"/>
    <w:rsid w:val="00D91BE6"/>
    <w:rsid w:val="00D92049"/>
    <w:rsid w:val="00D921BC"/>
    <w:rsid w:val="00D92579"/>
    <w:rsid w:val="00D925EE"/>
    <w:rsid w:val="00D92842"/>
    <w:rsid w:val="00D92D4F"/>
    <w:rsid w:val="00D93588"/>
    <w:rsid w:val="00D93651"/>
    <w:rsid w:val="00D94932"/>
    <w:rsid w:val="00D9505C"/>
    <w:rsid w:val="00D954FF"/>
    <w:rsid w:val="00D9590E"/>
    <w:rsid w:val="00D95B0E"/>
    <w:rsid w:val="00D95E05"/>
    <w:rsid w:val="00D960D9"/>
    <w:rsid w:val="00D96603"/>
    <w:rsid w:val="00D969CF"/>
    <w:rsid w:val="00D96A93"/>
    <w:rsid w:val="00D96FA8"/>
    <w:rsid w:val="00D9715E"/>
    <w:rsid w:val="00D97561"/>
    <w:rsid w:val="00D976E0"/>
    <w:rsid w:val="00D97A3A"/>
    <w:rsid w:val="00D97BA5"/>
    <w:rsid w:val="00DA076F"/>
    <w:rsid w:val="00DA093A"/>
    <w:rsid w:val="00DA0BD5"/>
    <w:rsid w:val="00DA18F7"/>
    <w:rsid w:val="00DA1949"/>
    <w:rsid w:val="00DA1C24"/>
    <w:rsid w:val="00DA1DFA"/>
    <w:rsid w:val="00DA288F"/>
    <w:rsid w:val="00DA31D6"/>
    <w:rsid w:val="00DA375A"/>
    <w:rsid w:val="00DA38B2"/>
    <w:rsid w:val="00DA3949"/>
    <w:rsid w:val="00DA3D1F"/>
    <w:rsid w:val="00DA489A"/>
    <w:rsid w:val="00DA4B5B"/>
    <w:rsid w:val="00DA52B5"/>
    <w:rsid w:val="00DA595E"/>
    <w:rsid w:val="00DA5B92"/>
    <w:rsid w:val="00DA5E0C"/>
    <w:rsid w:val="00DA5EFE"/>
    <w:rsid w:val="00DA623B"/>
    <w:rsid w:val="00DA62B7"/>
    <w:rsid w:val="00DA6448"/>
    <w:rsid w:val="00DA6600"/>
    <w:rsid w:val="00DA685C"/>
    <w:rsid w:val="00DA7027"/>
    <w:rsid w:val="00DA70EE"/>
    <w:rsid w:val="00DA769A"/>
    <w:rsid w:val="00DA7FE5"/>
    <w:rsid w:val="00DA7FF2"/>
    <w:rsid w:val="00DB0292"/>
    <w:rsid w:val="00DB0B82"/>
    <w:rsid w:val="00DB0F61"/>
    <w:rsid w:val="00DB1092"/>
    <w:rsid w:val="00DB1434"/>
    <w:rsid w:val="00DB1A44"/>
    <w:rsid w:val="00DB1E66"/>
    <w:rsid w:val="00DB1F89"/>
    <w:rsid w:val="00DB1FAD"/>
    <w:rsid w:val="00DB23A9"/>
    <w:rsid w:val="00DB2AD5"/>
    <w:rsid w:val="00DB2FA7"/>
    <w:rsid w:val="00DB3081"/>
    <w:rsid w:val="00DB319D"/>
    <w:rsid w:val="00DB3258"/>
    <w:rsid w:val="00DB33A9"/>
    <w:rsid w:val="00DB3576"/>
    <w:rsid w:val="00DB3670"/>
    <w:rsid w:val="00DB37BD"/>
    <w:rsid w:val="00DB39E8"/>
    <w:rsid w:val="00DB41CC"/>
    <w:rsid w:val="00DB44BE"/>
    <w:rsid w:val="00DB4759"/>
    <w:rsid w:val="00DB48D3"/>
    <w:rsid w:val="00DB4D98"/>
    <w:rsid w:val="00DB4E9E"/>
    <w:rsid w:val="00DB4FD3"/>
    <w:rsid w:val="00DB4FF5"/>
    <w:rsid w:val="00DB5686"/>
    <w:rsid w:val="00DB571E"/>
    <w:rsid w:val="00DB5B37"/>
    <w:rsid w:val="00DB5E05"/>
    <w:rsid w:val="00DB5F34"/>
    <w:rsid w:val="00DB6382"/>
    <w:rsid w:val="00DB644E"/>
    <w:rsid w:val="00DB6578"/>
    <w:rsid w:val="00DB7191"/>
    <w:rsid w:val="00DB7416"/>
    <w:rsid w:val="00DB7976"/>
    <w:rsid w:val="00DC08A9"/>
    <w:rsid w:val="00DC0961"/>
    <w:rsid w:val="00DC16C6"/>
    <w:rsid w:val="00DC1776"/>
    <w:rsid w:val="00DC1B77"/>
    <w:rsid w:val="00DC1F6B"/>
    <w:rsid w:val="00DC1F72"/>
    <w:rsid w:val="00DC274C"/>
    <w:rsid w:val="00DC2B7F"/>
    <w:rsid w:val="00DC2CCE"/>
    <w:rsid w:val="00DC2E74"/>
    <w:rsid w:val="00DC334A"/>
    <w:rsid w:val="00DC345B"/>
    <w:rsid w:val="00DC3942"/>
    <w:rsid w:val="00DC4064"/>
    <w:rsid w:val="00DC41E5"/>
    <w:rsid w:val="00DC4478"/>
    <w:rsid w:val="00DC4763"/>
    <w:rsid w:val="00DC4D27"/>
    <w:rsid w:val="00DC51B4"/>
    <w:rsid w:val="00DC527C"/>
    <w:rsid w:val="00DC55BA"/>
    <w:rsid w:val="00DC5EB3"/>
    <w:rsid w:val="00DC602E"/>
    <w:rsid w:val="00DC6266"/>
    <w:rsid w:val="00DC652B"/>
    <w:rsid w:val="00DC65C1"/>
    <w:rsid w:val="00DC66F2"/>
    <w:rsid w:val="00DC6A19"/>
    <w:rsid w:val="00DC6B5D"/>
    <w:rsid w:val="00DC6C26"/>
    <w:rsid w:val="00DC7058"/>
    <w:rsid w:val="00DC705E"/>
    <w:rsid w:val="00DC7113"/>
    <w:rsid w:val="00DD047C"/>
    <w:rsid w:val="00DD04CF"/>
    <w:rsid w:val="00DD04EF"/>
    <w:rsid w:val="00DD0E0C"/>
    <w:rsid w:val="00DD1914"/>
    <w:rsid w:val="00DD1DC4"/>
    <w:rsid w:val="00DD2848"/>
    <w:rsid w:val="00DD29EA"/>
    <w:rsid w:val="00DD2ADB"/>
    <w:rsid w:val="00DD2BF3"/>
    <w:rsid w:val="00DD2C11"/>
    <w:rsid w:val="00DD2ECF"/>
    <w:rsid w:val="00DD3007"/>
    <w:rsid w:val="00DD3495"/>
    <w:rsid w:val="00DD3B14"/>
    <w:rsid w:val="00DD3E08"/>
    <w:rsid w:val="00DD3F34"/>
    <w:rsid w:val="00DD3F7B"/>
    <w:rsid w:val="00DD44F4"/>
    <w:rsid w:val="00DD4DA4"/>
    <w:rsid w:val="00DD5449"/>
    <w:rsid w:val="00DD65E7"/>
    <w:rsid w:val="00DD686A"/>
    <w:rsid w:val="00DD6B69"/>
    <w:rsid w:val="00DD6C66"/>
    <w:rsid w:val="00DD716F"/>
    <w:rsid w:val="00DD7192"/>
    <w:rsid w:val="00DD784A"/>
    <w:rsid w:val="00DD7BDB"/>
    <w:rsid w:val="00DE0729"/>
    <w:rsid w:val="00DE0877"/>
    <w:rsid w:val="00DE0AD9"/>
    <w:rsid w:val="00DE0E62"/>
    <w:rsid w:val="00DE110C"/>
    <w:rsid w:val="00DE125B"/>
    <w:rsid w:val="00DE1525"/>
    <w:rsid w:val="00DE1581"/>
    <w:rsid w:val="00DE1732"/>
    <w:rsid w:val="00DE269E"/>
    <w:rsid w:val="00DE282E"/>
    <w:rsid w:val="00DE2A28"/>
    <w:rsid w:val="00DE2B62"/>
    <w:rsid w:val="00DE2DC7"/>
    <w:rsid w:val="00DE3134"/>
    <w:rsid w:val="00DE39AA"/>
    <w:rsid w:val="00DE3A92"/>
    <w:rsid w:val="00DE3EBF"/>
    <w:rsid w:val="00DE4368"/>
    <w:rsid w:val="00DE4963"/>
    <w:rsid w:val="00DE4CF3"/>
    <w:rsid w:val="00DE5745"/>
    <w:rsid w:val="00DE57F8"/>
    <w:rsid w:val="00DE5D42"/>
    <w:rsid w:val="00DE6307"/>
    <w:rsid w:val="00DE6506"/>
    <w:rsid w:val="00DE68B9"/>
    <w:rsid w:val="00DE6915"/>
    <w:rsid w:val="00DE69B1"/>
    <w:rsid w:val="00DE6A7A"/>
    <w:rsid w:val="00DE6DD4"/>
    <w:rsid w:val="00DE7F21"/>
    <w:rsid w:val="00DE7F26"/>
    <w:rsid w:val="00DF084D"/>
    <w:rsid w:val="00DF12FA"/>
    <w:rsid w:val="00DF1366"/>
    <w:rsid w:val="00DF17C8"/>
    <w:rsid w:val="00DF1DB4"/>
    <w:rsid w:val="00DF1F7A"/>
    <w:rsid w:val="00DF290C"/>
    <w:rsid w:val="00DF2DD6"/>
    <w:rsid w:val="00DF31EC"/>
    <w:rsid w:val="00DF350E"/>
    <w:rsid w:val="00DF3743"/>
    <w:rsid w:val="00DF394B"/>
    <w:rsid w:val="00DF3B01"/>
    <w:rsid w:val="00DF3DCC"/>
    <w:rsid w:val="00DF4140"/>
    <w:rsid w:val="00DF42E6"/>
    <w:rsid w:val="00DF45B2"/>
    <w:rsid w:val="00DF4A76"/>
    <w:rsid w:val="00DF4AA1"/>
    <w:rsid w:val="00DF4C76"/>
    <w:rsid w:val="00DF4EDF"/>
    <w:rsid w:val="00DF5024"/>
    <w:rsid w:val="00DF5263"/>
    <w:rsid w:val="00DF5503"/>
    <w:rsid w:val="00DF5EB7"/>
    <w:rsid w:val="00DF6872"/>
    <w:rsid w:val="00DF69DE"/>
    <w:rsid w:val="00DF6DA2"/>
    <w:rsid w:val="00DF6DE4"/>
    <w:rsid w:val="00DF71AE"/>
    <w:rsid w:val="00DF733B"/>
    <w:rsid w:val="00DF7D09"/>
    <w:rsid w:val="00DF7E2E"/>
    <w:rsid w:val="00E0075A"/>
    <w:rsid w:val="00E014D0"/>
    <w:rsid w:val="00E01776"/>
    <w:rsid w:val="00E01DBB"/>
    <w:rsid w:val="00E02337"/>
    <w:rsid w:val="00E02A88"/>
    <w:rsid w:val="00E039D1"/>
    <w:rsid w:val="00E041B2"/>
    <w:rsid w:val="00E0454F"/>
    <w:rsid w:val="00E049AE"/>
    <w:rsid w:val="00E05384"/>
    <w:rsid w:val="00E056E8"/>
    <w:rsid w:val="00E057A4"/>
    <w:rsid w:val="00E05C1C"/>
    <w:rsid w:val="00E067CC"/>
    <w:rsid w:val="00E067EB"/>
    <w:rsid w:val="00E06A04"/>
    <w:rsid w:val="00E07327"/>
    <w:rsid w:val="00E10458"/>
    <w:rsid w:val="00E11066"/>
    <w:rsid w:val="00E11863"/>
    <w:rsid w:val="00E119DB"/>
    <w:rsid w:val="00E11D21"/>
    <w:rsid w:val="00E122C7"/>
    <w:rsid w:val="00E12A95"/>
    <w:rsid w:val="00E12E11"/>
    <w:rsid w:val="00E1303C"/>
    <w:rsid w:val="00E13791"/>
    <w:rsid w:val="00E13A52"/>
    <w:rsid w:val="00E13ADA"/>
    <w:rsid w:val="00E1406F"/>
    <w:rsid w:val="00E148B3"/>
    <w:rsid w:val="00E14BC4"/>
    <w:rsid w:val="00E14E29"/>
    <w:rsid w:val="00E15167"/>
    <w:rsid w:val="00E1521C"/>
    <w:rsid w:val="00E1546D"/>
    <w:rsid w:val="00E155A4"/>
    <w:rsid w:val="00E15679"/>
    <w:rsid w:val="00E15D54"/>
    <w:rsid w:val="00E15DCC"/>
    <w:rsid w:val="00E15E11"/>
    <w:rsid w:val="00E15EB9"/>
    <w:rsid w:val="00E170C1"/>
    <w:rsid w:val="00E17608"/>
    <w:rsid w:val="00E17D0E"/>
    <w:rsid w:val="00E17DE8"/>
    <w:rsid w:val="00E17EF0"/>
    <w:rsid w:val="00E20C20"/>
    <w:rsid w:val="00E20E92"/>
    <w:rsid w:val="00E20F9B"/>
    <w:rsid w:val="00E212C8"/>
    <w:rsid w:val="00E21401"/>
    <w:rsid w:val="00E21587"/>
    <w:rsid w:val="00E21C00"/>
    <w:rsid w:val="00E21C92"/>
    <w:rsid w:val="00E21CAB"/>
    <w:rsid w:val="00E21DF6"/>
    <w:rsid w:val="00E2208F"/>
    <w:rsid w:val="00E228AB"/>
    <w:rsid w:val="00E235C9"/>
    <w:rsid w:val="00E23A92"/>
    <w:rsid w:val="00E240D5"/>
    <w:rsid w:val="00E24C05"/>
    <w:rsid w:val="00E25005"/>
    <w:rsid w:val="00E2525F"/>
    <w:rsid w:val="00E2567C"/>
    <w:rsid w:val="00E2585E"/>
    <w:rsid w:val="00E25AD5"/>
    <w:rsid w:val="00E25B8C"/>
    <w:rsid w:val="00E2636D"/>
    <w:rsid w:val="00E26535"/>
    <w:rsid w:val="00E2699E"/>
    <w:rsid w:val="00E26F37"/>
    <w:rsid w:val="00E274EA"/>
    <w:rsid w:val="00E2770D"/>
    <w:rsid w:val="00E27AC5"/>
    <w:rsid w:val="00E30046"/>
    <w:rsid w:val="00E30066"/>
    <w:rsid w:val="00E30241"/>
    <w:rsid w:val="00E3033F"/>
    <w:rsid w:val="00E3064B"/>
    <w:rsid w:val="00E309C3"/>
    <w:rsid w:val="00E30B6B"/>
    <w:rsid w:val="00E31DAF"/>
    <w:rsid w:val="00E31F83"/>
    <w:rsid w:val="00E32296"/>
    <w:rsid w:val="00E3246A"/>
    <w:rsid w:val="00E32915"/>
    <w:rsid w:val="00E32F26"/>
    <w:rsid w:val="00E33461"/>
    <w:rsid w:val="00E33686"/>
    <w:rsid w:val="00E343F2"/>
    <w:rsid w:val="00E34492"/>
    <w:rsid w:val="00E3484C"/>
    <w:rsid w:val="00E3486D"/>
    <w:rsid w:val="00E3570A"/>
    <w:rsid w:val="00E35806"/>
    <w:rsid w:val="00E35DCF"/>
    <w:rsid w:val="00E36063"/>
    <w:rsid w:val="00E360CE"/>
    <w:rsid w:val="00E36528"/>
    <w:rsid w:val="00E37489"/>
    <w:rsid w:val="00E37768"/>
    <w:rsid w:val="00E37842"/>
    <w:rsid w:val="00E37CC2"/>
    <w:rsid w:val="00E40141"/>
    <w:rsid w:val="00E412DE"/>
    <w:rsid w:val="00E415C6"/>
    <w:rsid w:val="00E4192D"/>
    <w:rsid w:val="00E41CEC"/>
    <w:rsid w:val="00E41FCB"/>
    <w:rsid w:val="00E4249D"/>
    <w:rsid w:val="00E42602"/>
    <w:rsid w:val="00E42893"/>
    <w:rsid w:val="00E42966"/>
    <w:rsid w:val="00E4312B"/>
    <w:rsid w:val="00E437D6"/>
    <w:rsid w:val="00E43AEB"/>
    <w:rsid w:val="00E442B5"/>
    <w:rsid w:val="00E44462"/>
    <w:rsid w:val="00E44608"/>
    <w:rsid w:val="00E44DC5"/>
    <w:rsid w:val="00E44E69"/>
    <w:rsid w:val="00E45A72"/>
    <w:rsid w:val="00E45C95"/>
    <w:rsid w:val="00E45E9F"/>
    <w:rsid w:val="00E46608"/>
    <w:rsid w:val="00E4660F"/>
    <w:rsid w:val="00E46635"/>
    <w:rsid w:val="00E4669C"/>
    <w:rsid w:val="00E46796"/>
    <w:rsid w:val="00E4682F"/>
    <w:rsid w:val="00E4690D"/>
    <w:rsid w:val="00E46C72"/>
    <w:rsid w:val="00E46DA3"/>
    <w:rsid w:val="00E46E83"/>
    <w:rsid w:val="00E47094"/>
    <w:rsid w:val="00E47A77"/>
    <w:rsid w:val="00E5080B"/>
    <w:rsid w:val="00E50DA9"/>
    <w:rsid w:val="00E50E0D"/>
    <w:rsid w:val="00E51C49"/>
    <w:rsid w:val="00E51EE9"/>
    <w:rsid w:val="00E52021"/>
    <w:rsid w:val="00E521DF"/>
    <w:rsid w:val="00E528EC"/>
    <w:rsid w:val="00E52960"/>
    <w:rsid w:val="00E529D4"/>
    <w:rsid w:val="00E52B23"/>
    <w:rsid w:val="00E530AB"/>
    <w:rsid w:val="00E541DF"/>
    <w:rsid w:val="00E54270"/>
    <w:rsid w:val="00E54334"/>
    <w:rsid w:val="00E543C6"/>
    <w:rsid w:val="00E54824"/>
    <w:rsid w:val="00E54ACE"/>
    <w:rsid w:val="00E553CB"/>
    <w:rsid w:val="00E55AEA"/>
    <w:rsid w:val="00E56B25"/>
    <w:rsid w:val="00E56D22"/>
    <w:rsid w:val="00E57537"/>
    <w:rsid w:val="00E5765B"/>
    <w:rsid w:val="00E577A7"/>
    <w:rsid w:val="00E57B5A"/>
    <w:rsid w:val="00E60353"/>
    <w:rsid w:val="00E603A9"/>
    <w:rsid w:val="00E60445"/>
    <w:rsid w:val="00E604D9"/>
    <w:rsid w:val="00E605FD"/>
    <w:rsid w:val="00E60853"/>
    <w:rsid w:val="00E615EE"/>
    <w:rsid w:val="00E61D04"/>
    <w:rsid w:val="00E61F3B"/>
    <w:rsid w:val="00E61F7C"/>
    <w:rsid w:val="00E620C5"/>
    <w:rsid w:val="00E62A48"/>
    <w:rsid w:val="00E62CCA"/>
    <w:rsid w:val="00E638A6"/>
    <w:rsid w:val="00E63D0E"/>
    <w:rsid w:val="00E63FD2"/>
    <w:rsid w:val="00E64201"/>
    <w:rsid w:val="00E643AC"/>
    <w:rsid w:val="00E645C8"/>
    <w:rsid w:val="00E6488E"/>
    <w:rsid w:val="00E64DEF"/>
    <w:rsid w:val="00E650CC"/>
    <w:rsid w:val="00E66564"/>
    <w:rsid w:val="00E66734"/>
    <w:rsid w:val="00E66BD3"/>
    <w:rsid w:val="00E67119"/>
    <w:rsid w:val="00E67139"/>
    <w:rsid w:val="00E67B79"/>
    <w:rsid w:val="00E67D55"/>
    <w:rsid w:val="00E67FAA"/>
    <w:rsid w:val="00E70201"/>
    <w:rsid w:val="00E705BF"/>
    <w:rsid w:val="00E71A2D"/>
    <w:rsid w:val="00E71B1D"/>
    <w:rsid w:val="00E71D4B"/>
    <w:rsid w:val="00E71FDD"/>
    <w:rsid w:val="00E728A9"/>
    <w:rsid w:val="00E728D8"/>
    <w:rsid w:val="00E7290A"/>
    <w:rsid w:val="00E72D35"/>
    <w:rsid w:val="00E7353B"/>
    <w:rsid w:val="00E73586"/>
    <w:rsid w:val="00E738A2"/>
    <w:rsid w:val="00E73C58"/>
    <w:rsid w:val="00E73F23"/>
    <w:rsid w:val="00E74CF6"/>
    <w:rsid w:val="00E74F18"/>
    <w:rsid w:val="00E756CD"/>
    <w:rsid w:val="00E758D2"/>
    <w:rsid w:val="00E75D8D"/>
    <w:rsid w:val="00E760F5"/>
    <w:rsid w:val="00E76E04"/>
    <w:rsid w:val="00E77151"/>
    <w:rsid w:val="00E774A9"/>
    <w:rsid w:val="00E80B51"/>
    <w:rsid w:val="00E8159C"/>
    <w:rsid w:val="00E81A38"/>
    <w:rsid w:val="00E81AEC"/>
    <w:rsid w:val="00E81C6F"/>
    <w:rsid w:val="00E8206C"/>
    <w:rsid w:val="00E820D1"/>
    <w:rsid w:val="00E8297D"/>
    <w:rsid w:val="00E82A2C"/>
    <w:rsid w:val="00E82B47"/>
    <w:rsid w:val="00E82BCB"/>
    <w:rsid w:val="00E82EC4"/>
    <w:rsid w:val="00E83275"/>
    <w:rsid w:val="00E83FA0"/>
    <w:rsid w:val="00E84639"/>
    <w:rsid w:val="00E846C2"/>
    <w:rsid w:val="00E84B17"/>
    <w:rsid w:val="00E84B4C"/>
    <w:rsid w:val="00E85343"/>
    <w:rsid w:val="00E8556A"/>
    <w:rsid w:val="00E85D6B"/>
    <w:rsid w:val="00E85ED2"/>
    <w:rsid w:val="00E86537"/>
    <w:rsid w:val="00E8665A"/>
    <w:rsid w:val="00E8683B"/>
    <w:rsid w:val="00E87A28"/>
    <w:rsid w:val="00E87A86"/>
    <w:rsid w:val="00E87D98"/>
    <w:rsid w:val="00E90539"/>
    <w:rsid w:val="00E90AE0"/>
    <w:rsid w:val="00E90D02"/>
    <w:rsid w:val="00E90E95"/>
    <w:rsid w:val="00E90F83"/>
    <w:rsid w:val="00E91147"/>
    <w:rsid w:val="00E91706"/>
    <w:rsid w:val="00E91B5A"/>
    <w:rsid w:val="00E91BCB"/>
    <w:rsid w:val="00E92890"/>
    <w:rsid w:val="00E92A76"/>
    <w:rsid w:val="00E92E3D"/>
    <w:rsid w:val="00E92F17"/>
    <w:rsid w:val="00E934B0"/>
    <w:rsid w:val="00E93618"/>
    <w:rsid w:val="00E93E2C"/>
    <w:rsid w:val="00E94156"/>
    <w:rsid w:val="00E944C4"/>
    <w:rsid w:val="00E949D5"/>
    <w:rsid w:val="00E94BC4"/>
    <w:rsid w:val="00E9513D"/>
    <w:rsid w:val="00E956C8"/>
    <w:rsid w:val="00E95C36"/>
    <w:rsid w:val="00E95F96"/>
    <w:rsid w:val="00E964E5"/>
    <w:rsid w:val="00E977ED"/>
    <w:rsid w:val="00E978D0"/>
    <w:rsid w:val="00EA0E8B"/>
    <w:rsid w:val="00EA0F30"/>
    <w:rsid w:val="00EA1511"/>
    <w:rsid w:val="00EA1AA1"/>
    <w:rsid w:val="00EA1AAB"/>
    <w:rsid w:val="00EA1C6C"/>
    <w:rsid w:val="00EA235E"/>
    <w:rsid w:val="00EA2B61"/>
    <w:rsid w:val="00EA2C25"/>
    <w:rsid w:val="00EA2E2E"/>
    <w:rsid w:val="00EA2F58"/>
    <w:rsid w:val="00EA322C"/>
    <w:rsid w:val="00EA3618"/>
    <w:rsid w:val="00EA4086"/>
    <w:rsid w:val="00EA47BE"/>
    <w:rsid w:val="00EA4E44"/>
    <w:rsid w:val="00EA4E58"/>
    <w:rsid w:val="00EA4E91"/>
    <w:rsid w:val="00EA5482"/>
    <w:rsid w:val="00EA5524"/>
    <w:rsid w:val="00EA5897"/>
    <w:rsid w:val="00EA6451"/>
    <w:rsid w:val="00EA6483"/>
    <w:rsid w:val="00EA6ABB"/>
    <w:rsid w:val="00EA7968"/>
    <w:rsid w:val="00EA7CD0"/>
    <w:rsid w:val="00EB008F"/>
    <w:rsid w:val="00EB078C"/>
    <w:rsid w:val="00EB09A3"/>
    <w:rsid w:val="00EB188B"/>
    <w:rsid w:val="00EB1C82"/>
    <w:rsid w:val="00EB1D75"/>
    <w:rsid w:val="00EB1EC6"/>
    <w:rsid w:val="00EB2041"/>
    <w:rsid w:val="00EB20F6"/>
    <w:rsid w:val="00EB2838"/>
    <w:rsid w:val="00EB28FA"/>
    <w:rsid w:val="00EB2BA8"/>
    <w:rsid w:val="00EB3448"/>
    <w:rsid w:val="00EB3D11"/>
    <w:rsid w:val="00EB3D13"/>
    <w:rsid w:val="00EB436A"/>
    <w:rsid w:val="00EB4650"/>
    <w:rsid w:val="00EB50AB"/>
    <w:rsid w:val="00EB537E"/>
    <w:rsid w:val="00EB5700"/>
    <w:rsid w:val="00EB5774"/>
    <w:rsid w:val="00EB5D30"/>
    <w:rsid w:val="00EB6268"/>
    <w:rsid w:val="00EB6588"/>
    <w:rsid w:val="00EB67DC"/>
    <w:rsid w:val="00EB6901"/>
    <w:rsid w:val="00EB6984"/>
    <w:rsid w:val="00EB71C6"/>
    <w:rsid w:val="00EB7334"/>
    <w:rsid w:val="00EB744D"/>
    <w:rsid w:val="00EC02AD"/>
    <w:rsid w:val="00EC08F4"/>
    <w:rsid w:val="00EC0FF3"/>
    <w:rsid w:val="00EC17BB"/>
    <w:rsid w:val="00EC1A8F"/>
    <w:rsid w:val="00EC1CAB"/>
    <w:rsid w:val="00EC277C"/>
    <w:rsid w:val="00EC2E17"/>
    <w:rsid w:val="00EC3CF1"/>
    <w:rsid w:val="00EC4062"/>
    <w:rsid w:val="00EC414D"/>
    <w:rsid w:val="00EC4C76"/>
    <w:rsid w:val="00EC4D67"/>
    <w:rsid w:val="00EC4F0C"/>
    <w:rsid w:val="00EC532D"/>
    <w:rsid w:val="00EC589B"/>
    <w:rsid w:val="00EC61F7"/>
    <w:rsid w:val="00EC6AB3"/>
    <w:rsid w:val="00EC6C7B"/>
    <w:rsid w:val="00EC7125"/>
    <w:rsid w:val="00EC7259"/>
    <w:rsid w:val="00EC762C"/>
    <w:rsid w:val="00EC76FB"/>
    <w:rsid w:val="00EC7782"/>
    <w:rsid w:val="00EC7F01"/>
    <w:rsid w:val="00ED02F8"/>
    <w:rsid w:val="00ED05A3"/>
    <w:rsid w:val="00ED092C"/>
    <w:rsid w:val="00ED1264"/>
    <w:rsid w:val="00ED1334"/>
    <w:rsid w:val="00ED1A07"/>
    <w:rsid w:val="00ED21B0"/>
    <w:rsid w:val="00ED2262"/>
    <w:rsid w:val="00ED2281"/>
    <w:rsid w:val="00ED2933"/>
    <w:rsid w:val="00ED2EC6"/>
    <w:rsid w:val="00ED3480"/>
    <w:rsid w:val="00ED34AE"/>
    <w:rsid w:val="00ED3AA8"/>
    <w:rsid w:val="00ED3C9B"/>
    <w:rsid w:val="00ED42AE"/>
    <w:rsid w:val="00ED42F7"/>
    <w:rsid w:val="00ED4E77"/>
    <w:rsid w:val="00ED5329"/>
    <w:rsid w:val="00ED57C2"/>
    <w:rsid w:val="00ED5A12"/>
    <w:rsid w:val="00ED5D30"/>
    <w:rsid w:val="00ED6198"/>
    <w:rsid w:val="00ED6208"/>
    <w:rsid w:val="00ED6A3A"/>
    <w:rsid w:val="00ED6A7B"/>
    <w:rsid w:val="00ED6E09"/>
    <w:rsid w:val="00ED73BF"/>
    <w:rsid w:val="00ED7783"/>
    <w:rsid w:val="00ED7CC1"/>
    <w:rsid w:val="00EE007A"/>
    <w:rsid w:val="00EE0C13"/>
    <w:rsid w:val="00EE0F0A"/>
    <w:rsid w:val="00EE0F34"/>
    <w:rsid w:val="00EE1171"/>
    <w:rsid w:val="00EE129C"/>
    <w:rsid w:val="00EE1558"/>
    <w:rsid w:val="00EE1AB1"/>
    <w:rsid w:val="00EE1D41"/>
    <w:rsid w:val="00EE2090"/>
    <w:rsid w:val="00EE2447"/>
    <w:rsid w:val="00EE27C1"/>
    <w:rsid w:val="00EE285B"/>
    <w:rsid w:val="00EE2956"/>
    <w:rsid w:val="00EE32A6"/>
    <w:rsid w:val="00EE32E8"/>
    <w:rsid w:val="00EE36A7"/>
    <w:rsid w:val="00EE40E7"/>
    <w:rsid w:val="00EE4277"/>
    <w:rsid w:val="00EE46BE"/>
    <w:rsid w:val="00EE4958"/>
    <w:rsid w:val="00EE4ADB"/>
    <w:rsid w:val="00EE5173"/>
    <w:rsid w:val="00EE53B5"/>
    <w:rsid w:val="00EE53F5"/>
    <w:rsid w:val="00EE5497"/>
    <w:rsid w:val="00EE5EE1"/>
    <w:rsid w:val="00EE5FB1"/>
    <w:rsid w:val="00EE5FE7"/>
    <w:rsid w:val="00EE642F"/>
    <w:rsid w:val="00EE6544"/>
    <w:rsid w:val="00EE6805"/>
    <w:rsid w:val="00EE69CE"/>
    <w:rsid w:val="00EE6C7A"/>
    <w:rsid w:val="00EE75B7"/>
    <w:rsid w:val="00EE77E8"/>
    <w:rsid w:val="00EF023D"/>
    <w:rsid w:val="00EF0BA7"/>
    <w:rsid w:val="00EF0D59"/>
    <w:rsid w:val="00EF0D65"/>
    <w:rsid w:val="00EF144F"/>
    <w:rsid w:val="00EF1569"/>
    <w:rsid w:val="00EF1FB5"/>
    <w:rsid w:val="00EF2266"/>
    <w:rsid w:val="00EF29B1"/>
    <w:rsid w:val="00EF3C35"/>
    <w:rsid w:val="00EF3CA2"/>
    <w:rsid w:val="00EF42DF"/>
    <w:rsid w:val="00EF43B5"/>
    <w:rsid w:val="00EF4AD1"/>
    <w:rsid w:val="00EF5773"/>
    <w:rsid w:val="00EF5C76"/>
    <w:rsid w:val="00EF5F13"/>
    <w:rsid w:val="00EF6291"/>
    <w:rsid w:val="00EF68D6"/>
    <w:rsid w:val="00EF6C0A"/>
    <w:rsid w:val="00F00017"/>
    <w:rsid w:val="00F00396"/>
    <w:rsid w:val="00F00950"/>
    <w:rsid w:val="00F00B68"/>
    <w:rsid w:val="00F00EE4"/>
    <w:rsid w:val="00F012EB"/>
    <w:rsid w:val="00F0135A"/>
    <w:rsid w:val="00F01592"/>
    <w:rsid w:val="00F01EDA"/>
    <w:rsid w:val="00F01F9E"/>
    <w:rsid w:val="00F0278B"/>
    <w:rsid w:val="00F027CB"/>
    <w:rsid w:val="00F02CE8"/>
    <w:rsid w:val="00F03360"/>
    <w:rsid w:val="00F033C0"/>
    <w:rsid w:val="00F0365A"/>
    <w:rsid w:val="00F0373D"/>
    <w:rsid w:val="00F03C01"/>
    <w:rsid w:val="00F03D82"/>
    <w:rsid w:val="00F04288"/>
    <w:rsid w:val="00F0439B"/>
    <w:rsid w:val="00F04E4F"/>
    <w:rsid w:val="00F04F21"/>
    <w:rsid w:val="00F04F67"/>
    <w:rsid w:val="00F05426"/>
    <w:rsid w:val="00F05796"/>
    <w:rsid w:val="00F05984"/>
    <w:rsid w:val="00F05CEC"/>
    <w:rsid w:val="00F0614D"/>
    <w:rsid w:val="00F063F2"/>
    <w:rsid w:val="00F06469"/>
    <w:rsid w:val="00F0673C"/>
    <w:rsid w:val="00F06760"/>
    <w:rsid w:val="00F07396"/>
    <w:rsid w:val="00F07B2C"/>
    <w:rsid w:val="00F07B98"/>
    <w:rsid w:val="00F07B9B"/>
    <w:rsid w:val="00F100CB"/>
    <w:rsid w:val="00F1021D"/>
    <w:rsid w:val="00F1078E"/>
    <w:rsid w:val="00F10A4B"/>
    <w:rsid w:val="00F10B7B"/>
    <w:rsid w:val="00F1118C"/>
    <w:rsid w:val="00F11564"/>
    <w:rsid w:val="00F11825"/>
    <w:rsid w:val="00F11EAB"/>
    <w:rsid w:val="00F12293"/>
    <w:rsid w:val="00F12915"/>
    <w:rsid w:val="00F129E9"/>
    <w:rsid w:val="00F12FE5"/>
    <w:rsid w:val="00F132E1"/>
    <w:rsid w:val="00F13530"/>
    <w:rsid w:val="00F135A1"/>
    <w:rsid w:val="00F13DAF"/>
    <w:rsid w:val="00F13E29"/>
    <w:rsid w:val="00F140B7"/>
    <w:rsid w:val="00F14264"/>
    <w:rsid w:val="00F14328"/>
    <w:rsid w:val="00F1466D"/>
    <w:rsid w:val="00F149C0"/>
    <w:rsid w:val="00F14B3C"/>
    <w:rsid w:val="00F14D6A"/>
    <w:rsid w:val="00F15076"/>
    <w:rsid w:val="00F15102"/>
    <w:rsid w:val="00F155AA"/>
    <w:rsid w:val="00F15662"/>
    <w:rsid w:val="00F15B48"/>
    <w:rsid w:val="00F15BF8"/>
    <w:rsid w:val="00F1667B"/>
    <w:rsid w:val="00F168FB"/>
    <w:rsid w:val="00F16B78"/>
    <w:rsid w:val="00F17895"/>
    <w:rsid w:val="00F17C59"/>
    <w:rsid w:val="00F17E23"/>
    <w:rsid w:val="00F17F50"/>
    <w:rsid w:val="00F202E2"/>
    <w:rsid w:val="00F20445"/>
    <w:rsid w:val="00F20694"/>
    <w:rsid w:val="00F20D53"/>
    <w:rsid w:val="00F20FE5"/>
    <w:rsid w:val="00F210F9"/>
    <w:rsid w:val="00F213C7"/>
    <w:rsid w:val="00F21404"/>
    <w:rsid w:val="00F2178A"/>
    <w:rsid w:val="00F21837"/>
    <w:rsid w:val="00F224FF"/>
    <w:rsid w:val="00F225DF"/>
    <w:rsid w:val="00F2297A"/>
    <w:rsid w:val="00F22B8E"/>
    <w:rsid w:val="00F23DF9"/>
    <w:rsid w:val="00F240CD"/>
    <w:rsid w:val="00F240DB"/>
    <w:rsid w:val="00F24267"/>
    <w:rsid w:val="00F243EA"/>
    <w:rsid w:val="00F24616"/>
    <w:rsid w:val="00F24FE2"/>
    <w:rsid w:val="00F25A2B"/>
    <w:rsid w:val="00F260C6"/>
    <w:rsid w:val="00F263B3"/>
    <w:rsid w:val="00F266E6"/>
    <w:rsid w:val="00F26882"/>
    <w:rsid w:val="00F26AFF"/>
    <w:rsid w:val="00F276A8"/>
    <w:rsid w:val="00F27AA3"/>
    <w:rsid w:val="00F30301"/>
    <w:rsid w:val="00F312DE"/>
    <w:rsid w:val="00F31624"/>
    <w:rsid w:val="00F31962"/>
    <w:rsid w:val="00F32015"/>
    <w:rsid w:val="00F32CC4"/>
    <w:rsid w:val="00F3300F"/>
    <w:rsid w:val="00F33270"/>
    <w:rsid w:val="00F334C8"/>
    <w:rsid w:val="00F3376A"/>
    <w:rsid w:val="00F33E89"/>
    <w:rsid w:val="00F34312"/>
    <w:rsid w:val="00F34A46"/>
    <w:rsid w:val="00F34ADB"/>
    <w:rsid w:val="00F34D84"/>
    <w:rsid w:val="00F357FD"/>
    <w:rsid w:val="00F35801"/>
    <w:rsid w:val="00F3588D"/>
    <w:rsid w:val="00F35A3A"/>
    <w:rsid w:val="00F35FF7"/>
    <w:rsid w:val="00F3645F"/>
    <w:rsid w:val="00F36D55"/>
    <w:rsid w:val="00F37B59"/>
    <w:rsid w:val="00F40964"/>
    <w:rsid w:val="00F40EDF"/>
    <w:rsid w:val="00F4104F"/>
    <w:rsid w:val="00F4110D"/>
    <w:rsid w:val="00F41479"/>
    <w:rsid w:val="00F416A8"/>
    <w:rsid w:val="00F4177E"/>
    <w:rsid w:val="00F41C6C"/>
    <w:rsid w:val="00F424A3"/>
    <w:rsid w:val="00F4283E"/>
    <w:rsid w:val="00F42C46"/>
    <w:rsid w:val="00F436CD"/>
    <w:rsid w:val="00F43F05"/>
    <w:rsid w:val="00F442DF"/>
    <w:rsid w:val="00F44954"/>
    <w:rsid w:val="00F4521E"/>
    <w:rsid w:val="00F452BE"/>
    <w:rsid w:val="00F45DEE"/>
    <w:rsid w:val="00F469DF"/>
    <w:rsid w:val="00F47596"/>
    <w:rsid w:val="00F476AA"/>
    <w:rsid w:val="00F47AD5"/>
    <w:rsid w:val="00F502E0"/>
    <w:rsid w:val="00F505CF"/>
    <w:rsid w:val="00F507D7"/>
    <w:rsid w:val="00F5094D"/>
    <w:rsid w:val="00F5108D"/>
    <w:rsid w:val="00F51650"/>
    <w:rsid w:val="00F51F73"/>
    <w:rsid w:val="00F52214"/>
    <w:rsid w:val="00F5232A"/>
    <w:rsid w:val="00F53249"/>
    <w:rsid w:val="00F53569"/>
    <w:rsid w:val="00F54240"/>
    <w:rsid w:val="00F547A0"/>
    <w:rsid w:val="00F5487A"/>
    <w:rsid w:val="00F54F28"/>
    <w:rsid w:val="00F557BA"/>
    <w:rsid w:val="00F55B45"/>
    <w:rsid w:val="00F55D3B"/>
    <w:rsid w:val="00F562D2"/>
    <w:rsid w:val="00F564E3"/>
    <w:rsid w:val="00F56CF9"/>
    <w:rsid w:val="00F573EA"/>
    <w:rsid w:val="00F573FE"/>
    <w:rsid w:val="00F57EA2"/>
    <w:rsid w:val="00F60C18"/>
    <w:rsid w:val="00F60C22"/>
    <w:rsid w:val="00F61D08"/>
    <w:rsid w:val="00F637EB"/>
    <w:rsid w:val="00F63F73"/>
    <w:rsid w:val="00F64AA7"/>
    <w:rsid w:val="00F65175"/>
    <w:rsid w:val="00F65282"/>
    <w:rsid w:val="00F6567D"/>
    <w:rsid w:val="00F65B6A"/>
    <w:rsid w:val="00F65FA7"/>
    <w:rsid w:val="00F661F1"/>
    <w:rsid w:val="00F6627E"/>
    <w:rsid w:val="00F66360"/>
    <w:rsid w:val="00F66776"/>
    <w:rsid w:val="00F6736C"/>
    <w:rsid w:val="00F67EC4"/>
    <w:rsid w:val="00F67FE3"/>
    <w:rsid w:val="00F7037A"/>
    <w:rsid w:val="00F70AE2"/>
    <w:rsid w:val="00F719CB"/>
    <w:rsid w:val="00F72BA7"/>
    <w:rsid w:val="00F72E0B"/>
    <w:rsid w:val="00F73EE6"/>
    <w:rsid w:val="00F74750"/>
    <w:rsid w:val="00F7504D"/>
    <w:rsid w:val="00F7525A"/>
    <w:rsid w:val="00F75588"/>
    <w:rsid w:val="00F75622"/>
    <w:rsid w:val="00F75CB9"/>
    <w:rsid w:val="00F75F1F"/>
    <w:rsid w:val="00F760B8"/>
    <w:rsid w:val="00F77187"/>
    <w:rsid w:val="00F77441"/>
    <w:rsid w:val="00F77763"/>
    <w:rsid w:val="00F779F9"/>
    <w:rsid w:val="00F77CCB"/>
    <w:rsid w:val="00F80885"/>
    <w:rsid w:val="00F808D6"/>
    <w:rsid w:val="00F81118"/>
    <w:rsid w:val="00F81772"/>
    <w:rsid w:val="00F821E5"/>
    <w:rsid w:val="00F82571"/>
    <w:rsid w:val="00F8264B"/>
    <w:rsid w:val="00F826F6"/>
    <w:rsid w:val="00F82E57"/>
    <w:rsid w:val="00F8328B"/>
    <w:rsid w:val="00F83978"/>
    <w:rsid w:val="00F83A7B"/>
    <w:rsid w:val="00F83BA2"/>
    <w:rsid w:val="00F83BBE"/>
    <w:rsid w:val="00F83D9B"/>
    <w:rsid w:val="00F84001"/>
    <w:rsid w:val="00F845AC"/>
    <w:rsid w:val="00F84678"/>
    <w:rsid w:val="00F84E69"/>
    <w:rsid w:val="00F858EF"/>
    <w:rsid w:val="00F85BC6"/>
    <w:rsid w:val="00F85D3D"/>
    <w:rsid w:val="00F86274"/>
    <w:rsid w:val="00F86A00"/>
    <w:rsid w:val="00F87324"/>
    <w:rsid w:val="00F87397"/>
    <w:rsid w:val="00F87577"/>
    <w:rsid w:val="00F90216"/>
    <w:rsid w:val="00F90519"/>
    <w:rsid w:val="00F90BD9"/>
    <w:rsid w:val="00F911CD"/>
    <w:rsid w:val="00F91552"/>
    <w:rsid w:val="00F91AAC"/>
    <w:rsid w:val="00F926DC"/>
    <w:rsid w:val="00F92FB5"/>
    <w:rsid w:val="00F938E4"/>
    <w:rsid w:val="00F93FCE"/>
    <w:rsid w:val="00F93FDA"/>
    <w:rsid w:val="00F9410F"/>
    <w:rsid w:val="00F94266"/>
    <w:rsid w:val="00F94448"/>
    <w:rsid w:val="00F945C8"/>
    <w:rsid w:val="00F94F27"/>
    <w:rsid w:val="00F9502D"/>
    <w:rsid w:val="00F95122"/>
    <w:rsid w:val="00F95125"/>
    <w:rsid w:val="00F95366"/>
    <w:rsid w:val="00F95B46"/>
    <w:rsid w:val="00F95C15"/>
    <w:rsid w:val="00F96245"/>
    <w:rsid w:val="00F96AC7"/>
    <w:rsid w:val="00F9726B"/>
    <w:rsid w:val="00F9732A"/>
    <w:rsid w:val="00F973CF"/>
    <w:rsid w:val="00FA0100"/>
    <w:rsid w:val="00FA0244"/>
    <w:rsid w:val="00FA03AC"/>
    <w:rsid w:val="00FA058F"/>
    <w:rsid w:val="00FA072D"/>
    <w:rsid w:val="00FA0D7C"/>
    <w:rsid w:val="00FA0E8B"/>
    <w:rsid w:val="00FA15AD"/>
    <w:rsid w:val="00FA2089"/>
    <w:rsid w:val="00FA20BD"/>
    <w:rsid w:val="00FA20FB"/>
    <w:rsid w:val="00FA22F9"/>
    <w:rsid w:val="00FA2456"/>
    <w:rsid w:val="00FA25A4"/>
    <w:rsid w:val="00FA2652"/>
    <w:rsid w:val="00FA2C21"/>
    <w:rsid w:val="00FA2F57"/>
    <w:rsid w:val="00FA331F"/>
    <w:rsid w:val="00FA35F2"/>
    <w:rsid w:val="00FA37D2"/>
    <w:rsid w:val="00FA4057"/>
    <w:rsid w:val="00FA41B7"/>
    <w:rsid w:val="00FA47D1"/>
    <w:rsid w:val="00FA56AD"/>
    <w:rsid w:val="00FA5B7A"/>
    <w:rsid w:val="00FA5BFB"/>
    <w:rsid w:val="00FA5CCE"/>
    <w:rsid w:val="00FA5D36"/>
    <w:rsid w:val="00FA5EA4"/>
    <w:rsid w:val="00FA66DA"/>
    <w:rsid w:val="00FA683D"/>
    <w:rsid w:val="00FA69CC"/>
    <w:rsid w:val="00FA6E02"/>
    <w:rsid w:val="00FA7511"/>
    <w:rsid w:val="00FA78B9"/>
    <w:rsid w:val="00FA7DFC"/>
    <w:rsid w:val="00FA7E7B"/>
    <w:rsid w:val="00FA7EEC"/>
    <w:rsid w:val="00FB026D"/>
    <w:rsid w:val="00FB0938"/>
    <w:rsid w:val="00FB1273"/>
    <w:rsid w:val="00FB1710"/>
    <w:rsid w:val="00FB1859"/>
    <w:rsid w:val="00FB20EF"/>
    <w:rsid w:val="00FB229D"/>
    <w:rsid w:val="00FB22EA"/>
    <w:rsid w:val="00FB234D"/>
    <w:rsid w:val="00FB25DA"/>
    <w:rsid w:val="00FB2AC5"/>
    <w:rsid w:val="00FB2D8B"/>
    <w:rsid w:val="00FB307E"/>
    <w:rsid w:val="00FB37FF"/>
    <w:rsid w:val="00FB3ADE"/>
    <w:rsid w:val="00FB3D50"/>
    <w:rsid w:val="00FB3F9E"/>
    <w:rsid w:val="00FB44C1"/>
    <w:rsid w:val="00FB479B"/>
    <w:rsid w:val="00FB4C14"/>
    <w:rsid w:val="00FB4C17"/>
    <w:rsid w:val="00FB4E54"/>
    <w:rsid w:val="00FB56AD"/>
    <w:rsid w:val="00FB573A"/>
    <w:rsid w:val="00FB5CD4"/>
    <w:rsid w:val="00FB5F66"/>
    <w:rsid w:val="00FB6E47"/>
    <w:rsid w:val="00FB7054"/>
    <w:rsid w:val="00FB732E"/>
    <w:rsid w:val="00FB73D3"/>
    <w:rsid w:val="00FB74E6"/>
    <w:rsid w:val="00FC02D9"/>
    <w:rsid w:val="00FC12EF"/>
    <w:rsid w:val="00FC16EE"/>
    <w:rsid w:val="00FC18CA"/>
    <w:rsid w:val="00FC190D"/>
    <w:rsid w:val="00FC1DC8"/>
    <w:rsid w:val="00FC2435"/>
    <w:rsid w:val="00FC2460"/>
    <w:rsid w:val="00FC3647"/>
    <w:rsid w:val="00FC3B62"/>
    <w:rsid w:val="00FC3D85"/>
    <w:rsid w:val="00FC41F8"/>
    <w:rsid w:val="00FC484F"/>
    <w:rsid w:val="00FC4D78"/>
    <w:rsid w:val="00FC4D88"/>
    <w:rsid w:val="00FC516A"/>
    <w:rsid w:val="00FC560D"/>
    <w:rsid w:val="00FC5650"/>
    <w:rsid w:val="00FC5793"/>
    <w:rsid w:val="00FC57FB"/>
    <w:rsid w:val="00FC5933"/>
    <w:rsid w:val="00FC5CB2"/>
    <w:rsid w:val="00FC5CD1"/>
    <w:rsid w:val="00FC5EF3"/>
    <w:rsid w:val="00FC5FCE"/>
    <w:rsid w:val="00FC61EE"/>
    <w:rsid w:val="00FC62D2"/>
    <w:rsid w:val="00FC6478"/>
    <w:rsid w:val="00FC6E81"/>
    <w:rsid w:val="00FC6F5E"/>
    <w:rsid w:val="00FC75D4"/>
    <w:rsid w:val="00FD008C"/>
    <w:rsid w:val="00FD024D"/>
    <w:rsid w:val="00FD029D"/>
    <w:rsid w:val="00FD050D"/>
    <w:rsid w:val="00FD0CE9"/>
    <w:rsid w:val="00FD0D97"/>
    <w:rsid w:val="00FD0E25"/>
    <w:rsid w:val="00FD0F67"/>
    <w:rsid w:val="00FD11DC"/>
    <w:rsid w:val="00FD1712"/>
    <w:rsid w:val="00FD183C"/>
    <w:rsid w:val="00FD1D8B"/>
    <w:rsid w:val="00FD2C31"/>
    <w:rsid w:val="00FD3291"/>
    <w:rsid w:val="00FD3409"/>
    <w:rsid w:val="00FD358B"/>
    <w:rsid w:val="00FD36C1"/>
    <w:rsid w:val="00FD3F34"/>
    <w:rsid w:val="00FD4085"/>
    <w:rsid w:val="00FD473C"/>
    <w:rsid w:val="00FD4963"/>
    <w:rsid w:val="00FD49FE"/>
    <w:rsid w:val="00FD4CE9"/>
    <w:rsid w:val="00FD5151"/>
    <w:rsid w:val="00FD5599"/>
    <w:rsid w:val="00FD57E4"/>
    <w:rsid w:val="00FD5A43"/>
    <w:rsid w:val="00FD5D3E"/>
    <w:rsid w:val="00FD5E44"/>
    <w:rsid w:val="00FD7389"/>
    <w:rsid w:val="00FD754B"/>
    <w:rsid w:val="00FD7735"/>
    <w:rsid w:val="00FD7853"/>
    <w:rsid w:val="00FD7C95"/>
    <w:rsid w:val="00FE05A5"/>
    <w:rsid w:val="00FE0609"/>
    <w:rsid w:val="00FE06E7"/>
    <w:rsid w:val="00FE095F"/>
    <w:rsid w:val="00FE0A16"/>
    <w:rsid w:val="00FE131E"/>
    <w:rsid w:val="00FE1B8B"/>
    <w:rsid w:val="00FE1E2A"/>
    <w:rsid w:val="00FE1FC0"/>
    <w:rsid w:val="00FE23B1"/>
    <w:rsid w:val="00FE2DC6"/>
    <w:rsid w:val="00FE2F02"/>
    <w:rsid w:val="00FE30CA"/>
    <w:rsid w:val="00FE34DC"/>
    <w:rsid w:val="00FE491D"/>
    <w:rsid w:val="00FE4FB2"/>
    <w:rsid w:val="00FE51BF"/>
    <w:rsid w:val="00FE55F6"/>
    <w:rsid w:val="00FE5AA3"/>
    <w:rsid w:val="00FE6A6F"/>
    <w:rsid w:val="00FE6C50"/>
    <w:rsid w:val="00FE6D17"/>
    <w:rsid w:val="00FE7A98"/>
    <w:rsid w:val="00FE7E12"/>
    <w:rsid w:val="00FE7E92"/>
    <w:rsid w:val="00FE7FE7"/>
    <w:rsid w:val="00FF0682"/>
    <w:rsid w:val="00FF0729"/>
    <w:rsid w:val="00FF0972"/>
    <w:rsid w:val="00FF0DFA"/>
    <w:rsid w:val="00FF0EB3"/>
    <w:rsid w:val="00FF14B7"/>
    <w:rsid w:val="00FF1755"/>
    <w:rsid w:val="00FF1985"/>
    <w:rsid w:val="00FF274D"/>
    <w:rsid w:val="00FF27B1"/>
    <w:rsid w:val="00FF2938"/>
    <w:rsid w:val="00FF2B6F"/>
    <w:rsid w:val="00FF2C7D"/>
    <w:rsid w:val="00FF2E2C"/>
    <w:rsid w:val="00FF31C4"/>
    <w:rsid w:val="00FF4042"/>
    <w:rsid w:val="00FF4123"/>
    <w:rsid w:val="00FF4610"/>
    <w:rsid w:val="00FF468C"/>
    <w:rsid w:val="00FF5269"/>
    <w:rsid w:val="00FF53DB"/>
    <w:rsid w:val="00FF54FB"/>
    <w:rsid w:val="00FF58E7"/>
    <w:rsid w:val="00FF5A2B"/>
    <w:rsid w:val="00FF5D36"/>
    <w:rsid w:val="00FF5F98"/>
    <w:rsid w:val="00FF6886"/>
    <w:rsid w:val="00FF6EFC"/>
    <w:rsid w:val="00FF7065"/>
    <w:rsid w:val="00FF7245"/>
    <w:rsid w:val="00FF737A"/>
    <w:rsid w:val="00FF7479"/>
    <w:rsid w:val="00FF76AC"/>
  </w:rsids>
  <m:mathPr>
    <m:mathFont m:val="Cambria Math"/>
    <m:brkBin m:val="before"/>
    <m:brkBinSub m:val="--"/>
    <m:smallFrac/>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39D0643"/>
  <w15:docId w15:val="{81C0A4F1-1A4B-4FF9-8BE8-E90F03010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imes New Roman" w:hAnsi="Tahom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A0"/>
    <w:pPr>
      <w:spacing w:before="40" w:after="40"/>
      <w:jc w:val="both"/>
    </w:pPr>
    <w:rPr>
      <w:rFonts w:ascii="Calibri" w:hAnsi="Calibri"/>
      <w:color w:val="5A5A5A"/>
      <w:spacing w:val="10"/>
      <w:sz w:val="22"/>
      <w:szCs w:val="24"/>
    </w:rPr>
  </w:style>
  <w:style w:type="paragraph" w:styleId="Heading1">
    <w:name w:val="heading 1"/>
    <w:aliases w:val="Heading 1 USV"/>
    <w:basedOn w:val="Normal"/>
    <w:next w:val="Normal"/>
    <w:link w:val="Heading1Char"/>
    <w:autoRedefine/>
    <w:uiPriority w:val="9"/>
    <w:qFormat/>
    <w:rsid w:val="00C64693"/>
    <w:pPr>
      <w:keepNext/>
      <w:numPr>
        <w:numId w:val="1"/>
      </w:numPr>
      <w:spacing w:before="360" w:after="240" w:line="300" w:lineRule="auto"/>
      <w:jc w:val="left"/>
      <w:outlineLvl w:val="0"/>
    </w:pPr>
    <w:rPr>
      <w:rFonts w:ascii="Tahoma" w:hAnsi="Tahoma" w:cs="Arial"/>
      <w:bCs/>
      <w:color w:val="5C005C"/>
      <w:spacing w:val="20"/>
      <w:kern w:val="32"/>
      <w:sz w:val="32"/>
      <w:szCs w:val="36"/>
    </w:rPr>
  </w:style>
  <w:style w:type="paragraph" w:styleId="Heading20">
    <w:name w:val="heading 2"/>
    <w:aliases w:val="PARA2,Reset numbering,2,Lev 2,H2,head2nd,ctf345-2,H21,H22,H23,H24,H...,H25,H26,H27,H28,H29,Major,hd2,PA Major Section,h2,l2,level 2 no toc,level2,Titre 2,ICL,h 3,Heading 2subnumbered,Chapter Title,Response Code,Section Title,Project 2,t2"/>
    <w:basedOn w:val="Normal"/>
    <w:next w:val="Normal"/>
    <w:link w:val="Heading2Char"/>
    <w:uiPriority w:val="9"/>
    <w:qFormat/>
    <w:rsid w:val="004D49D2"/>
    <w:pPr>
      <w:widowControl w:val="0"/>
      <w:spacing w:before="240" w:after="0"/>
      <w:outlineLvl w:val="1"/>
    </w:pPr>
    <w:rPr>
      <w:rFonts w:asciiTheme="minorHAnsi" w:hAnsiTheme="minorHAnsi" w:cstheme="minorHAnsi"/>
      <w:bCs/>
      <w:iCs/>
      <w:caps/>
      <w:color w:val="262626" w:themeColor="text1" w:themeTint="D9"/>
      <w:sz w:val="28"/>
    </w:rPr>
  </w:style>
  <w:style w:type="paragraph" w:styleId="Heading3">
    <w:name w:val="heading 3"/>
    <w:aliases w:val="Heading 3 USV"/>
    <w:basedOn w:val="Normal"/>
    <w:next w:val="Normal"/>
    <w:autoRedefine/>
    <w:uiPriority w:val="9"/>
    <w:qFormat/>
    <w:rsid w:val="000A1A12"/>
    <w:pPr>
      <w:keepNext/>
      <w:numPr>
        <w:ilvl w:val="2"/>
        <w:numId w:val="1"/>
      </w:numPr>
      <w:tabs>
        <w:tab w:val="left" w:pos="720"/>
      </w:tabs>
      <w:spacing w:before="240" w:after="120"/>
      <w:ind w:left="907" w:hanging="907"/>
      <w:outlineLvl w:val="2"/>
    </w:pPr>
    <w:rPr>
      <w:rFonts w:ascii="Tahoma" w:hAnsi="Tahoma" w:cs="Arial"/>
      <w:bCs/>
      <w:color w:val="AC4CAE"/>
      <w:sz w:val="24"/>
    </w:rPr>
  </w:style>
  <w:style w:type="paragraph" w:styleId="Heading4">
    <w:name w:val="heading 4"/>
    <w:basedOn w:val="Heading3"/>
    <w:next w:val="Normal"/>
    <w:qFormat/>
    <w:rsid w:val="00C3156E"/>
    <w:pPr>
      <w:numPr>
        <w:ilvl w:val="3"/>
      </w:numPr>
      <w:outlineLvl w:val="3"/>
    </w:pPr>
    <w:rPr>
      <w:bCs w:val="0"/>
      <w:szCs w:val="22"/>
    </w:rPr>
  </w:style>
  <w:style w:type="paragraph" w:styleId="Heading5">
    <w:name w:val="heading 5"/>
    <w:basedOn w:val="Heading4"/>
    <w:next w:val="Normal"/>
    <w:qFormat/>
    <w:rsid w:val="003930A5"/>
    <w:pPr>
      <w:outlineLvl w:val="4"/>
    </w:pPr>
    <w:rPr>
      <w:bCs/>
      <w:iCs/>
    </w:rPr>
  </w:style>
  <w:style w:type="paragraph" w:styleId="Heading6">
    <w:name w:val="heading 6"/>
    <w:basedOn w:val="Heading5"/>
    <w:next w:val="Normal"/>
    <w:qFormat/>
    <w:rsid w:val="003930A5"/>
    <w:pPr>
      <w:numPr>
        <w:ilvl w:val="5"/>
      </w:numPr>
      <w:outlineLvl w:val="5"/>
    </w:pPr>
  </w:style>
  <w:style w:type="paragraph" w:styleId="Heading7">
    <w:name w:val="heading 7"/>
    <w:aliases w:val="Legal Level 1.1.,Lev 7,Blank 3,Appendix Heading,App Head,App heading,PA Appendix Major,letter list,lettered list,Appendix,cnc,Caption number (column-wide),L7,H7,Heading 7 do not use,LOA3 H7,T7,Appendices,7,ExhibitTitle,Objective,heading7,req3"/>
    <w:basedOn w:val="Normal"/>
    <w:next w:val="Normal"/>
    <w:qFormat/>
    <w:rsid w:val="003930A5"/>
    <w:pPr>
      <w:spacing w:before="240" w:after="60"/>
      <w:outlineLvl w:val="6"/>
    </w:pPr>
    <w:rPr>
      <w:sz w:val="24"/>
    </w:rPr>
  </w:style>
  <w:style w:type="paragraph" w:styleId="Heading8">
    <w:name w:val="heading 8"/>
    <w:basedOn w:val="Normal"/>
    <w:next w:val="Normal"/>
    <w:qFormat/>
    <w:rsid w:val="003930A5"/>
    <w:pPr>
      <w:spacing w:before="240" w:after="60"/>
      <w:outlineLvl w:val="7"/>
    </w:pPr>
    <w:rPr>
      <w:i/>
      <w:iCs/>
      <w:sz w:val="24"/>
    </w:rPr>
  </w:style>
  <w:style w:type="paragraph" w:styleId="Heading9">
    <w:name w:val="heading 9"/>
    <w:basedOn w:val="Normal"/>
    <w:next w:val="Normal"/>
    <w:qFormat/>
    <w:rsid w:val="003930A5"/>
    <w:pPr>
      <w:spacing w:before="240" w:after="60"/>
      <w:outlineLvl w:val="8"/>
    </w:pPr>
    <w:rPr>
      <w:rFonts w:cs="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930A5"/>
    <w:pPr>
      <w:tabs>
        <w:tab w:val="center" w:pos="4320"/>
        <w:tab w:val="right" w:pos="8640"/>
      </w:tabs>
    </w:pPr>
    <w:rPr>
      <w:sz w:val="18"/>
    </w:rPr>
  </w:style>
  <w:style w:type="paragraph" w:styleId="Footer">
    <w:name w:val="footer"/>
    <w:basedOn w:val="Normal"/>
    <w:link w:val="FooterChar"/>
    <w:uiPriority w:val="99"/>
    <w:rsid w:val="003930A5"/>
    <w:pPr>
      <w:tabs>
        <w:tab w:val="center" w:pos="4320"/>
        <w:tab w:val="right" w:pos="8640"/>
      </w:tabs>
    </w:pPr>
    <w:rPr>
      <w:sz w:val="18"/>
    </w:rPr>
  </w:style>
  <w:style w:type="paragraph" w:customStyle="1" w:styleId="DocumentName">
    <w:name w:val="Document Name"/>
    <w:basedOn w:val="Normal"/>
    <w:rsid w:val="003930A5"/>
    <w:pPr>
      <w:jc w:val="right"/>
    </w:pPr>
    <w:rPr>
      <w:caps/>
      <w:color w:val="6099C4"/>
      <w:sz w:val="48"/>
      <w:szCs w:val="56"/>
    </w:rPr>
  </w:style>
  <w:style w:type="paragraph" w:customStyle="1" w:styleId="ProjectName">
    <w:name w:val="Project Name"/>
    <w:basedOn w:val="Normal"/>
    <w:rsid w:val="003930A5"/>
    <w:pPr>
      <w:jc w:val="right"/>
    </w:pPr>
    <w:rPr>
      <w:smallCaps/>
      <w:color w:val="31849B"/>
      <w:sz w:val="40"/>
      <w:szCs w:val="48"/>
    </w:rPr>
  </w:style>
  <w:style w:type="paragraph" w:customStyle="1" w:styleId="DocumentDate">
    <w:name w:val="Document Date"/>
    <w:basedOn w:val="Normal"/>
    <w:rsid w:val="003930A5"/>
    <w:pPr>
      <w:jc w:val="right"/>
    </w:pPr>
  </w:style>
  <w:style w:type="paragraph" w:customStyle="1" w:styleId="HeadingSpecial">
    <w:name w:val="Heading Special"/>
    <w:basedOn w:val="Normal"/>
    <w:link w:val="HeadingSpecialChar"/>
    <w:qFormat/>
    <w:rsid w:val="005D4B74"/>
    <w:pPr>
      <w:spacing w:before="120" w:after="240"/>
    </w:pPr>
    <w:rPr>
      <w:b/>
      <w:smallCaps/>
      <w:color w:val="0D0D0D" w:themeColor="text1" w:themeTint="F2"/>
      <w:sz w:val="32"/>
    </w:rPr>
  </w:style>
  <w:style w:type="paragraph" w:styleId="TOC4">
    <w:name w:val="toc 4"/>
    <w:basedOn w:val="Normal"/>
    <w:next w:val="Normal"/>
    <w:autoRedefine/>
    <w:uiPriority w:val="39"/>
    <w:rsid w:val="003930A5"/>
    <w:pPr>
      <w:ind w:left="600"/>
    </w:pPr>
  </w:style>
  <w:style w:type="paragraph" w:styleId="Revision">
    <w:name w:val="Revision"/>
    <w:basedOn w:val="Normal"/>
    <w:rsid w:val="003930A5"/>
    <w:pPr>
      <w:jc w:val="right"/>
    </w:pPr>
  </w:style>
  <w:style w:type="paragraph" w:customStyle="1" w:styleId="Bullets2">
    <w:name w:val="Bullets 2"/>
    <w:basedOn w:val="Bullets1"/>
    <w:link w:val="Bullets2Char"/>
    <w:qFormat/>
    <w:rsid w:val="008422F7"/>
    <w:pPr>
      <w:numPr>
        <w:numId w:val="5"/>
      </w:numPr>
      <w:spacing w:before="60" w:after="60"/>
    </w:pPr>
  </w:style>
  <w:style w:type="paragraph" w:styleId="TOC1">
    <w:name w:val="toc 1"/>
    <w:basedOn w:val="Normal"/>
    <w:next w:val="Normal"/>
    <w:autoRedefine/>
    <w:uiPriority w:val="39"/>
    <w:rsid w:val="00B74CD6"/>
    <w:pPr>
      <w:tabs>
        <w:tab w:val="left" w:pos="360"/>
        <w:tab w:val="right" w:leader="dot" w:pos="9000"/>
      </w:tabs>
    </w:pPr>
    <w:rPr>
      <w:b/>
      <w:smallCaps/>
      <w:noProof/>
      <w:sz w:val="24"/>
    </w:rPr>
  </w:style>
  <w:style w:type="paragraph" w:styleId="TOC2">
    <w:name w:val="toc 2"/>
    <w:basedOn w:val="Normal"/>
    <w:next w:val="Normal"/>
    <w:autoRedefine/>
    <w:uiPriority w:val="39"/>
    <w:rsid w:val="003930A5"/>
    <w:pPr>
      <w:tabs>
        <w:tab w:val="left" w:pos="900"/>
        <w:tab w:val="right" w:leader="dot" w:pos="9000"/>
      </w:tabs>
      <w:ind w:left="360"/>
    </w:pPr>
    <w:rPr>
      <w:noProof/>
    </w:rPr>
  </w:style>
  <w:style w:type="paragraph" w:styleId="TOC3">
    <w:name w:val="toc 3"/>
    <w:basedOn w:val="Normal"/>
    <w:next w:val="Normal"/>
    <w:autoRedefine/>
    <w:uiPriority w:val="39"/>
    <w:rsid w:val="003930A5"/>
    <w:pPr>
      <w:tabs>
        <w:tab w:val="left" w:pos="1620"/>
        <w:tab w:val="right" w:leader="dot" w:pos="9000"/>
      </w:tabs>
      <w:ind w:left="900"/>
    </w:pPr>
  </w:style>
  <w:style w:type="character" w:styleId="Hyperlink">
    <w:name w:val="Hyperlink"/>
    <w:uiPriority w:val="99"/>
    <w:rsid w:val="003930A5"/>
    <w:rPr>
      <w:rFonts w:ascii="Calibri" w:hAnsi="Calibri"/>
      <w:color w:val="0000FF"/>
      <w:sz w:val="22"/>
      <w:u w:val="single"/>
    </w:rPr>
  </w:style>
  <w:style w:type="paragraph" w:customStyle="1" w:styleId="Bullets1">
    <w:name w:val="Bullets 1"/>
    <w:basedOn w:val="Normal"/>
    <w:link w:val="Bullets1Char"/>
    <w:qFormat/>
    <w:rsid w:val="00CD1906"/>
    <w:pPr>
      <w:numPr>
        <w:numId w:val="4"/>
      </w:numPr>
      <w:spacing w:before="120"/>
    </w:pPr>
    <w:rPr>
      <w:noProof/>
    </w:rPr>
  </w:style>
  <w:style w:type="paragraph" w:styleId="TOC5">
    <w:name w:val="toc 5"/>
    <w:basedOn w:val="Normal"/>
    <w:next w:val="Normal"/>
    <w:autoRedefine/>
    <w:uiPriority w:val="39"/>
    <w:rsid w:val="003930A5"/>
    <w:pPr>
      <w:ind w:left="800"/>
    </w:pPr>
  </w:style>
  <w:style w:type="paragraph" w:styleId="TOC6">
    <w:name w:val="toc 6"/>
    <w:basedOn w:val="Normal"/>
    <w:next w:val="Normal"/>
    <w:autoRedefine/>
    <w:uiPriority w:val="39"/>
    <w:rsid w:val="003930A5"/>
    <w:pPr>
      <w:ind w:left="1000"/>
    </w:pPr>
  </w:style>
  <w:style w:type="paragraph" w:styleId="TOC7">
    <w:name w:val="toc 7"/>
    <w:basedOn w:val="Normal"/>
    <w:next w:val="Normal"/>
    <w:autoRedefine/>
    <w:uiPriority w:val="39"/>
    <w:rsid w:val="003930A5"/>
    <w:pPr>
      <w:ind w:left="1200"/>
    </w:pPr>
  </w:style>
  <w:style w:type="paragraph" w:styleId="TOC8">
    <w:name w:val="toc 8"/>
    <w:basedOn w:val="Normal"/>
    <w:next w:val="Normal"/>
    <w:autoRedefine/>
    <w:uiPriority w:val="39"/>
    <w:rsid w:val="003930A5"/>
    <w:pPr>
      <w:ind w:left="1400"/>
    </w:pPr>
  </w:style>
  <w:style w:type="paragraph" w:styleId="TOC9">
    <w:name w:val="toc 9"/>
    <w:basedOn w:val="Normal"/>
    <w:next w:val="Normal"/>
    <w:autoRedefine/>
    <w:uiPriority w:val="39"/>
    <w:rsid w:val="003930A5"/>
    <w:pPr>
      <w:ind w:left="1600"/>
    </w:pPr>
  </w:style>
  <w:style w:type="paragraph" w:customStyle="1" w:styleId="TableHeader">
    <w:name w:val="Table Header"/>
    <w:basedOn w:val="Normal"/>
    <w:qFormat/>
    <w:rsid w:val="00FC5CD1"/>
    <w:pPr>
      <w:spacing w:before="60" w:after="60"/>
      <w:jc w:val="center"/>
    </w:pPr>
    <w:rPr>
      <w:rFonts w:eastAsiaTheme="majorEastAsia" w:cstheme="majorBidi"/>
      <w:b/>
      <w:bCs/>
      <w:color w:val="FFFFFF" w:themeColor="background1"/>
      <w:sz w:val="24"/>
    </w:rPr>
  </w:style>
  <w:style w:type="paragraph" w:styleId="TableofFigures">
    <w:name w:val="table of figures"/>
    <w:basedOn w:val="Normal"/>
    <w:next w:val="Normal"/>
    <w:uiPriority w:val="99"/>
    <w:rsid w:val="003930A5"/>
    <w:pPr>
      <w:ind w:left="400" w:hanging="400"/>
    </w:pPr>
  </w:style>
  <w:style w:type="paragraph" w:customStyle="1" w:styleId="List1">
    <w:name w:val="List 1"/>
    <w:basedOn w:val="Para"/>
    <w:qFormat/>
    <w:rsid w:val="0054588F"/>
    <w:pPr>
      <w:numPr>
        <w:numId w:val="3"/>
      </w:numPr>
      <w:spacing w:before="60" w:after="60"/>
      <w:ind w:left="360"/>
    </w:pPr>
    <w:rPr>
      <w:noProof/>
    </w:rPr>
  </w:style>
  <w:style w:type="paragraph" w:styleId="BalloonText">
    <w:name w:val="Balloon Text"/>
    <w:basedOn w:val="Normal"/>
    <w:semiHidden/>
    <w:rsid w:val="003930A5"/>
    <w:rPr>
      <w:rFonts w:cs="Tahoma"/>
      <w:sz w:val="16"/>
      <w:szCs w:val="16"/>
    </w:rPr>
  </w:style>
  <w:style w:type="paragraph" w:customStyle="1" w:styleId="Bullets3">
    <w:name w:val="Bullets 3"/>
    <w:basedOn w:val="Bullets2"/>
    <w:link w:val="Bullets3Char"/>
    <w:autoRedefine/>
    <w:qFormat/>
    <w:rsid w:val="00477031"/>
    <w:pPr>
      <w:numPr>
        <w:numId w:val="2"/>
      </w:numPr>
      <w:tabs>
        <w:tab w:val="num" w:pos="1440"/>
      </w:tabs>
      <w:ind w:left="1440"/>
    </w:pPr>
  </w:style>
  <w:style w:type="paragraph" w:customStyle="1" w:styleId="List2">
    <w:name w:val="List2"/>
    <w:basedOn w:val="List1"/>
    <w:qFormat/>
    <w:rsid w:val="0054588F"/>
    <w:pPr>
      <w:numPr>
        <w:ilvl w:val="1"/>
      </w:numPr>
      <w:ind w:left="720"/>
    </w:pPr>
  </w:style>
  <w:style w:type="character" w:customStyle="1" w:styleId="Bullets1Char">
    <w:name w:val="Bullets 1 Char"/>
    <w:link w:val="Bullets1"/>
    <w:rsid w:val="008422F7"/>
    <w:rPr>
      <w:rFonts w:ascii="Calibri" w:hAnsi="Calibri"/>
      <w:noProof/>
      <w:color w:val="5A5A5A"/>
      <w:spacing w:val="10"/>
      <w:sz w:val="22"/>
      <w:szCs w:val="24"/>
    </w:rPr>
  </w:style>
  <w:style w:type="character" w:customStyle="1" w:styleId="Bullets2Char">
    <w:name w:val="Bullets 2 Char"/>
    <w:link w:val="Bullets2"/>
    <w:rsid w:val="008422F7"/>
    <w:rPr>
      <w:rFonts w:ascii="Calibri" w:hAnsi="Calibri"/>
      <w:noProof/>
      <w:color w:val="5A5A5A"/>
      <w:spacing w:val="10"/>
      <w:sz w:val="22"/>
      <w:szCs w:val="24"/>
    </w:rPr>
  </w:style>
  <w:style w:type="character" w:customStyle="1" w:styleId="Bullets3Char">
    <w:name w:val="Bullets 3 Char"/>
    <w:basedOn w:val="Bullets2Char"/>
    <w:link w:val="Bullets3"/>
    <w:rsid w:val="00477031"/>
    <w:rPr>
      <w:rFonts w:ascii="Calibri" w:hAnsi="Calibri"/>
      <w:noProof/>
      <w:color w:val="5A5A5A"/>
      <w:spacing w:val="10"/>
      <w:sz w:val="22"/>
      <w:szCs w:val="24"/>
    </w:rPr>
  </w:style>
  <w:style w:type="paragraph" w:styleId="Caption">
    <w:name w:val="caption"/>
    <w:basedOn w:val="Normal"/>
    <w:next w:val="Normal"/>
    <w:qFormat/>
    <w:rsid w:val="003930A5"/>
    <w:pPr>
      <w:spacing w:before="60" w:after="60"/>
      <w:jc w:val="center"/>
    </w:pPr>
    <w:rPr>
      <w:bCs/>
      <w:i/>
      <w:szCs w:val="20"/>
    </w:rPr>
  </w:style>
  <w:style w:type="table" w:styleId="TableGrid">
    <w:name w:val="Table Grid"/>
    <w:aliases w:val="Bordure,Header Table Grid,Bordure1,Bordure2,Deloitte"/>
    <w:basedOn w:val="TableNormal"/>
    <w:uiPriority w:val="39"/>
    <w:rsid w:val="003930A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aliases w:val="PARA2 Char,Reset numbering Char,2 Char,Lev 2 Char,H2 Char,head2nd Char,ctf345-2 Char,H21 Char,H22 Char,H23 Char,H24 Char,H... Char,H25 Char,H26 Char,H27 Char,H28 Char,H29 Char,Major Char,hd2 Char,PA Major Section Char,h2 Char,l2 Char"/>
    <w:link w:val="Heading20"/>
    <w:uiPriority w:val="9"/>
    <w:rsid w:val="004D49D2"/>
    <w:rPr>
      <w:rFonts w:asciiTheme="minorHAnsi" w:hAnsiTheme="minorHAnsi" w:cstheme="minorHAnsi"/>
      <w:bCs/>
      <w:iCs/>
      <w:caps/>
      <w:color w:val="262626" w:themeColor="text1" w:themeTint="D9"/>
      <w:spacing w:val="10"/>
      <w:sz w:val="28"/>
      <w:szCs w:val="24"/>
    </w:rPr>
  </w:style>
  <w:style w:type="paragraph" w:customStyle="1" w:styleId="ClientName">
    <w:name w:val="Client Name"/>
    <w:basedOn w:val="ProjectName"/>
    <w:qFormat/>
    <w:rsid w:val="004D49D2"/>
    <w:rPr>
      <w:color w:val="0D0D0D" w:themeColor="text1" w:themeTint="F2"/>
    </w:rPr>
  </w:style>
  <w:style w:type="character" w:customStyle="1" w:styleId="HeaderChar">
    <w:name w:val="Header Char"/>
    <w:link w:val="Header"/>
    <w:uiPriority w:val="99"/>
    <w:rsid w:val="005223B9"/>
    <w:rPr>
      <w:rFonts w:ascii="Calibri" w:hAnsi="Calibri"/>
      <w:color w:val="5A5A5A"/>
      <w:spacing w:val="10"/>
      <w:sz w:val="18"/>
      <w:szCs w:val="24"/>
    </w:rPr>
  </w:style>
  <w:style w:type="paragraph" w:customStyle="1" w:styleId="Standard">
    <w:name w:val="Standard"/>
    <w:rsid w:val="003930A5"/>
    <w:pPr>
      <w:suppressAutoHyphens/>
      <w:autoSpaceDN w:val="0"/>
      <w:spacing w:line="300" w:lineRule="auto"/>
      <w:jc w:val="both"/>
      <w:textAlignment w:val="baseline"/>
    </w:pPr>
    <w:rPr>
      <w:rFonts w:ascii="Calibri" w:eastAsia="Arial Unicode MS" w:hAnsi="Calibri" w:cs="Arial Unicode MS"/>
      <w:color w:val="595959"/>
      <w:kern w:val="3"/>
      <w:sz w:val="22"/>
      <w:szCs w:val="24"/>
      <w:lang w:eastAsia="zh-CN" w:bidi="hi-IN"/>
    </w:rPr>
  </w:style>
  <w:style w:type="paragraph" w:styleId="ListParagraph">
    <w:name w:val="List Paragraph"/>
    <w:aliases w:val="Figure_name,Equipment,List Paragraph1,lp1,List Paragraph11,Numbered Indented Text,List Paragraph Char Char Char,List Paragraph Char Char,List_TIS,LOG_Aufzählung,List1,Use Case List Paragraph,numbered,Bullet List,FooterText,列出段落"/>
    <w:basedOn w:val="Normal"/>
    <w:link w:val="ListParagraphChar"/>
    <w:uiPriority w:val="34"/>
    <w:qFormat/>
    <w:rsid w:val="003930A5"/>
    <w:pPr>
      <w:ind w:left="720"/>
      <w:contextualSpacing/>
    </w:pPr>
    <w:rPr>
      <w:rFonts w:eastAsia="Calibri"/>
      <w:color w:val="auto"/>
      <w:spacing w:val="0"/>
      <w:szCs w:val="22"/>
    </w:rPr>
  </w:style>
  <w:style w:type="character" w:customStyle="1" w:styleId="ListParagraphChar">
    <w:name w:val="List Paragraph Char"/>
    <w:aliases w:val="Figure_name Char,Equipment Char,List Paragraph1 Char,lp1 Char,List Paragraph11 Char,Numbered Indented Text Char,List Paragraph Char Char Char Char,List Paragraph Char Char Char1,List_TIS Char,LOG_Aufzählung Char,List1 Char,列出段落 Char"/>
    <w:basedOn w:val="DefaultParagraphFont"/>
    <w:link w:val="ListParagraph"/>
    <w:uiPriority w:val="34"/>
    <w:qFormat/>
    <w:rsid w:val="00223D09"/>
    <w:rPr>
      <w:rFonts w:ascii="Calibri" w:eastAsia="Calibri" w:hAnsi="Calibri"/>
      <w:sz w:val="22"/>
      <w:szCs w:val="22"/>
    </w:rPr>
  </w:style>
  <w:style w:type="paragraph" w:styleId="NormalWeb">
    <w:name w:val="Normal (Web)"/>
    <w:basedOn w:val="Normal"/>
    <w:uiPriority w:val="99"/>
    <w:unhideWhenUsed/>
    <w:rsid w:val="003930A5"/>
    <w:pPr>
      <w:spacing w:before="100" w:beforeAutospacing="1" w:after="100" w:afterAutospacing="1" w:line="300" w:lineRule="auto"/>
    </w:pPr>
    <w:rPr>
      <w:rFonts w:ascii="Times New Roman" w:hAnsi="Times New Roman"/>
      <w:color w:val="595959"/>
      <w:spacing w:val="0"/>
      <w:sz w:val="24"/>
    </w:rPr>
  </w:style>
  <w:style w:type="character" w:customStyle="1" w:styleId="apple-converted-space">
    <w:name w:val="apple-converted-space"/>
    <w:basedOn w:val="DefaultParagraphFont"/>
    <w:rsid w:val="003930A5"/>
  </w:style>
  <w:style w:type="character" w:customStyle="1" w:styleId="uicontrol">
    <w:name w:val="uicontrol"/>
    <w:basedOn w:val="DefaultParagraphFont"/>
    <w:rsid w:val="003930A5"/>
  </w:style>
  <w:style w:type="character" w:customStyle="1" w:styleId="usertext">
    <w:name w:val="usertext"/>
    <w:basedOn w:val="DefaultParagraphFont"/>
    <w:rsid w:val="003930A5"/>
  </w:style>
  <w:style w:type="character" w:styleId="HTMLCode">
    <w:name w:val="HTML Code"/>
    <w:basedOn w:val="DefaultParagraphFont"/>
    <w:uiPriority w:val="99"/>
    <w:semiHidden/>
    <w:unhideWhenUsed/>
    <w:rsid w:val="003930A5"/>
    <w:rPr>
      <w:rFonts w:ascii="Courier New" w:eastAsia="Times New Roman" w:hAnsi="Courier New" w:cs="Courier New"/>
      <w:sz w:val="20"/>
      <w:szCs w:val="20"/>
    </w:rPr>
  </w:style>
  <w:style w:type="paragraph" w:customStyle="1" w:styleId="Default">
    <w:name w:val="Default"/>
    <w:rsid w:val="00E15D54"/>
    <w:pPr>
      <w:autoSpaceDE w:val="0"/>
      <w:autoSpaceDN w:val="0"/>
      <w:adjustRightInd w:val="0"/>
    </w:pPr>
    <w:rPr>
      <w:rFonts w:ascii="Calibri" w:hAnsi="Calibri" w:cs="Calibri"/>
      <w:color w:val="000000"/>
      <w:sz w:val="24"/>
      <w:szCs w:val="24"/>
    </w:rPr>
  </w:style>
  <w:style w:type="table" w:customStyle="1" w:styleId="TableGridLight1">
    <w:name w:val="Table Grid Light1"/>
    <w:basedOn w:val="TableNormal"/>
    <w:uiPriority w:val="40"/>
    <w:rsid w:val="00F84001"/>
    <w:rPr>
      <w:rFonts w:ascii="Times New Roman" w:hAnsi="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C27C8"/>
    <w:rPr>
      <w:color w:val="808080"/>
    </w:rPr>
  </w:style>
  <w:style w:type="character" w:styleId="CommentReference">
    <w:name w:val="annotation reference"/>
    <w:basedOn w:val="DefaultParagraphFont"/>
    <w:uiPriority w:val="99"/>
    <w:semiHidden/>
    <w:unhideWhenUsed/>
    <w:rsid w:val="00794FAC"/>
    <w:rPr>
      <w:sz w:val="18"/>
      <w:szCs w:val="18"/>
    </w:rPr>
  </w:style>
  <w:style w:type="paragraph" w:styleId="CommentText">
    <w:name w:val="annotation text"/>
    <w:basedOn w:val="Normal"/>
    <w:link w:val="CommentTextChar"/>
    <w:uiPriority w:val="99"/>
    <w:semiHidden/>
    <w:unhideWhenUsed/>
    <w:rsid w:val="00794FAC"/>
    <w:rPr>
      <w:sz w:val="24"/>
    </w:rPr>
  </w:style>
  <w:style w:type="character" w:customStyle="1" w:styleId="CommentTextChar">
    <w:name w:val="Comment Text Char"/>
    <w:basedOn w:val="DefaultParagraphFont"/>
    <w:link w:val="CommentText"/>
    <w:uiPriority w:val="99"/>
    <w:semiHidden/>
    <w:rsid w:val="00794FAC"/>
    <w:rPr>
      <w:rFonts w:ascii="Calibri" w:hAnsi="Calibri"/>
      <w:color w:val="5A5A5A"/>
      <w:spacing w:val="10"/>
      <w:sz w:val="24"/>
      <w:szCs w:val="24"/>
    </w:rPr>
  </w:style>
  <w:style w:type="paragraph" w:styleId="CommentSubject">
    <w:name w:val="annotation subject"/>
    <w:basedOn w:val="CommentText"/>
    <w:next w:val="CommentText"/>
    <w:link w:val="CommentSubjectChar"/>
    <w:uiPriority w:val="99"/>
    <w:semiHidden/>
    <w:unhideWhenUsed/>
    <w:rsid w:val="00794FAC"/>
    <w:rPr>
      <w:b/>
      <w:bCs/>
      <w:sz w:val="20"/>
      <w:szCs w:val="20"/>
    </w:rPr>
  </w:style>
  <w:style w:type="character" w:customStyle="1" w:styleId="CommentSubjectChar">
    <w:name w:val="Comment Subject Char"/>
    <w:basedOn w:val="CommentTextChar"/>
    <w:link w:val="CommentSubject"/>
    <w:uiPriority w:val="99"/>
    <w:semiHidden/>
    <w:rsid w:val="00794FAC"/>
    <w:rPr>
      <w:rFonts w:ascii="Calibri" w:hAnsi="Calibri"/>
      <w:b/>
      <w:bCs/>
      <w:color w:val="5A5A5A"/>
      <w:spacing w:val="10"/>
      <w:sz w:val="24"/>
      <w:szCs w:val="24"/>
    </w:rPr>
  </w:style>
  <w:style w:type="paragraph" w:customStyle="1" w:styleId="ClientName0">
    <w:name w:val="ClientName"/>
    <w:basedOn w:val="Normal"/>
    <w:qFormat/>
    <w:rsid w:val="004D49D2"/>
    <w:pPr>
      <w:spacing w:line="300" w:lineRule="auto"/>
      <w:ind w:left="3690"/>
      <w:jc w:val="right"/>
    </w:pPr>
    <w:rPr>
      <w:color w:val="0D0D0D" w:themeColor="text1" w:themeTint="F2"/>
      <w:spacing w:val="0"/>
      <w:sz w:val="32"/>
      <w:szCs w:val="48"/>
    </w:rPr>
  </w:style>
  <w:style w:type="paragraph" w:styleId="BodyText">
    <w:name w:val="Body Text"/>
    <w:basedOn w:val="Normal"/>
    <w:link w:val="BodyTextChar"/>
    <w:unhideWhenUsed/>
    <w:rsid w:val="003B236C"/>
    <w:pPr>
      <w:spacing w:line="276" w:lineRule="auto"/>
    </w:pPr>
    <w:rPr>
      <w:rFonts w:eastAsia="Calibri"/>
      <w:color w:val="auto"/>
      <w:spacing w:val="0"/>
      <w:szCs w:val="22"/>
    </w:rPr>
  </w:style>
  <w:style w:type="character" w:customStyle="1" w:styleId="BodyTextChar">
    <w:name w:val="Body Text Char"/>
    <w:basedOn w:val="DefaultParagraphFont"/>
    <w:link w:val="BodyText"/>
    <w:rsid w:val="003B236C"/>
    <w:rPr>
      <w:rFonts w:ascii="Calibri" w:eastAsia="Calibri" w:hAnsi="Calibri"/>
      <w:sz w:val="22"/>
      <w:szCs w:val="22"/>
    </w:rPr>
  </w:style>
  <w:style w:type="table" w:customStyle="1" w:styleId="MediumShading1-Accent11">
    <w:name w:val="Medium Shading 1 - Accent 11"/>
    <w:basedOn w:val="TableNormal"/>
    <w:uiPriority w:val="63"/>
    <w:rsid w:val="0049130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
    <w:name w:val="List"/>
    <w:basedOn w:val="Normal"/>
    <w:semiHidden/>
    <w:rsid w:val="00841A13"/>
    <w:pPr>
      <w:autoSpaceDE w:val="0"/>
      <w:autoSpaceDN w:val="0"/>
      <w:ind w:left="360" w:hanging="360"/>
    </w:pPr>
    <w:rPr>
      <w:rFonts w:ascii="Arial" w:hAnsi="Arial" w:cs="Arial"/>
      <w:color w:val="auto"/>
      <w:spacing w:val="0"/>
      <w:sz w:val="20"/>
      <w:szCs w:val="20"/>
    </w:rPr>
  </w:style>
  <w:style w:type="paragraph" w:customStyle="1" w:styleId="Index">
    <w:name w:val="Index"/>
    <w:basedOn w:val="Normal"/>
    <w:rsid w:val="00CD3B24"/>
    <w:pPr>
      <w:widowControl w:val="0"/>
      <w:suppressLineNumbers/>
      <w:suppressAutoHyphens/>
      <w:overflowPunct w:val="0"/>
      <w:autoSpaceDE w:val="0"/>
      <w:textAlignment w:val="baseline"/>
    </w:pPr>
    <w:rPr>
      <w:rFonts w:ascii="Arial" w:hAnsi="Arial" w:cs="Arial"/>
      <w:color w:val="auto"/>
      <w:spacing w:val="0"/>
      <w:sz w:val="20"/>
      <w:szCs w:val="20"/>
    </w:rPr>
  </w:style>
  <w:style w:type="table" w:customStyle="1" w:styleId="LightGrid-Accent11">
    <w:name w:val="Light Grid - Accent 11"/>
    <w:basedOn w:val="TableNormal"/>
    <w:uiPriority w:val="62"/>
    <w:rsid w:val="00D6006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2">
    <w:name w:val="Light Grid - Accent 12"/>
    <w:basedOn w:val="TableNormal"/>
    <w:uiPriority w:val="62"/>
    <w:rsid w:val="008C203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DefaultParagraphFont"/>
    <w:uiPriority w:val="99"/>
    <w:semiHidden/>
    <w:unhideWhenUsed/>
    <w:rsid w:val="00011C48"/>
    <w:rPr>
      <w:color w:val="800080" w:themeColor="followedHyperlink"/>
      <w:u w:val="single"/>
    </w:rPr>
  </w:style>
  <w:style w:type="paragraph" w:customStyle="1" w:styleId="Tablerowbullet">
    <w:name w:val="Table row bullet"/>
    <w:basedOn w:val="Normal"/>
    <w:uiPriority w:val="99"/>
    <w:rsid w:val="00ED5D30"/>
    <w:pPr>
      <w:tabs>
        <w:tab w:val="left" w:pos="282"/>
      </w:tabs>
      <w:spacing w:after="0"/>
    </w:pPr>
    <w:rPr>
      <w:rFonts w:ascii="Arial Narrow" w:hAnsi="Arial Narrow" w:cs="Arial"/>
      <w:color w:val="auto"/>
      <w:spacing w:val="0"/>
      <w:sz w:val="20"/>
      <w:szCs w:val="20"/>
      <w:lang w:val="en-GB"/>
    </w:rPr>
  </w:style>
  <w:style w:type="character" w:styleId="Strong">
    <w:name w:val="Strong"/>
    <w:basedOn w:val="DefaultParagraphFont"/>
    <w:uiPriority w:val="22"/>
    <w:qFormat/>
    <w:rsid w:val="00FE30CA"/>
    <w:rPr>
      <w:b/>
      <w:bCs/>
    </w:rPr>
  </w:style>
  <w:style w:type="table" w:styleId="LightGrid-Accent1">
    <w:name w:val="Light Grid Accent 1"/>
    <w:basedOn w:val="TableNormal"/>
    <w:uiPriority w:val="62"/>
    <w:rsid w:val="00A02714"/>
    <w:rPr>
      <w:rFonts w:ascii="Calibri" w:eastAsia="Calibri" w:hAnsi="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Math" w:eastAsia="Times New Roman" w:hAnsi="Cambria Math"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normalt">
    <w:name w:val="normalt"/>
    <w:basedOn w:val="Normal"/>
    <w:rsid w:val="00A02714"/>
    <w:pPr>
      <w:spacing w:after="0"/>
    </w:pPr>
    <w:rPr>
      <w:rFonts w:ascii="Tahoma" w:hAnsi="Tahoma" w:cs="Tahoma"/>
      <w:b/>
      <w:bCs/>
      <w:color w:val="auto"/>
      <w:spacing w:val="0"/>
      <w:szCs w:val="18"/>
    </w:rPr>
  </w:style>
  <w:style w:type="table" w:styleId="LightList-Accent5">
    <w:name w:val="Light List Accent 5"/>
    <w:basedOn w:val="TableNormal"/>
    <w:uiPriority w:val="61"/>
    <w:rsid w:val="001B5C8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GridTable6Colorful-Accent11">
    <w:name w:val="Grid Table 6 Colorful - Accent 11"/>
    <w:basedOn w:val="TableNormal"/>
    <w:uiPriority w:val="51"/>
    <w:rsid w:val="001F2F4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Special"/>
    <w:next w:val="Normal"/>
    <w:uiPriority w:val="39"/>
    <w:unhideWhenUsed/>
    <w:qFormat/>
    <w:rsid w:val="00BC5303"/>
    <w:pPr>
      <w:outlineLvl w:val="0"/>
    </w:pPr>
    <w:rPr>
      <w:color w:val="660066"/>
    </w:rPr>
  </w:style>
  <w:style w:type="character" w:customStyle="1" w:styleId="Heading1Char">
    <w:name w:val="Heading 1 Char"/>
    <w:aliases w:val="Heading 1 USV Char"/>
    <w:basedOn w:val="DefaultParagraphFont"/>
    <w:link w:val="Heading1"/>
    <w:uiPriority w:val="9"/>
    <w:rsid w:val="00C64693"/>
    <w:rPr>
      <w:rFonts w:cs="Arial"/>
      <w:bCs/>
      <w:color w:val="5C005C"/>
      <w:spacing w:val="20"/>
      <w:kern w:val="32"/>
      <w:sz w:val="32"/>
      <w:szCs w:val="36"/>
    </w:rPr>
  </w:style>
  <w:style w:type="character" w:customStyle="1" w:styleId="conf-macro">
    <w:name w:val="conf-macro"/>
    <w:basedOn w:val="DefaultParagraphFont"/>
    <w:rsid w:val="00523AF6"/>
  </w:style>
  <w:style w:type="table" w:customStyle="1" w:styleId="GridTable5Dark-Accent11">
    <w:name w:val="Grid Table 5 Dark - Accent 11"/>
    <w:basedOn w:val="TableNormal"/>
    <w:uiPriority w:val="50"/>
    <w:rsid w:val="00DC27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 Accent 11"/>
    <w:basedOn w:val="TableNormal"/>
    <w:uiPriority w:val="49"/>
    <w:rsid w:val="00DC274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ocName">
    <w:name w:val="Doc Name"/>
    <w:basedOn w:val="ParaHeading"/>
    <w:link w:val="DocNameChar"/>
    <w:qFormat/>
    <w:rsid w:val="00967C7E"/>
    <w:pPr>
      <w:jc w:val="center"/>
    </w:pPr>
    <w:rPr>
      <w:color w:val="FFFFFF" w:themeColor="background1"/>
      <w:sz w:val="44"/>
    </w:rPr>
  </w:style>
  <w:style w:type="character" w:customStyle="1" w:styleId="DocNameChar">
    <w:name w:val="Doc Name Char"/>
    <w:basedOn w:val="DefaultParagraphFont"/>
    <w:link w:val="DocName"/>
    <w:rsid w:val="00967C7E"/>
    <w:rPr>
      <w:rFonts w:ascii="Calibri" w:hAnsi="Calibri"/>
      <w:b/>
      <w:color w:val="FFFFFF" w:themeColor="background1"/>
      <w:spacing w:val="10"/>
      <w:sz w:val="44"/>
      <w:szCs w:val="24"/>
    </w:rPr>
  </w:style>
  <w:style w:type="paragraph" w:customStyle="1" w:styleId="ProjName">
    <w:name w:val="ProjName"/>
    <w:basedOn w:val="Normal"/>
    <w:link w:val="ProjNameChar"/>
    <w:qFormat/>
    <w:rsid w:val="004D49D2"/>
    <w:pPr>
      <w:jc w:val="right"/>
    </w:pPr>
    <w:rPr>
      <w:b/>
      <w:caps/>
      <w:color w:val="0D0D0D" w:themeColor="text1" w:themeTint="F2"/>
      <w:sz w:val="40"/>
      <w:szCs w:val="40"/>
    </w:rPr>
  </w:style>
  <w:style w:type="character" w:customStyle="1" w:styleId="ProjNameChar">
    <w:name w:val="ProjName Char"/>
    <w:basedOn w:val="DefaultParagraphFont"/>
    <w:link w:val="ProjName"/>
    <w:rsid w:val="004D49D2"/>
    <w:rPr>
      <w:rFonts w:ascii="Calibri" w:hAnsi="Calibri"/>
      <w:b/>
      <w:caps/>
      <w:color w:val="0D0D0D" w:themeColor="text1" w:themeTint="F2"/>
      <w:spacing w:val="10"/>
      <w:sz w:val="40"/>
      <w:szCs w:val="40"/>
    </w:rPr>
  </w:style>
  <w:style w:type="paragraph" w:customStyle="1" w:styleId="ParaHeading">
    <w:name w:val="ParaHeading"/>
    <w:basedOn w:val="Normal"/>
    <w:link w:val="ParaHeadingChar"/>
    <w:qFormat/>
    <w:rsid w:val="006A3616"/>
    <w:rPr>
      <w:b/>
    </w:rPr>
  </w:style>
  <w:style w:type="paragraph" w:customStyle="1" w:styleId="Para">
    <w:name w:val="Para"/>
    <w:basedOn w:val="Normal"/>
    <w:link w:val="ParaChar"/>
    <w:autoRedefine/>
    <w:qFormat/>
    <w:rsid w:val="00815F81"/>
    <w:pPr>
      <w:numPr>
        <w:numId w:val="8"/>
      </w:numPr>
      <w:autoSpaceDE w:val="0"/>
      <w:autoSpaceDN w:val="0"/>
      <w:adjustRightInd w:val="0"/>
      <w:ind w:right="-655"/>
      <w:jc w:val="center"/>
    </w:pPr>
  </w:style>
  <w:style w:type="character" w:customStyle="1" w:styleId="ParaHeadingChar">
    <w:name w:val="ParaHeading Char"/>
    <w:basedOn w:val="DefaultParagraphFont"/>
    <w:link w:val="ParaHeading"/>
    <w:rsid w:val="006A3616"/>
    <w:rPr>
      <w:rFonts w:ascii="Calibri" w:hAnsi="Calibri"/>
      <w:b/>
      <w:color w:val="5A5A5A"/>
      <w:spacing w:val="10"/>
      <w:sz w:val="22"/>
      <w:szCs w:val="24"/>
    </w:rPr>
  </w:style>
  <w:style w:type="paragraph" w:customStyle="1" w:styleId="Heading2">
    <w:name w:val="Heading2"/>
    <w:basedOn w:val="Heading20"/>
    <w:next w:val="Normal"/>
    <w:link w:val="Heading2Char0"/>
    <w:autoRedefine/>
    <w:qFormat/>
    <w:rsid w:val="00CB0219"/>
    <w:pPr>
      <w:numPr>
        <w:ilvl w:val="1"/>
        <w:numId w:val="1"/>
      </w:numPr>
      <w:spacing w:after="240"/>
    </w:pPr>
    <w:rPr>
      <w:rFonts w:ascii="Tahoma" w:hAnsi="Tahoma"/>
      <w:caps w:val="0"/>
      <w:color w:val="7D488E"/>
    </w:rPr>
  </w:style>
  <w:style w:type="character" w:customStyle="1" w:styleId="ParaChar">
    <w:name w:val="Para Char"/>
    <w:basedOn w:val="DefaultParagraphFont"/>
    <w:link w:val="Para"/>
    <w:rsid w:val="00815F81"/>
    <w:rPr>
      <w:rFonts w:ascii="Calibri" w:hAnsi="Calibri"/>
      <w:color w:val="5A5A5A"/>
      <w:spacing w:val="10"/>
      <w:sz w:val="22"/>
      <w:szCs w:val="24"/>
    </w:rPr>
  </w:style>
  <w:style w:type="character" w:customStyle="1" w:styleId="Heading2Char0">
    <w:name w:val="Heading2 Char"/>
    <w:basedOn w:val="Heading2Char"/>
    <w:link w:val="Heading2"/>
    <w:rsid w:val="00CB0219"/>
    <w:rPr>
      <w:rFonts w:asciiTheme="minorHAnsi" w:hAnsiTheme="minorHAnsi" w:cstheme="minorHAnsi"/>
      <w:bCs/>
      <w:iCs/>
      <w:caps w:val="0"/>
      <w:color w:val="7D488E"/>
      <w:spacing w:val="10"/>
      <w:sz w:val="28"/>
      <w:szCs w:val="24"/>
    </w:rPr>
  </w:style>
  <w:style w:type="paragraph" w:customStyle="1" w:styleId="EDICHeading1NoTOC">
    <w:name w:val="EDIC Heading 1 No TOC"/>
    <w:next w:val="Normal"/>
    <w:semiHidden/>
    <w:rsid w:val="004E464B"/>
    <w:pPr>
      <w:keepNext/>
      <w:keepLines/>
      <w:tabs>
        <w:tab w:val="num" w:pos="216"/>
      </w:tabs>
      <w:spacing w:before="240" w:after="120" w:line="300" w:lineRule="exact"/>
      <w:ind w:left="360" w:hanging="360"/>
    </w:pPr>
    <w:rPr>
      <w:rFonts w:ascii="Arial" w:hAnsi="Arial"/>
      <w:b/>
      <w:color w:val="006DA4"/>
      <w:sz w:val="24"/>
    </w:rPr>
  </w:style>
  <w:style w:type="paragraph" w:customStyle="1" w:styleId="BulletsNumbered">
    <w:name w:val="Bullets Numbered"/>
    <w:basedOn w:val="Normal"/>
    <w:qFormat/>
    <w:rsid w:val="000327B1"/>
    <w:pPr>
      <w:numPr>
        <w:numId w:val="6"/>
      </w:numPr>
      <w:spacing w:line="300" w:lineRule="auto"/>
      <w:jc w:val="left"/>
    </w:pPr>
    <w:rPr>
      <w:color w:val="595959"/>
      <w:spacing w:val="0"/>
    </w:rPr>
  </w:style>
  <w:style w:type="paragraph" w:customStyle="1" w:styleId="Style1">
    <w:name w:val="Style1"/>
    <w:rsid w:val="000327B1"/>
    <w:pPr>
      <w:tabs>
        <w:tab w:val="num" w:pos="1080"/>
      </w:tabs>
      <w:ind w:left="1080" w:hanging="360"/>
    </w:pPr>
    <w:rPr>
      <w:rFonts w:ascii="Calibri" w:hAnsi="Calibri"/>
      <w:color w:val="595959"/>
      <w:sz w:val="22"/>
      <w:szCs w:val="24"/>
    </w:rPr>
  </w:style>
  <w:style w:type="paragraph" w:customStyle="1" w:styleId="HeadingPlain">
    <w:name w:val="Heading_Plain"/>
    <w:basedOn w:val="HeadingSpecial"/>
    <w:link w:val="HeadingPlainChar"/>
    <w:qFormat/>
    <w:rsid w:val="00CB30D6"/>
    <w:pPr>
      <w:pBdr>
        <w:bottom w:val="single" w:sz="12" w:space="2" w:color="262626" w:themeColor="text1" w:themeTint="D9"/>
      </w:pBdr>
      <w:tabs>
        <w:tab w:val="left" w:pos="8115"/>
      </w:tabs>
    </w:pPr>
    <w:rPr>
      <w:color w:val="262626" w:themeColor="text1" w:themeTint="D9"/>
    </w:rPr>
  </w:style>
  <w:style w:type="character" w:customStyle="1" w:styleId="HeadingSpecialChar">
    <w:name w:val="Heading Special Char"/>
    <w:basedOn w:val="DefaultParagraphFont"/>
    <w:link w:val="HeadingSpecial"/>
    <w:rsid w:val="005D4B74"/>
    <w:rPr>
      <w:rFonts w:ascii="Calibri" w:hAnsi="Calibri"/>
      <w:b/>
      <w:smallCaps/>
      <w:color w:val="0D0D0D" w:themeColor="text1" w:themeTint="F2"/>
      <w:spacing w:val="10"/>
      <w:sz w:val="32"/>
      <w:szCs w:val="24"/>
    </w:rPr>
  </w:style>
  <w:style w:type="character" w:customStyle="1" w:styleId="HeadingPlainChar">
    <w:name w:val="Heading_Plain Char"/>
    <w:basedOn w:val="HeadingSpecialChar"/>
    <w:link w:val="HeadingPlain"/>
    <w:rsid w:val="00CB30D6"/>
    <w:rPr>
      <w:rFonts w:ascii="Calibri" w:hAnsi="Calibri"/>
      <w:b/>
      <w:smallCaps/>
      <w:color w:val="262626" w:themeColor="text1" w:themeTint="D9"/>
      <w:spacing w:val="10"/>
      <w:sz w:val="32"/>
      <w:szCs w:val="24"/>
    </w:rPr>
  </w:style>
  <w:style w:type="character" w:customStyle="1" w:styleId="FooterChar">
    <w:name w:val="Footer Char"/>
    <w:basedOn w:val="DefaultParagraphFont"/>
    <w:link w:val="Footer"/>
    <w:uiPriority w:val="99"/>
    <w:rsid w:val="003C112F"/>
    <w:rPr>
      <w:rFonts w:ascii="Calibri" w:hAnsi="Calibri"/>
      <w:color w:val="5A5A5A"/>
      <w:spacing w:val="10"/>
      <w:sz w:val="18"/>
      <w:szCs w:val="24"/>
    </w:rPr>
  </w:style>
  <w:style w:type="paragraph" w:styleId="PlainText">
    <w:name w:val="Plain Text"/>
    <w:basedOn w:val="Normal"/>
    <w:link w:val="PlainTextChar"/>
    <w:semiHidden/>
    <w:rsid w:val="003C112F"/>
    <w:pPr>
      <w:autoSpaceDE w:val="0"/>
      <w:autoSpaceDN w:val="0"/>
      <w:spacing w:after="0"/>
      <w:jc w:val="left"/>
    </w:pPr>
    <w:rPr>
      <w:rFonts w:ascii="Courier New" w:hAnsi="Courier New" w:cs="Courier New"/>
      <w:color w:val="auto"/>
      <w:spacing w:val="0"/>
      <w:sz w:val="20"/>
      <w:szCs w:val="20"/>
    </w:rPr>
  </w:style>
  <w:style w:type="character" w:customStyle="1" w:styleId="PlainTextChar">
    <w:name w:val="Plain Text Char"/>
    <w:basedOn w:val="DefaultParagraphFont"/>
    <w:link w:val="PlainText"/>
    <w:semiHidden/>
    <w:rsid w:val="003C112F"/>
    <w:rPr>
      <w:rFonts w:ascii="Courier New" w:hAnsi="Courier New" w:cs="Courier New"/>
    </w:rPr>
  </w:style>
  <w:style w:type="paragraph" w:customStyle="1" w:styleId="BulletsNumbered2">
    <w:name w:val="Bullets Numbered 2"/>
    <w:basedOn w:val="BulletsNumbered"/>
    <w:qFormat/>
    <w:rsid w:val="00B37B29"/>
    <w:pPr>
      <w:numPr>
        <w:ilvl w:val="2"/>
        <w:numId w:val="7"/>
      </w:numPr>
      <w:tabs>
        <w:tab w:val="clear" w:pos="180"/>
        <w:tab w:val="left" w:pos="270"/>
        <w:tab w:val="num" w:pos="720"/>
      </w:tabs>
      <w:spacing w:after="0"/>
      <w:ind w:left="720" w:hanging="630"/>
      <w:jc w:val="both"/>
    </w:pPr>
  </w:style>
  <w:style w:type="table" w:customStyle="1" w:styleId="Deloitte1">
    <w:name w:val="Deloitte1"/>
    <w:basedOn w:val="TableNormal"/>
    <w:next w:val="TableGrid"/>
    <w:uiPriority w:val="59"/>
    <w:rsid w:val="000F71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CD2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6253">
      <w:bodyDiv w:val="1"/>
      <w:marLeft w:val="0"/>
      <w:marRight w:val="0"/>
      <w:marTop w:val="0"/>
      <w:marBottom w:val="0"/>
      <w:divBdr>
        <w:top w:val="none" w:sz="0" w:space="0" w:color="auto"/>
        <w:left w:val="none" w:sz="0" w:space="0" w:color="auto"/>
        <w:bottom w:val="none" w:sz="0" w:space="0" w:color="auto"/>
        <w:right w:val="none" w:sz="0" w:space="0" w:color="auto"/>
      </w:divBdr>
      <w:divsChild>
        <w:div w:id="1680545336">
          <w:marLeft w:val="547"/>
          <w:marRight w:val="0"/>
          <w:marTop w:val="0"/>
          <w:marBottom w:val="0"/>
          <w:divBdr>
            <w:top w:val="none" w:sz="0" w:space="0" w:color="auto"/>
            <w:left w:val="none" w:sz="0" w:space="0" w:color="auto"/>
            <w:bottom w:val="none" w:sz="0" w:space="0" w:color="auto"/>
            <w:right w:val="none" w:sz="0" w:space="0" w:color="auto"/>
          </w:divBdr>
        </w:div>
      </w:divsChild>
    </w:div>
    <w:div w:id="28186377">
      <w:bodyDiv w:val="1"/>
      <w:marLeft w:val="0"/>
      <w:marRight w:val="0"/>
      <w:marTop w:val="0"/>
      <w:marBottom w:val="0"/>
      <w:divBdr>
        <w:top w:val="none" w:sz="0" w:space="0" w:color="auto"/>
        <w:left w:val="none" w:sz="0" w:space="0" w:color="auto"/>
        <w:bottom w:val="none" w:sz="0" w:space="0" w:color="auto"/>
        <w:right w:val="none" w:sz="0" w:space="0" w:color="auto"/>
      </w:divBdr>
    </w:div>
    <w:div w:id="53899091">
      <w:bodyDiv w:val="1"/>
      <w:marLeft w:val="0"/>
      <w:marRight w:val="0"/>
      <w:marTop w:val="0"/>
      <w:marBottom w:val="0"/>
      <w:divBdr>
        <w:top w:val="none" w:sz="0" w:space="0" w:color="auto"/>
        <w:left w:val="none" w:sz="0" w:space="0" w:color="auto"/>
        <w:bottom w:val="none" w:sz="0" w:space="0" w:color="auto"/>
        <w:right w:val="none" w:sz="0" w:space="0" w:color="auto"/>
      </w:divBdr>
    </w:div>
    <w:div w:id="61871252">
      <w:bodyDiv w:val="1"/>
      <w:marLeft w:val="0"/>
      <w:marRight w:val="0"/>
      <w:marTop w:val="0"/>
      <w:marBottom w:val="0"/>
      <w:divBdr>
        <w:top w:val="none" w:sz="0" w:space="0" w:color="auto"/>
        <w:left w:val="none" w:sz="0" w:space="0" w:color="auto"/>
        <w:bottom w:val="none" w:sz="0" w:space="0" w:color="auto"/>
        <w:right w:val="none" w:sz="0" w:space="0" w:color="auto"/>
      </w:divBdr>
    </w:div>
    <w:div w:id="69086835">
      <w:bodyDiv w:val="1"/>
      <w:marLeft w:val="0"/>
      <w:marRight w:val="0"/>
      <w:marTop w:val="0"/>
      <w:marBottom w:val="0"/>
      <w:divBdr>
        <w:top w:val="none" w:sz="0" w:space="0" w:color="auto"/>
        <w:left w:val="none" w:sz="0" w:space="0" w:color="auto"/>
        <w:bottom w:val="none" w:sz="0" w:space="0" w:color="auto"/>
        <w:right w:val="none" w:sz="0" w:space="0" w:color="auto"/>
      </w:divBdr>
      <w:divsChild>
        <w:div w:id="452481254">
          <w:marLeft w:val="1166"/>
          <w:marRight w:val="0"/>
          <w:marTop w:val="0"/>
          <w:marBottom w:val="0"/>
          <w:divBdr>
            <w:top w:val="none" w:sz="0" w:space="0" w:color="auto"/>
            <w:left w:val="none" w:sz="0" w:space="0" w:color="auto"/>
            <w:bottom w:val="none" w:sz="0" w:space="0" w:color="auto"/>
            <w:right w:val="none" w:sz="0" w:space="0" w:color="auto"/>
          </w:divBdr>
        </w:div>
        <w:div w:id="460809580">
          <w:marLeft w:val="1166"/>
          <w:marRight w:val="0"/>
          <w:marTop w:val="0"/>
          <w:marBottom w:val="0"/>
          <w:divBdr>
            <w:top w:val="none" w:sz="0" w:space="0" w:color="auto"/>
            <w:left w:val="none" w:sz="0" w:space="0" w:color="auto"/>
            <w:bottom w:val="none" w:sz="0" w:space="0" w:color="auto"/>
            <w:right w:val="none" w:sz="0" w:space="0" w:color="auto"/>
          </w:divBdr>
        </w:div>
        <w:div w:id="563685623">
          <w:marLeft w:val="1166"/>
          <w:marRight w:val="0"/>
          <w:marTop w:val="0"/>
          <w:marBottom w:val="0"/>
          <w:divBdr>
            <w:top w:val="none" w:sz="0" w:space="0" w:color="auto"/>
            <w:left w:val="none" w:sz="0" w:space="0" w:color="auto"/>
            <w:bottom w:val="none" w:sz="0" w:space="0" w:color="auto"/>
            <w:right w:val="none" w:sz="0" w:space="0" w:color="auto"/>
          </w:divBdr>
        </w:div>
      </w:divsChild>
    </w:div>
    <w:div w:id="87041300">
      <w:bodyDiv w:val="1"/>
      <w:marLeft w:val="0"/>
      <w:marRight w:val="0"/>
      <w:marTop w:val="0"/>
      <w:marBottom w:val="0"/>
      <w:divBdr>
        <w:top w:val="none" w:sz="0" w:space="0" w:color="auto"/>
        <w:left w:val="none" w:sz="0" w:space="0" w:color="auto"/>
        <w:bottom w:val="none" w:sz="0" w:space="0" w:color="auto"/>
        <w:right w:val="none" w:sz="0" w:space="0" w:color="auto"/>
      </w:divBdr>
    </w:div>
    <w:div w:id="99179640">
      <w:bodyDiv w:val="1"/>
      <w:marLeft w:val="0"/>
      <w:marRight w:val="0"/>
      <w:marTop w:val="0"/>
      <w:marBottom w:val="0"/>
      <w:divBdr>
        <w:top w:val="none" w:sz="0" w:space="0" w:color="auto"/>
        <w:left w:val="none" w:sz="0" w:space="0" w:color="auto"/>
        <w:bottom w:val="none" w:sz="0" w:space="0" w:color="auto"/>
        <w:right w:val="none" w:sz="0" w:space="0" w:color="auto"/>
      </w:divBdr>
    </w:div>
    <w:div w:id="115485660">
      <w:bodyDiv w:val="1"/>
      <w:marLeft w:val="0"/>
      <w:marRight w:val="0"/>
      <w:marTop w:val="0"/>
      <w:marBottom w:val="0"/>
      <w:divBdr>
        <w:top w:val="none" w:sz="0" w:space="0" w:color="auto"/>
        <w:left w:val="none" w:sz="0" w:space="0" w:color="auto"/>
        <w:bottom w:val="none" w:sz="0" w:space="0" w:color="auto"/>
        <w:right w:val="none" w:sz="0" w:space="0" w:color="auto"/>
      </w:divBdr>
    </w:div>
    <w:div w:id="133376414">
      <w:bodyDiv w:val="1"/>
      <w:marLeft w:val="0"/>
      <w:marRight w:val="0"/>
      <w:marTop w:val="0"/>
      <w:marBottom w:val="0"/>
      <w:divBdr>
        <w:top w:val="none" w:sz="0" w:space="0" w:color="auto"/>
        <w:left w:val="none" w:sz="0" w:space="0" w:color="auto"/>
        <w:bottom w:val="none" w:sz="0" w:space="0" w:color="auto"/>
        <w:right w:val="none" w:sz="0" w:space="0" w:color="auto"/>
      </w:divBdr>
    </w:div>
    <w:div w:id="152767244">
      <w:bodyDiv w:val="1"/>
      <w:marLeft w:val="0"/>
      <w:marRight w:val="0"/>
      <w:marTop w:val="0"/>
      <w:marBottom w:val="0"/>
      <w:divBdr>
        <w:top w:val="none" w:sz="0" w:space="0" w:color="auto"/>
        <w:left w:val="none" w:sz="0" w:space="0" w:color="auto"/>
        <w:bottom w:val="none" w:sz="0" w:space="0" w:color="auto"/>
        <w:right w:val="none" w:sz="0" w:space="0" w:color="auto"/>
      </w:divBdr>
    </w:div>
    <w:div w:id="177353886">
      <w:bodyDiv w:val="1"/>
      <w:marLeft w:val="0"/>
      <w:marRight w:val="0"/>
      <w:marTop w:val="0"/>
      <w:marBottom w:val="0"/>
      <w:divBdr>
        <w:top w:val="none" w:sz="0" w:space="0" w:color="auto"/>
        <w:left w:val="none" w:sz="0" w:space="0" w:color="auto"/>
        <w:bottom w:val="none" w:sz="0" w:space="0" w:color="auto"/>
        <w:right w:val="none" w:sz="0" w:space="0" w:color="auto"/>
      </w:divBdr>
    </w:div>
    <w:div w:id="182206276">
      <w:bodyDiv w:val="1"/>
      <w:marLeft w:val="0"/>
      <w:marRight w:val="0"/>
      <w:marTop w:val="0"/>
      <w:marBottom w:val="0"/>
      <w:divBdr>
        <w:top w:val="none" w:sz="0" w:space="0" w:color="auto"/>
        <w:left w:val="none" w:sz="0" w:space="0" w:color="auto"/>
        <w:bottom w:val="none" w:sz="0" w:space="0" w:color="auto"/>
        <w:right w:val="none" w:sz="0" w:space="0" w:color="auto"/>
      </w:divBdr>
    </w:div>
    <w:div w:id="187913744">
      <w:bodyDiv w:val="1"/>
      <w:marLeft w:val="0"/>
      <w:marRight w:val="0"/>
      <w:marTop w:val="0"/>
      <w:marBottom w:val="0"/>
      <w:divBdr>
        <w:top w:val="none" w:sz="0" w:space="0" w:color="auto"/>
        <w:left w:val="none" w:sz="0" w:space="0" w:color="auto"/>
        <w:bottom w:val="none" w:sz="0" w:space="0" w:color="auto"/>
        <w:right w:val="none" w:sz="0" w:space="0" w:color="auto"/>
      </w:divBdr>
    </w:div>
    <w:div w:id="239680152">
      <w:bodyDiv w:val="1"/>
      <w:marLeft w:val="0"/>
      <w:marRight w:val="0"/>
      <w:marTop w:val="0"/>
      <w:marBottom w:val="0"/>
      <w:divBdr>
        <w:top w:val="none" w:sz="0" w:space="0" w:color="auto"/>
        <w:left w:val="none" w:sz="0" w:space="0" w:color="auto"/>
        <w:bottom w:val="none" w:sz="0" w:space="0" w:color="auto"/>
        <w:right w:val="none" w:sz="0" w:space="0" w:color="auto"/>
      </w:divBdr>
    </w:div>
    <w:div w:id="241572552">
      <w:bodyDiv w:val="1"/>
      <w:marLeft w:val="0"/>
      <w:marRight w:val="0"/>
      <w:marTop w:val="0"/>
      <w:marBottom w:val="0"/>
      <w:divBdr>
        <w:top w:val="none" w:sz="0" w:space="0" w:color="auto"/>
        <w:left w:val="none" w:sz="0" w:space="0" w:color="auto"/>
        <w:bottom w:val="none" w:sz="0" w:space="0" w:color="auto"/>
        <w:right w:val="none" w:sz="0" w:space="0" w:color="auto"/>
      </w:divBdr>
    </w:div>
    <w:div w:id="276108503">
      <w:bodyDiv w:val="1"/>
      <w:marLeft w:val="0"/>
      <w:marRight w:val="0"/>
      <w:marTop w:val="0"/>
      <w:marBottom w:val="0"/>
      <w:divBdr>
        <w:top w:val="none" w:sz="0" w:space="0" w:color="auto"/>
        <w:left w:val="none" w:sz="0" w:space="0" w:color="auto"/>
        <w:bottom w:val="none" w:sz="0" w:space="0" w:color="auto"/>
        <w:right w:val="none" w:sz="0" w:space="0" w:color="auto"/>
      </w:divBdr>
    </w:div>
    <w:div w:id="297880927">
      <w:bodyDiv w:val="1"/>
      <w:marLeft w:val="0"/>
      <w:marRight w:val="0"/>
      <w:marTop w:val="0"/>
      <w:marBottom w:val="0"/>
      <w:divBdr>
        <w:top w:val="none" w:sz="0" w:space="0" w:color="auto"/>
        <w:left w:val="none" w:sz="0" w:space="0" w:color="auto"/>
        <w:bottom w:val="none" w:sz="0" w:space="0" w:color="auto"/>
        <w:right w:val="none" w:sz="0" w:space="0" w:color="auto"/>
      </w:divBdr>
      <w:divsChild>
        <w:div w:id="1056585519">
          <w:marLeft w:val="763"/>
          <w:marRight w:val="0"/>
          <w:marTop w:val="77"/>
          <w:marBottom w:val="19"/>
          <w:divBdr>
            <w:top w:val="none" w:sz="0" w:space="0" w:color="auto"/>
            <w:left w:val="none" w:sz="0" w:space="0" w:color="auto"/>
            <w:bottom w:val="none" w:sz="0" w:space="0" w:color="auto"/>
            <w:right w:val="none" w:sz="0" w:space="0" w:color="auto"/>
          </w:divBdr>
        </w:div>
      </w:divsChild>
    </w:div>
    <w:div w:id="367991491">
      <w:bodyDiv w:val="1"/>
      <w:marLeft w:val="0"/>
      <w:marRight w:val="0"/>
      <w:marTop w:val="0"/>
      <w:marBottom w:val="0"/>
      <w:divBdr>
        <w:top w:val="none" w:sz="0" w:space="0" w:color="auto"/>
        <w:left w:val="none" w:sz="0" w:space="0" w:color="auto"/>
        <w:bottom w:val="none" w:sz="0" w:space="0" w:color="auto"/>
        <w:right w:val="none" w:sz="0" w:space="0" w:color="auto"/>
      </w:divBdr>
      <w:divsChild>
        <w:div w:id="421293748">
          <w:marLeft w:val="0"/>
          <w:marRight w:val="0"/>
          <w:marTop w:val="0"/>
          <w:marBottom w:val="150"/>
          <w:divBdr>
            <w:top w:val="none" w:sz="0" w:space="0" w:color="auto"/>
            <w:left w:val="none" w:sz="0" w:space="0" w:color="auto"/>
            <w:bottom w:val="none" w:sz="0" w:space="0" w:color="auto"/>
            <w:right w:val="none" w:sz="0" w:space="0" w:color="auto"/>
          </w:divBdr>
          <w:divsChild>
            <w:div w:id="1281299414">
              <w:marLeft w:val="0"/>
              <w:marRight w:val="0"/>
              <w:marTop w:val="0"/>
              <w:marBottom w:val="150"/>
              <w:divBdr>
                <w:top w:val="none" w:sz="0" w:space="0" w:color="auto"/>
                <w:left w:val="none" w:sz="0" w:space="0" w:color="auto"/>
                <w:bottom w:val="none" w:sz="0" w:space="0" w:color="auto"/>
                <w:right w:val="none" w:sz="0" w:space="0" w:color="auto"/>
              </w:divBdr>
            </w:div>
            <w:div w:id="1589466463">
              <w:marLeft w:val="0"/>
              <w:marRight w:val="0"/>
              <w:marTop w:val="0"/>
              <w:marBottom w:val="0"/>
              <w:divBdr>
                <w:top w:val="none" w:sz="0" w:space="0" w:color="auto"/>
                <w:left w:val="none" w:sz="0" w:space="0" w:color="auto"/>
                <w:bottom w:val="none" w:sz="0" w:space="0" w:color="auto"/>
                <w:right w:val="none" w:sz="0" w:space="0" w:color="auto"/>
              </w:divBdr>
            </w:div>
          </w:divsChild>
        </w:div>
        <w:div w:id="1517697177">
          <w:marLeft w:val="0"/>
          <w:marRight w:val="0"/>
          <w:marTop w:val="0"/>
          <w:marBottom w:val="150"/>
          <w:divBdr>
            <w:top w:val="none" w:sz="0" w:space="0" w:color="auto"/>
            <w:left w:val="none" w:sz="0" w:space="0" w:color="auto"/>
            <w:bottom w:val="none" w:sz="0" w:space="0" w:color="auto"/>
            <w:right w:val="none" w:sz="0" w:space="0" w:color="auto"/>
          </w:divBdr>
          <w:divsChild>
            <w:div w:id="60100892">
              <w:marLeft w:val="0"/>
              <w:marRight w:val="0"/>
              <w:marTop w:val="0"/>
              <w:marBottom w:val="150"/>
              <w:divBdr>
                <w:top w:val="none" w:sz="0" w:space="0" w:color="auto"/>
                <w:left w:val="none" w:sz="0" w:space="0" w:color="auto"/>
                <w:bottom w:val="none" w:sz="0" w:space="0" w:color="auto"/>
                <w:right w:val="none" w:sz="0" w:space="0" w:color="auto"/>
              </w:divBdr>
            </w:div>
            <w:div w:id="197746234">
              <w:marLeft w:val="0"/>
              <w:marRight w:val="0"/>
              <w:marTop w:val="0"/>
              <w:marBottom w:val="0"/>
              <w:divBdr>
                <w:top w:val="none" w:sz="0" w:space="0" w:color="auto"/>
                <w:left w:val="none" w:sz="0" w:space="0" w:color="auto"/>
                <w:bottom w:val="none" w:sz="0" w:space="0" w:color="auto"/>
                <w:right w:val="none" w:sz="0" w:space="0" w:color="auto"/>
              </w:divBdr>
            </w:div>
          </w:divsChild>
        </w:div>
        <w:div w:id="1874074413">
          <w:marLeft w:val="0"/>
          <w:marRight w:val="0"/>
          <w:marTop w:val="0"/>
          <w:marBottom w:val="150"/>
          <w:divBdr>
            <w:top w:val="none" w:sz="0" w:space="0" w:color="auto"/>
            <w:left w:val="none" w:sz="0" w:space="0" w:color="auto"/>
            <w:bottom w:val="none" w:sz="0" w:space="0" w:color="auto"/>
            <w:right w:val="none" w:sz="0" w:space="0" w:color="auto"/>
          </w:divBdr>
          <w:divsChild>
            <w:div w:id="317881874">
              <w:marLeft w:val="0"/>
              <w:marRight w:val="0"/>
              <w:marTop w:val="0"/>
              <w:marBottom w:val="0"/>
              <w:divBdr>
                <w:top w:val="none" w:sz="0" w:space="0" w:color="auto"/>
                <w:left w:val="none" w:sz="0" w:space="0" w:color="auto"/>
                <w:bottom w:val="none" w:sz="0" w:space="0" w:color="auto"/>
                <w:right w:val="none" w:sz="0" w:space="0" w:color="auto"/>
              </w:divBdr>
            </w:div>
            <w:div w:id="439253984">
              <w:marLeft w:val="0"/>
              <w:marRight w:val="0"/>
              <w:marTop w:val="0"/>
              <w:marBottom w:val="150"/>
              <w:divBdr>
                <w:top w:val="none" w:sz="0" w:space="0" w:color="auto"/>
                <w:left w:val="none" w:sz="0" w:space="0" w:color="auto"/>
                <w:bottom w:val="none" w:sz="0" w:space="0" w:color="auto"/>
                <w:right w:val="none" w:sz="0" w:space="0" w:color="auto"/>
              </w:divBdr>
            </w:div>
          </w:divsChild>
        </w:div>
        <w:div w:id="1917282605">
          <w:marLeft w:val="0"/>
          <w:marRight w:val="0"/>
          <w:marTop w:val="0"/>
          <w:marBottom w:val="150"/>
          <w:divBdr>
            <w:top w:val="none" w:sz="0" w:space="0" w:color="auto"/>
            <w:left w:val="none" w:sz="0" w:space="0" w:color="auto"/>
            <w:bottom w:val="none" w:sz="0" w:space="0" w:color="auto"/>
            <w:right w:val="none" w:sz="0" w:space="0" w:color="auto"/>
          </w:divBdr>
          <w:divsChild>
            <w:div w:id="390663372">
              <w:marLeft w:val="0"/>
              <w:marRight w:val="0"/>
              <w:marTop w:val="0"/>
              <w:marBottom w:val="150"/>
              <w:divBdr>
                <w:top w:val="none" w:sz="0" w:space="0" w:color="auto"/>
                <w:left w:val="none" w:sz="0" w:space="0" w:color="auto"/>
                <w:bottom w:val="none" w:sz="0" w:space="0" w:color="auto"/>
                <w:right w:val="none" w:sz="0" w:space="0" w:color="auto"/>
              </w:divBdr>
            </w:div>
            <w:div w:id="4635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00729">
      <w:bodyDiv w:val="1"/>
      <w:marLeft w:val="0"/>
      <w:marRight w:val="0"/>
      <w:marTop w:val="0"/>
      <w:marBottom w:val="0"/>
      <w:divBdr>
        <w:top w:val="none" w:sz="0" w:space="0" w:color="auto"/>
        <w:left w:val="none" w:sz="0" w:space="0" w:color="auto"/>
        <w:bottom w:val="none" w:sz="0" w:space="0" w:color="auto"/>
        <w:right w:val="none" w:sz="0" w:space="0" w:color="auto"/>
      </w:divBdr>
      <w:divsChild>
        <w:div w:id="43718601">
          <w:marLeft w:val="763"/>
          <w:marRight w:val="0"/>
          <w:marTop w:val="86"/>
          <w:marBottom w:val="22"/>
          <w:divBdr>
            <w:top w:val="none" w:sz="0" w:space="0" w:color="auto"/>
            <w:left w:val="none" w:sz="0" w:space="0" w:color="auto"/>
            <w:bottom w:val="none" w:sz="0" w:space="0" w:color="auto"/>
            <w:right w:val="none" w:sz="0" w:space="0" w:color="auto"/>
          </w:divBdr>
        </w:div>
        <w:div w:id="216744170">
          <w:marLeft w:val="763"/>
          <w:marRight w:val="0"/>
          <w:marTop w:val="86"/>
          <w:marBottom w:val="22"/>
          <w:divBdr>
            <w:top w:val="none" w:sz="0" w:space="0" w:color="auto"/>
            <w:left w:val="none" w:sz="0" w:space="0" w:color="auto"/>
            <w:bottom w:val="none" w:sz="0" w:space="0" w:color="auto"/>
            <w:right w:val="none" w:sz="0" w:space="0" w:color="auto"/>
          </w:divBdr>
        </w:div>
        <w:div w:id="740055727">
          <w:marLeft w:val="763"/>
          <w:marRight w:val="0"/>
          <w:marTop w:val="86"/>
          <w:marBottom w:val="22"/>
          <w:divBdr>
            <w:top w:val="none" w:sz="0" w:space="0" w:color="auto"/>
            <w:left w:val="none" w:sz="0" w:space="0" w:color="auto"/>
            <w:bottom w:val="none" w:sz="0" w:space="0" w:color="auto"/>
            <w:right w:val="none" w:sz="0" w:space="0" w:color="auto"/>
          </w:divBdr>
        </w:div>
        <w:div w:id="1130781700">
          <w:marLeft w:val="763"/>
          <w:marRight w:val="0"/>
          <w:marTop w:val="86"/>
          <w:marBottom w:val="22"/>
          <w:divBdr>
            <w:top w:val="none" w:sz="0" w:space="0" w:color="auto"/>
            <w:left w:val="none" w:sz="0" w:space="0" w:color="auto"/>
            <w:bottom w:val="none" w:sz="0" w:space="0" w:color="auto"/>
            <w:right w:val="none" w:sz="0" w:space="0" w:color="auto"/>
          </w:divBdr>
        </w:div>
        <w:div w:id="1458182958">
          <w:marLeft w:val="763"/>
          <w:marRight w:val="0"/>
          <w:marTop w:val="86"/>
          <w:marBottom w:val="22"/>
          <w:divBdr>
            <w:top w:val="none" w:sz="0" w:space="0" w:color="auto"/>
            <w:left w:val="none" w:sz="0" w:space="0" w:color="auto"/>
            <w:bottom w:val="none" w:sz="0" w:space="0" w:color="auto"/>
            <w:right w:val="none" w:sz="0" w:space="0" w:color="auto"/>
          </w:divBdr>
        </w:div>
        <w:div w:id="1840655385">
          <w:marLeft w:val="763"/>
          <w:marRight w:val="0"/>
          <w:marTop w:val="86"/>
          <w:marBottom w:val="22"/>
          <w:divBdr>
            <w:top w:val="none" w:sz="0" w:space="0" w:color="auto"/>
            <w:left w:val="none" w:sz="0" w:space="0" w:color="auto"/>
            <w:bottom w:val="none" w:sz="0" w:space="0" w:color="auto"/>
            <w:right w:val="none" w:sz="0" w:space="0" w:color="auto"/>
          </w:divBdr>
        </w:div>
      </w:divsChild>
    </w:div>
    <w:div w:id="378167976">
      <w:bodyDiv w:val="1"/>
      <w:marLeft w:val="0"/>
      <w:marRight w:val="0"/>
      <w:marTop w:val="0"/>
      <w:marBottom w:val="0"/>
      <w:divBdr>
        <w:top w:val="none" w:sz="0" w:space="0" w:color="auto"/>
        <w:left w:val="none" w:sz="0" w:space="0" w:color="auto"/>
        <w:bottom w:val="none" w:sz="0" w:space="0" w:color="auto"/>
        <w:right w:val="none" w:sz="0" w:space="0" w:color="auto"/>
      </w:divBdr>
      <w:divsChild>
        <w:div w:id="544635386">
          <w:marLeft w:val="547"/>
          <w:marRight w:val="0"/>
          <w:marTop w:val="0"/>
          <w:marBottom w:val="0"/>
          <w:divBdr>
            <w:top w:val="none" w:sz="0" w:space="0" w:color="auto"/>
            <w:left w:val="none" w:sz="0" w:space="0" w:color="auto"/>
            <w:bottom w:val="none" w:sz="0" w:space="0" w:color="auto"/>
            <w:right w:val="none" w:sz="0" w:space="0" w:color="auto"/>
          </w:divBdr>
        </w:div>
      </w:divsChild>
    </w:div>
    <w:div w:id="379403158">
      <w:bodyDiv w:val="1"/>
      <w:marLeft w:val="0"/>
      <w:marRight w:val="0"/>
      <w:marTop w:val="0"/>
      <w:marBottom w:val="0"/>
      <w:divBdr>
        <w:top w:val="none" w:sz="0" w:space="0" w:color="auto"/>
        <w:left w:val="none" w:sz="0" w:space="0" w:color="auto"/>
        <w:bottom w:val="none" w:sz="0" w:space="0" w:color="auto"/>
        <w:right w:val="none" w:sz="0" w:space="0" w:color="auto"/>
      </w:divBdr>
    </w:div>
    <w:div w:id="385102769">
      <w:bodyDiv w:val="1"/>
      <w:marLeft w:val="0"/>
      <w:marRight w:val="0"/>
      <w:marTop w:val="0"/>
      <w:marBottom w:val="0"/>
      <w:divBdr>
        <w:top w:val="none" w:sz="0" w:space="0" w:color="auto"/>
        <w:left w:val="none" w:sz="0" w:space="0" w:color="auto"/>
        <w:bottom w:val="none" w:sz="0" w:space="0" w:color="auto"/>
        <w:right w:val="none" w:sz="0" w:space="0" w:color="auto"/>
      </w:divBdr>
      <w:divsChild>
        <w:div w:id="1911184614">
          <w:marLeft w:val="547"/>
          <w:marRight w:val="0"/>
          <w:marTop w:val="0"/>
          <w:marBottom w:val="0"/>
          <w:divBdr>
            <w:top w:val="none" w:sz="0" w:space="0" w:color="auto"/>
            <w:left w:val="none" w:sz="0" w:space="0" w:color="auto"/>
            <w:bottom w:val="none" w:sz="0" w:space="0" w:color="auto"/>
            <w:right w:val="none" w:sz="0" w:space="0" w:color="auto"/>
          </w:divBdr>
        </w:div>
      </w:divsChild>
    </w:div>
    <w:div w:id="405226977">
      <w:bodyDiv w:val="1"/>
      <w:marLeft w:val="0"/>
      <w:marRight w:val="0"/>
      <w:marTop w:val="0"/>
      <w:marBottom w:val="0"/>
      <w:divBdr>
        <w:top w:val="none" w:sz="0" w:space="0" w:color="auto"/>
        <w:left w:val="none" w:sz="0" w:space="0" w:color="auto"/>
        <w:bottom w:val="none" w:sz="0" w:space="0" w:color="auto"/>
        <w:right w:val="none" w:sz="0" w:space="0" w:color="auto"/>
      </w:divBdr>
    </w:div>
    <w:div w:id="408580467">
      <w:bodyDiv w:val="1"/>
      <w:marLeft w:val="0"/>
      <w:marRight w:val="0"/>
      <w:marTop w:val="0"/>
      <w:marBottom w:val="0"/>
      <w:divBdr>
        <w:top w:val="none" w:sz="0" w:space="0" w:color="auto"/>
        <w:left w:val="none" w:sz="0" w:space="0" w:color="auto"/>
        <w:bottom w:val="none" w:sz="0" w:space="0" w:color="auto"/>
        <w:right w:val="none" w:sz="0" w:space="0" w:color="auto"/>
      </w:divBdr>
    </w:div>
    <w:div w:id="418143182">
      <w:bodyDiv w:val="1"/>
      <w:marLeft w:val="0"/>
      <w:marRight w:val="0"/>
      <w:marTop w:val="0"/>
      <w:marBottom w:val="0"/>
      <w:divBdr>
        <w:top w:val="none" w:sz="0" w:space="0" w:color="auto"/>
        <w:left w:val="none" w:sz="0" w:space="0" w:color="auto"/>
        <w:bottom w:val="none" w:sz="0" w:space="0" w:color="auto"/>
        <w:right w:val="none" w:sz="0" w:space="0" w:color="auto"/>
      </w:divBdr>
    </w:div>
    <w:div w:id="419181855">
      <w:bodyDiv w:val="1"/>
      <w:marLeft w:val="0"/>
      <w:marRight w:val="0"/>
      <w:marTop w:val="0"/>
      <w:marBottom w:val="0"/>
      <w:divBdr>
        <w:top w:val="none" w:sz="0" w:space="0" w:color="auto"/>
        <w:left w:val="none" w:sz="0" w:space="0" w:color="auto"/>
        <w:bottom w:val="none" w:sz="0" w:space="0" w:color="auto"/>
        <w:right w:val="none" w:sz="0" w:space="0" w:color="auto"/>
      </w:divBdr>
    </w:div>
    <w:div w:id="433669591">
      <w:bodyDiv w:val="1"/>
      <w:marLeft w:val="0"/>
      <w:marRight w:val="0"/>
      <w:marTop w:val="0"/>
      <w:marBottom w:val="0"/>
      <w:divBdr>
        <w:top w:val="none" w:sz="0" w:space="0" w:color="auto"/>
        <w:left w:val="none" w:sz="0" w:space="0" w:color="auto"/>
        <w:bottom w:val="none" w:sz="0" w:space="0" w:color="auto"/>
        <w:right w:val="none" w:sz="0" w:space="0" w:color="auto"/>
      </w:divBdr>
      <w:divsChild>
        <w:div w:id="208960138">
          <w:marLeft w:val="763"/>
          <w:marRight w:val="0"/>
          <w:marTop w:val="72"/>
          <w:marBottom w:val="18"/>
          <w:divBdr>
            <w:top w:val="none" w:sz="0" w:space="0" w:color="auto"/>
            <w:left w:val="none" w:sz="0" w:space="0" w:color="auto"/>
            <w:bottom w:val="none" w:sz="0" w:space="0" w:color="auto"/>
            <w:right w:val="none" w:sz="0" w:space="0" w:color="auto"/>
          </w:divBdr>
        </w:div>
        <w:div w:id="905799164">
          <w:marLeft w:val="763"/>
          <w:marRight w:val="0"/>
          <w:marTop w:val="72"/>
          <w:marBottom w:val="18"/>
          <w:divBdr>
            <w:top w:val="none" w:sz="0" w:space="0" w:color="auto"/>
            <w:left w:val="none" w:sz="0" w:space="0" w:color="auto"/>
            <w:bottom w:val="none" w:sz="0" w:space="0" w:color="auto"/>
            <w:right w:val="none" w:sz="0" w:space="0" w:color="auto"/>
          </w:divBdr>
        </w:div>
      </w:divsChild>
    </w:div>
    <w:div w:id="437527857">
      <w:bodyDiv w:val="1"/>
      <w:marLeft w:val="0"/>
      <w:marRight w:val="0"/>
      <w:marTop w:val="0"/>
      <w:marBottom w:val="0"/>
      <w:divBdr>
        <w:top w:val="none" w:sz="0" w:space="0" w:color="auto"/>
        <w:left w:val="none" w:sz="0" w:space="0" w:color="auto"/>
        <w:bottom w:val="none" w:sz="0" w:space="0" w:color="auto"/>
        <w:right w:val="none" w:sz="0" w:space="0" w:color="auto"/>
      </w:divBdr>
      <w:divsChild>
        <w:div w:id="1011447240">
          <w:marLeft w:val="547"/>
          <w:marRight w:val="0"/>
          <w:marTop w:val="0"/>
          <w:marBottom w:val="0"/>
          <w:divBdr>
            <w:top w:val="none" w:sz="0" w:space="0" w:color="auto"/>
            <w:left w:val="none" w:sz="0" w:space="0" w:color="auto"/>
            <w:bottom w:val="none" w:sz="0" w:space="0" w:color="auto"/>
            <w:right w:val="none" w:sz="0" w:space="0" w:color="auto"/>
          </w:divBdr>
        </w:div>
      </w:divsChild>
    </w:div>
    <w:div w:id="444932970">
      <w:bodyDiv w:val="1"/>
      <w:marLeft w:val="0"/>
      <w:marRight w:val="0"/>
      <w:marTop w:val="0"/>
      <w:marBottom w:val="0"/>
      <w:divBdr>
        <w:top w:val="none" w:sz="0" w:space="0" w:color="auto"/>
        <w:left w:val="none" w:sz="0" w:space="0" w:color="auto"/>
        <w:bottom w:val="none" w:sz="0" w:space="0" w:color="auto"/>
        <w:right w:val="none" w:sz="0" w:space="0" w:color="auto"/>
      </w:divBdr>
      <w:divsChild>
        <w:div w:id="351732999">
          <w:marLeft w:val="461"/>
          <w:marRight w:val="0"/>
          <w:marTop w:val="67"/>
          <w:marBottom w:val="17"/>
          <w:divBdr>
            <w:top w:val="none" w:sz="0" w:space="0" w:color="auto"/>
            <w:left w:val="none" w:sz="0" w:space="0" w:color="auto"/>
            <w:bottom w:val="none" w:sz="0" w:space="0" w:color="auto"/>
            <w:right w:val="none" w:sz="0" w:space="0" w:color="auto"/>
          </w:divBdr>
        </w:div>
        <w:div w:id="550458200">
          <w:marLeft w:val="763"/>
          <w:marRight w:val="0"/>
          <w:marTop w:val="67"/>
          <w:marBottom w:val="17"/>
          <w:divBdr>
            <w:top w:val="none" w:sz="0" w:space="0" w:color="auto"/>
            <w:left w:val="none" w:sz="0" w:space="0" w:color="auto"/>
            <w:bottom w:val="none" w:sz="0" w:space="0" w:color="auto"/>
            <w:right w:val="none" w:sz="0" w:space="0" w:color="auto"/>
          </w:divBdr>
        </w:div>
        <w:div w:id="576791287">
          <w:marLeft w:val="763"/>
          <w:marRight w:val="0"/>
          <w:marTop w:val="67"/>
          <w:marBottom w:val="17"/>
          <w:divBdr>
            <w:top w:val="none" w:sz="0" w:space="0" w:color="auto"/>
            <w:left w:val="none" w:sz="0" w:space="0" w:color="auto"/>
            <w:bottom w:val="none" w:sz="0" w:space="0" w:color="auto"/>
            <w:right w:val="none" w:sz="0" w:space="0" w:color="auto"/>
          </w:divBdr>
        </w:div>
        <w:div w:id="698508780">
          <w:marLeft w:val="763"/>
          <w:marRight w:val="0"/>
          <w:marTop w:val="67"/>
          <w:marBottom w:val="17"/>
          <w:divBdr>
            <w:top w:val="none" w:sz="0" w:space="0" w:color="auto"/>
            <w:left w:val="none" w:sz="0" w:space="0" w:color="auto"/>
            <w:bottom w:val="none" w:sz="0" w:space="0" w:color="auto"/>
            <w:right w:val="none" w:sz="0" w:space="0" w:color="auto"/>
          </w:divBdr>
        </w:div>
        <w:div w:id="712849502">
          <w:marLeft w:val="763"/>
          <w:marRight w:val="0"/>
          <w:marTop w:val="67"/>
          <w:marBottom w:val="17"/>
          <w:divBdr>
            <w:top w:val="none" w:sz="0" w:space="0" w:color="auto"/>
            <w:left w:val="none" w:sz="0" w:space="0" w:color="auto"/>
            <w:bottom w:val="none" w:sz="0" w:space="0" w:color="auto"/>
            <w:right w:val="none" w:sz="0" w:space="0" w:color="auto"/>
          </w:divBdr>
        </w:div>
        <w:div w:id="911624241">
          <w:marLeft w:val="1483"/>
          <w:marRight w:val="0"/>
          <w:marTop w:val="67"/>
          <w:marBottom w:val="17"/>
          <w:divBdr>
            <w:top w:val="none" w:sz="0" w:space="0" w:color="auto"/>
            <w:left w:val="none" w:sz="0" w:space="0" w:color="auto"/>
            <w:bottom w:val="none" w:sz="0" w:space="0" w:color="auto"/>
            <w:right w:val="none" w:sz="0" w:space="0" w:color="auto"/>
          </w:divBdr>
        </w:div>
        <w:div w:id="1017997694">
          <w:marLeft w:val="43"/>
          <w:marRight w:val="0"/>
          <w:marTop w:val="67"/>
          <w:marBottom w:val="17"/>
          <w:divBdr>
            <w:top w:val="none" w:sz="0" w:space="0" w:color="auto"/>
            <w:left w:val="none" w:sz="0" w:space="0" w:color="auto"/>
            <w:bottom w:val="none" w:sz="0" w:space="0" w:color="auto"/>
            <w:right w:val="none" w:sz="0" w:space="0" w:color="auto"/>
          </w:divBdr>
        </w:div>
        <w:div w:id="1021320425">
          <w:marLeft w:val="763"/>
          <w:marRight w:val="0"/>
          <w:marTop w:val="67"/>
          <w:marBottom w:val="17"/>
          <w:divBdr>
            <w:top w:val="none" w:sz="0" w:space="0" w:color="auto"/>
            <w:left w:val="none" w:sz="0" w:space="0" w:color="auto"/>
            <w:bottom w:val="none" w:sz="0" w:space="0" w:color="auto"/>
            <w:right w:val="none" w:sz="0" w:space="0" w:color="auto"/>
          </w:divBdr>
        </w:div>
        <w:div w:id="1051883020">
          <w:marLeft w:val="763"/>
          <w:marRight w:val="0"/>
          <w:marTop w:val="67"/>
          <w:marBottom w:val="17"/>
          <w:divBdr>
            <w:top w:val="none" w:sz="0" w:space="0" w:color="auto"/>
            <w:left w:val="none" w:sz="0" w:space="0" w:color="auto"/>
            <w:bottom w:val="none" w:sz="0" w:space="0" w:color="auto"/>
            <w:right w:val="none" w:sz="0" w:space="0" w:color="auto"/>
          </w:divBdr>
        </w:div>
        <w:div w:id="1293975444">
          <w:marLeft w:val="763"/>
          <w:marRight w:val="0"/>
          <w:marTop w:val="67"/>
          <w:marBottom w:val="17"/>
          <w:divBdr>
            <w:top w:val="none" w:sz="0" w:space="0" w:color="auto"/>
            <w:left w:val="none" w:sz="0" w:space="0" w:color="auto"/>
            <w:bottom w:val="none" w:sz="0" w:space="0" w:color="auto"/>
            <w:right w:val="none" w:sz="0" w:space="0" w:color="auto"/>
          </w:divBdr>
        </w:div>
        <w:div w:id="1926764778">
          <w:marLeft w:val="43"/>
          <w:marRight w:val="0"/>
          <w:marTop w:val="67"/>
          <w:marBottom w:val="17"/>
          <w:divBdr>
            <w:top w:val="none" w:sz="0" w:space="0" w:color="auto"/>
            <w:left w:val="none" w:sz="0" w:space="0" w:color="auto"/>
            <w:bottom w:val="none" w:sz="0" w:space="0" w:color="auto"/>
            <w:right w:val="none" w:sz="0" w:space="0" w:color="auto"/>
          </w:divBdr>
        </w:div>
        <w:div w:id="2040275311">
          <w:marLeft w:val="763"/>
          <w:marRight w:val="0"/>
          <w:marTop w:val="67"/>
          <w:marBottom w:val="17"/>
          <w:divBdr>
            <w:top w:val="none" w:sz="0" w:space="0" w:color="auto"/>
            <w:left w:val="none" w:sz="0" w:space="0" w:color="auto"/>
            <w:bottom w:val="none" w:sz="0" w:space="0" w:color="auto"/>
            <w:right w:val="none" w:sz="0" w:space="0" w:color="auto"/>
          </w:divBdr>
        </w:div>
        <w:div w:id="2051831610">
          <w:marLeft w:val="763"/>
          <w:marRight w:val="0"/>
          <w:marTop w:val="67"/>
          <w:marBottom w:val="17"/>
          <w:divBdr>
            <w:top w:val="none" w:sz="0" w:space="0" w:color="auto"/>
            <w:left w:val="none" w:sz="0" w:space="0" w:color="auto"/>
            <w:bottom w:val="none" w:sz="0" w:space="0" w:color="auto"/>
            <w:right w:val="none" w:sz="0" w:space="0" w:color="auto"/>
          </w:divBdr>
        </w:div>
        <w:div w:id="2121604164">
          <w:marLeft w:val="763"/>
          <w:marRight w:val="0"/>
          <w:marTop w:val="67"/>
          <w:marBottom w:val="17"/>
          <w:divBdr>
            <w:top w:val="none" w:sz="0" w:space="0" w:color="auto"/>
            <w:left w:val="none" w:sz="0" w:space="0" w:color="auto"/>
            <w:bottom w:val="none" w:sz="0" w:space="0" w:color="auto"/>
            <w:right w:val="none" w:sz="0" w:space="0" w:color="auto"/>
          </w:divBdr>
        </w:div>
      </w:divsChild>
    </w:div>
    <w:div w:id="450324695">
      <w:bodyDiv w:val="1"/>
      <w:marLeft w:val="0"/>
      <w:marRight w:val="0"/>
      <w:marTop w:val="0"/>
      <w:marBottom w:val="0"/>
      <w:divBdr>
        <w:top w:val="none" w:sz="0" w:space="0" w:color="auto"/>
        <w:left w:val="none" w:sz="0" w:space="0" w:color="auto"/>
        <w:bottom w:val="none" w:sz="0" w:space="0" w:color="auto"/>
        <w:right w:val="none" w:sz="0" w:space="0" w:color="auto"/>
      </w:divBdr>
      <w:divsChild>
        <w:div w:id="75638739">
          <w:marLeft w:val="432"/>
          <w:marRight w:val="0"/>
          <w:marTop w:val="0"/>
          <w:marBottom w:val="34"/>
          <w:divBdr>
            <w:top w:val="none" w:sz="0" w:space="0" w:color="auto"/>
            <w:left w:val="none" w:sz="0" w:space="0" w:color="auto"/>
            <w:bottom w:val="none" w:sz="0" w:space="0" w:color="auto"/>
            <w:right w:val="none" w:sz="0" w:space="0" w:color="auto"/>
          </w:divBdr>
        </w:div>
        <w:div w:id="1669404474">
          <w:marLeft w:val="432"/>
          <w:marRight w:val="0"/>
          <w:marTop w:val="0"/>
          <w:marBottom w:val="34"/>
          <w:divBdr>
            <w:top w:val="none" w:sz="0" w:space="0" w:color="auto"/>
            <w:left w:val="none" w:sz="0" w:space="0" w:color="auto"/>
            <w:bottom w:val="none" w:sz="0" w:space="0" w:color="auto"/>
            <w:right w:val="none" w:sz="0" w:space="0" w:color="auto"/>
          </w:divBdr>
        </w:div>
        <w:div w:id="1845708764">
          <w:marLeft w:val="432"/>
          <w:marRight w:val="0"/>
          <w:marTop w:val="0"/>
          <w:marBottom w:val="34"/>
          <w:divBdr>
            <w:top w:val="none" w:sz="0" w:space="0" w:color="auto"/>
            <w:left w:val="none" w:sz="0" w:space="0" w:color="auto"/>
            <w:bottom w:val="none" w:sz="0" w:space="0" w:color="auto"/>
            <w:right w:val="none" w:sz="0" w:space="0" w:color="auto"/>
          </w:divBdr>
        </w:div>
      </w:divsChild>
    </w:div>
    <w:div w:id="451049063">
      <w:bodyDiv w:val="1"/>
      <w:marLeft w:val="0"/>
      <w:marRight w:val="0"/>
      <w:marTop w:val="0"/>
      <w:marBottom w:val="0"/>
      <w:divBdr>
        <w:top w:val="none" w:sz="0" w:space="0" w:color="auto"/>
        <w:left w:val="none" w:sz="0" w:space="0" w:color="auto"/>
        <w:bottom w:val="none" w:sz="0" w:space="0" w:color="auto"/>
        <w:right w:val="none" w:sz="0" w:space="0" w:color="auto"/>
      </w:divBdr>
    </w:div>
    <w:div w:id="453139597">
      <w:bodyDiv w:val="1"/>
      <w:marLeft w:val="0"/>
      <w:marRight w:val="0"/>
      <w:marTop w:val="0"/>
      <w:marBottom w:val="0"/>
      <w:divBdr>
        <w:top w:val="none" w:sz="0" w:space="0" w:color="auto"/>
        <w:left w:val="none" w:sz="0" w:space="0" w:color="auto"/>
        <w:bottom w:val="none" w:sz="0" w:space="0" w:color="auto"/>
        <w:right w:val="none" w:sz="0" w:space="0" w:color="auto"/>
      </w:divBdr>
      <w:divsChild>
        <w:div w:id="120999977">
          <w:marLeft w:val="763"/>
          <w:marRight w:val="0"/>
          <w:marTop w:val="86"/>
          <w:marBottom w:val="22"/>
          <w:divBdr>
            <w:top w:val="none" w:sz="0" w:space="0" w:color="auto"/>
            <w:left w:val="none" w:sz="0" w:space="0" w:color="auto"/>
            <w:bottom w:val="none" w:sz="0" w:space="0" w:color="auto"/>
            <w:right w:val="none" w:sz="0" w:space="0" w:color="auto"/>
          </w:divBdr>
        </w:div>
        <w:div w:id="197205812">
          <w:marLeft w:val="763"/>
          <w:marRight w:val="0"/>
          <w:marTop w:val="86"/>
          <w:marBottom w:val="22"/>
          <w:divBdr>
            <w:top w:val="none" w:sz="0" w:space="0" w:color="auto"/>
            <w:left w:val="none" w:sz="0" w:space="0" w:color="auto"/>
            <w:bottom w:val="none" w:sz="0" w:space="0" w:color="auto"/>
            <w:right w:val="none" w:sz="0" w:space="0" w:color="auto"/>
          </w:divBdr>
        </w:div>
        <w:div w:id="1130516312">
          <w:marLeft w:val="763"/>
          <w:marRight w:val="0"/>
          <w:marTop w:val="86"/>
          <w:marBottom w:val="22"/>
          <w:divBdr>
            <w:top w:val="none" w:sz="0" w:space="0" w:color="auto"/>
            <w:left w:val="none" w:sz="0" w:space="0" w:color="auto"/>
            <w:bottom w:val="none" w:sz="0" w:space="0" w:color="auto"/>
            <w:right w:val="none" w:sz="0" w:space="0" w:color="auto"/>
          </w:divBdr>
        </w:div>
      </w:divsChild>
    </w:div>
    <w:div w:id="463234490">
      <w:bodyDiv w:val="1"/>
      <w:marLeft w:val="0"/>
      <w:marRight w:val="0"/>
      <w:marTop w:val="0"/>
      <w:marBottom w:val="0"/>
      <w:divBdr>
        <w:top w:val="none" w:sz="0" w:space="0" w:color="auto"/>
        <w:left w:val="none" w:sz="0" w:space="0" w:color="auto"/>
        <w:bottom w:val="none" w:sz="0" w:space="0" w:color="auto"/>
        <w:right w:val="none" w:sz="0" w:space="0" w:color="auto"/>
      </w:divBdr>
    </w:div>
    <w:div w:id="499659587">
      <w:bodyDiv w:val="1"/>
      <w:marLeft w:val="0"/>
      <w:marRight w:val="0"/>
      <w:marTop w:val="0"/>
      <w:marBottom w:val="0"/>
      <w:divBdr>
        <w:top w:val="none" w:sz="0" w:space="0" w:color="auto"/>
        <w:left w:val="none" w:sz="0" w:space="0" w:color="auto"/>
        <w:bottom w:val="none" w:sz="0" w:space="0" w:color="auto"/>
        <w:right w:val="none" w:sz="0" w:space="0" w:color="auto"/>
      </w:divBdr>
    </w:div>
    <w:div w:id="503396924">
      <w:bodyDiv w:val="1"/>
      <w:marLeft w:val="0"/>
      <w:marRight w:val="0"/>
      <w:marTop w:val="0"/>
      <w:marBottom w:val="0"/>
      <w:divBdr>
        <w:top w:val="none" w:sz="0" w:space="0" w:color="auto"/>
        <w:left w:val="none" w:sz="0" w:space="0" w:color="auto"/>
        <w:bottom w:val="none" w:sz="0" w:space="0" w:color="auto"/>
        <w:right w:val="none" w:sz="0" w:space="0" w:color="auto"/>
      </w:divBdr>
      <w:divsChild>
        <w:div w:id="1660962935">
          <w:marLeft w:val="0"/>
          <w:marRight w:val="0"/>
          <w:marTop w:val="0"/>
          <w:marBottom w:val="0"/>
          <w:divBdr>
            <w:top w:val="none" w:sz="0" w:space="0" w:color="auto"/>
            <w:left w:val="none" w:sz="0" w:space="0" w:color="auto"/>
            <w:bottom w:val="none" w:sz="0" w:space="0" w:color="auto"/>
            <w:right w:val="none" w:sz="0" w:space="0" w:color="auto"/>
          </w:divBdr>
        </w:div>
      </w:divsChild>
    </w:div>
    <w:div w:id="508181324">
      <w:bodyDiv w:val="1"/>
      <w:marLeft w:val="0"/>
      <w:marRight w:val="0"/>
      <w:marTop w:val="0"/>
      <w:marBottom w:val="0"/>
      <w:divBdr>
        <w:top w:val="none" w:sz="0" w:space="0" w:color="auto"/>
        <w:left w:val="none" w:sz="0" w:space="0" w:color="auto"/>
        <w:bottom w:val="none" w:sz="0" w:space="0" w:color="auto"/>
        <w:right w:val="none" w:sz="0" w:space="0" w:color="auto"/>
      </w:divBdr>
      <w:divsChild>
        <w:div w:id="227888147">
          <w:marLeft w:val="1166"/>
          <w:marRight w:val="0"/>
          <w:marTop w:val="0"/>
          <w:marBottom w:val="0"/>
          <w:divBdr>
            <w:top w:val="none" w:sz="0" w:space="0" w:color="auto"/>
            <w:left w:val="none" w:sz="0" w:space="0" w:color="auto"/>
            <w:bottom w:val="none" w:sz="0" w:space="0" w:color="auto"/>
            <w:right w:val="none" w:sz="0" w:space="0" w:color="auto"/>
          </w:divBdr>
        </w:div>
        <w:div w:id="1849438318">
          <w:marLeft w:val="1166"/>
          <w:marRight w:val="0"/>
          <w:marTop w:val="0"/>
          <w:marBottom w:val="0"/>
          <w:divBdr>
            <w:top w:val="none" w:sz="0" w:space="0" w:color="auto"/>
            <w:left w:val="none" w:sz="0" w:space="0" w:color="auto"/>
            <w:bottom w:val="none" w:sz="0" w:space="0" w:color="auto"/>
            <w:right w:val="none" w:sz="0" w:space="0" w:color="auto"/>
          </w:divBdr>
        </w:div>
      </w:divsChild>
    </w:div>
    <w:div w:id="516582439">
      <w:bodyDiv w:val="1"/>
      <w:marLeft w:val="0"/>
      <w:marRight w:val="0"/>
      <w:marTop w:val="0"/>
      <w:marBottom w:val="0"/>
      <w:divBdr>
        <w:top w:val="none" w:sz="0" w:space="0" w:color="auto"/>
        <w:left w:val="none" w:sz="0" w:space="0" w:color="auto"/>
        <w:bottom w:val="none" w:sz="0" w:space="0" w:color="auto"/>
        <w:right w:val="none" w:sz="0" w:space="0" w:color="auto"/>
      </w:divBdr>
    </w:div>
    <w:div w:id="535314301">
      <w:bodyDiv w:val="1"/>
      <w:marLeft w:val="0"/>
      <w:marRight w:val="0"/>
      <w:marTop w:val="0"/>
      <w:marBottom w:val="0"/>
      <w:divBdr>
        <w:top w:val="none" w:sz="0" w:space="0" w:color="auto"/>
        <w:left w:val="none" w:sz="0" w:space="0" w:color="auto"/>
        <w:bottom w:val="none" w:sz="0" w:space="0" w:color="auto"/>
        <w:right w:val="none" w:sz="0" w:space="0" w:color="auto"/>
      </w:divBdr>
    </w:div>
    <w:div w:id="540283599">
      <w:bodyDiv w:val="1"/>
      <w:marLeft w:val="0"/>
      <w:marRight w:val="0"/>
      <w:marTop w:val="0"/>
      <w:marBottom w:val="0"/>
      <w:divBdr>
        <w:top w:val="none" w:sz="0" w:space="0" w:color="auto"/>
        <w:left w:val="none" w:sz="0" w:space="0" w:color="auto"/>
        <w:bottom w:val="none" w:sz="0" w:space="0" w:color="auto"/>
        <w:right w:val="none" w:sz="0" w:space="0" w:color="auto"/>
      </w:divBdr>
    </w:div>
    <w:div w:id="550921961">
      <w:bodyDiv w:val="1"/>
      <w:marLeft w:val="0"/>
      <w:marRight w:val="0"/>
      <w:marTop w:val="0"/>
      <w:marBottom w:val="0"/>
      <w:divBdr>
        <w:top w:val="none" w:sz="0" w:space="0" w:color="auto"/>
        <w:left w:val="none" w:sz="0" w:space="0" w:color="auto"/>
        <w:bottom w:val="none" w:sz="0" w:space="0" w:color="auto"/>
        <w:right w:val="none" w:sz="0" w:space="0" w:color="auto"/>
      </w:divBdr>
    </w:div>
    <w:div w:id="556207016">
      <w:bodyDiv w:val="1"/>
      <w:marLeft w:val="0"/>
      <w:marRight w:val="0"/>
      <w:marTop w:val="0"/>
      <w:marBottom w:val="0"/>
      <w:divBdr>
        <w:top w:val="none" w:sz="0" w:space="0" w:color="auto"/>
        <w:left w:val="none" w:sz="0" w:space="0" w:color="auto"/>
        <w:bottom w:val="none" w:sz="0" w:space="0" w:color="auto"/>
        <w:right w:val="none" w:sz="0" w:space="0" w:color="auto"/>
      </w:divBdr>
    </w:div>
    <w:div w:id="574246647">
      <w:bodyDiv w:val="1"/>
      <w:marLeft w:val="0"/>
      <w:marRight w:val="0"/>
      <w:marTop w:val="0"/>
      <w:marBottom w:val="0"/>
      <w:divBdr>
        <w:top w:val="none" w:sz="0" w:space="0" w:color="auto"/>
        <w:left w:val="none" w:sz="0" w:space="0" w:color="auto"/>
        <w:bottom w:val="none" w:sz="0" w:space="0" w:color="auto"/>
        <w:right w:val="none" w:sz="0" w:space="0" w:color="auto"/>
      </w:divBdr>
    </w:div>
    <w:div w:id="607348366">
      <w:bodyDiv w:val="1"/>
      <w:marLeft w:val="0"/>
      <w:marRight w:val="0"/>
      <w:marTop w:val="0"/>
      <w:marBottom w:val="0"/>
      <w:divBdr>
        <w:top w:val="none" w:sz="0" w:space="0" w:color="auto"/>
        <w:left w:val="none" w:sz="0" w:space="0" w:color="auto"/>
        <w:bottom w:val="none" w:sz="0" w:space="0" w:color="auto"/>
        <w:right w:val="none" w:sz="0" w:space="0" w:color="auto"/>
      </w:divBdr>
    </w:div>
    <w:div w:id="607542680">
      <w:bodyDiv w:val="1"/>
      <w:marLeft w:val="0"/>
      <w:marRight w:val="0"/>
      <w:marTop w:val="0"/>
      <w:marBottom w:val="0"/>
      <w:divBdr>
        <w:top w:val="none" w:sz="0" w:space="0" w:color="auto"/>
        <w:left w:val="none" w:sz="0" w:space="0" w:color="auto"/>
        <w:bottom w:val="none" w:sz="0" w:space="0" w:color="auto"/>
        <w:right w:val="none" w:sz="0" w:space="0" w:color="auto"/>
      </w:divBdr>
      <w:divsChild>
        <w:div w:id="1852530569">
          <w:marLeft w:val="547"/>
          <w:marRight w:val="0"/>
          <w:marTop w:val="0"/>
          <w:marBottom w:val="0"/>
          <w:divBdr>
            <w:top w:val="none" w:sz="0" w:space="0" w:color="auto"/>
            <w:left w:val="none" w:sz="0" w:space="0" w:color="auto"/>
            <w:bottom w:val="none" w:sz="0" w:space="0" w:color="auto"/>
            <w:right w:val="none" w:sz="0" w:space="0" w:color="auto"/>
          </w:divBdr>
        </w:div>
      </w:divsChild>
    </w:div>
    <w:div w:id="609819832">
      <w:bodyDiv w:val="1"/>
      <w:marLeft w:val="0"/>
      <w:marRight w:val="0"/>
      <w:marTop w:val="0"/>
      <w:marBottom w:val="0"/>
      <w:divBdr>
        <w:top w:val="none" w:sz="0" w:space="0" w:color="auto"/>
        <w:left w:val="none" w:sz="0" w:space="0" w:color="auto"/>
        <w:bottom w:val="none" w:sz="0" w:space="0" w:color="auto"/>
        <w:right w:val="none" w:sz="0" w:space="0" w:color="auto"/>
      </w:divBdr>
      <w:divsChild>
        <w:div w:id="1583639432">
          <w:marLeft w:val="763"/>
          <w:marRight w:val="0"/>
          <w:marTop w:val="62"/>
          <w:marBottom w:val="16"/>
          <w:divBdr>
            <w:top w:val="none" w:sz="0" w:space="0" w:color="auto"/>
            <w:left w:val="none" w:sz="0" w:space="0" w:color="auto"/>
            <w:bottom w:val="none" w:sz="0" w:space="0" w:color="auto"/>
            <w:right w:val="none" w:sz="0" w:space="0" w:color="auto"/>
          </w:divBdr>
        </w:div>
        <w:div w:id="1687369573">
          <w:marLeft w:val="763"/>
          <w:marRight w:val="0"/>
          <w:marTop w:val="62"/>
          <w:marBottom w:val="16"/>
          <w:divBdr>
            <w:top w:val="none" w:sz="0" w:space="0" w:color="auto"/>
            <w:left w:val="none" w:sz="0" w:space="0" w:color="auto"/>
            <w:bottom w:val="none" w:sz="0" w:space="0" w:color="auto"/>
            <w:right w:val="none" w:sz="0" w:space="0" w:color="auto"/>
          </w:divBdr>
        </w:div>
      </w:divsChild>
    </w:div>
    <w:div w:id="622687290">
      <w:bodyDiv w:val="1"/>
      <w:marLeft w:val="0"/>
      <w:marRight w:val="0"/>
      <w:marTop w:val="0"/>
      <w:marBottom w:val="0"/>
      <w:divBdr>
        <w:top w:val="none" w:sz="0" w:space="0" w:color="auto"/>
        <w:left w:val="none" w:sz="0" w:space="0" w:color="auto"/>
        <w:bottom w:val="none" w:sz="0" w:space="0" w:color="auto"/>
        <w:right w:val="none" w:sz="0" w:space="0" w:color="auto"/>
      </w:divBdr>
    </w:div>
    <w:div w:id="659887718">
      <w:bodyDiv w:val="1"/>
      <w:marLeft w:val="0"/>
      <w:marRight w:val="0"/>
      <w:marTop w:val="0"/>
      <w:marBottom w:val="0"/>
      <w:divBdr>
        <w:top w:val="none" w:sz="0" w:space="0" w:color="auto"/>
        <w:left w:val="none" w:sz="0" w:space="0" w:color="auto"/>
        <w:bottom w:val="none" w:sz="0" w:space="0" w:color="auto"/>
        <w:right w:val="none" w:sz="0" w:space="0" w:color="auto"/>
      </w:divBdr>
    </w:div>
    <w:div w:id="661274199">
      <w:bodyDiv w:val="1"/>
      <w:marLeft w:val="0"/>
      <w:marRight w:val="0"/>
      <w:marTop w:val="0"/>
      <w:marBottom w:val="0"/>
      <w:divBdr>
        <w:top w:val="none" w:sz="0" w:space="0" w:color="auto"/>
        <w:left w:val="none" w:sz="0" w:space="0" w:color="auto"/>
        <w:bottom w:val="none" w:sz="0" w:space="0" w:color="auto"/>
        <w:right w:val="none" w:sz="0" w:space="0" w:color="auto"/>
      </w:divBdr>
    </w:div>
    <w:div w:id="705712057">
      <w:bodyDiv w:val="1"/>
      <w:marLeft w:val="0"/>
      <w:marRight w:val="0"/>
      <w:marTop w:val="0"/>
      <w:marBottom w:val="0"/>
      <w:divBdr>
        <w:top w:val="none" w:sz="0" w:space="0" w:color="auto"/>
        <w:left w:val="none" w:sz="0" w:space="0" w:color="auto"/>
        <w:bottom w:val="none" w:sz="0" w:space="0" w:color="auto"/>
        <w:right w:val="none" w:sz="0" w:space="0" w:color="auto"/>
      </w:divBdr>
    </w:div>
    <w:div w:id="712929499">
      <w:bodyDiv w:val="1"/>
      <w:marLeft w:val="0"/>
      <w:marRight w:val="0"/>
      <w:marTop w:val="0"/>
      <w:marBottom w:val="0"/>
      <w:divBdr>
        <w:top w:val="none" w:sz="0" w:space="0" w:color="auto"/>
        <w:left w:val="none" w:sz="0" w:space="0" w:color="auto"/>
        <w:bottom w:val="none" w:sz="0" w:space="0" w:color="auto"/>
        <w:right w:val="none" w:sz="0" w:space="0" w:color="auto"/>
      </w:divBdr>
    </w:div>
    <w:div w:id="744642147">
      <w:bodyDiv w:val="1"/>
      <w:marLeft w:val="0"/>
      <w:marRight w:val="0"/>
      <w:marTop w:val="0"/>
      <w:marBottom w:val="0"/>
      <w:divBdr>
        <w:top w:val="none" w:sz="0" w:space="0" w:color="auto"/>
        <w:left w:val="none" w:sz="0" w:space="0" w:color="auto"/>
        <w:bottom w:val="none" w:sz="0" w:space="0" w:color="auto"/>
        <w:right w:val="none" w:sz="0" w:space="0" w:color="auto"/>
      </w:divBdr>
      <w:divsChild>
        <w:div w:id="850024635">
          <w:marLeft w:val="763"/>
          <w:marRight w:val="0"/>
          <w:marTop w:val="62"/>
          <w:marBottom w:val="16"/>
          <w:divBdr>
            <w:top w:val="none" w:sz="0" w:space="0" w:color="auto"/>
            <w:left w:val="none" w:sz="0" w:space="0" w:color="auto"/>
            <w:bottom w:val="none" w:sz="0" w:space="0" w:color="auto"/>
            <w:right w:val="none" w:sz="0" w:space="0" w:color="auto"/>
          </w:divBdr>
        </w:div>
        <w:div w:id="1316496559">
          <w:marLeft w:val="763"/>
          <w:marRight w:val="0"/>
          <w:marTop w:val="62"/>
          <w:marBottom w:val="16"/>
          <w:divBdr>
            <w:top w:val="none" w:sz="0" w:space="0" w:color="auto"/>
            <w:left w:val="none" w:sz="0" w:space="0" w:color="auto"/>
            <w:bottom w:val="none" w:sz="0" w:space="0" w:color="auto"/>
            <w:right w:val="none" w:sz="0" w:space="0" w:color="auto"/>
          </w:divBdr>
        </w:div>
        <w:div w:id="1481923853">
          <w:marLeft w:val="763"/>
          <w:marRight w:val="0"/>
          <w:marTop w:val="62"/>
          <w:marBottom w:val="16"/>
          <w:divBdr>
            <w:top w:val="none" w:sz="0" w:space="0" w:color="auto"/>
            <w:left w:val="none" w:sz="0" w:space="0" w:color="auto"/>
            <w:bottom w:val="none" w:sz="0" w:space="0" w:color="auto"/>
            <w:right w:val="none" w:sz="0" w:space="0" w:color="auto"/>
          </w:divBdr>
        </w:div>
        <w:div w:id="1712533315">
          <w:marLeft w:val="763"/>
          <w:marRight w:val="0"/>
          <w:marTop w:val="62"/>
          <w:marBottom w:val="16"/>
          <w:divBdr>
            <w:top w:val="none" w:sz="0" w:space="0" w:color="auto"/>
            <w:left w:val="none" w:sz="0" w:space="0" w:color="auto"/>
            <w:bottom w:val="none" w:sz="0" w:space="0" w:color="auto"/>
            <w:right w:val="none" w:sz="0" w:space="0" w:color="auto"/>
          </w:divBdr>
        </w:div>
        <w:div w:id="1734959930">
          <w:marLeft w:val="763"/>
          <w:marRight w:val="0"/>
          <w:marTop w:val="62"/>
          <w:marBottom w:val="16"/>
          <w:divBdr>
            <w:top w:val="none" w:sz="0" w:space="0" w:color="auto"/>
            <w:left w:val="none" w:sz="0" w:space="0" w:color="auto"/>
            <w:bottom w:val="none" w:sz="0" w:space="0" w:color="auto"/>
            <w:right w:val="none" w:sz="0" w:space="0" w:color="auto"/>
          </w:divBdr>
        </w:div>
      </w:divsChild>
    </w:div>
    <w:div w:id="756247528">
      <w:bodyDiv w:val="1"/>
      <w:marLeft w:val="0"/>
      <w:marRight w:val="0"/>
      <w:marTop w:val="0"/>
      <w:marBottom w:val="0"/>
      <w:divBdr>
        <w:top w:val="none" w:sz="0" w:space="0" w:color="auto"/>
        <w:left w:val="none" w:sz="0" w:space="0" w:color="auto"/>
        <w:bottom w:val="none" w:sz="0" w:space="0" w:color="auto"/>
        <w:right w:val="none" w:sz="0" w:space="0" w:color="auto"/>
      </w:divBdr>
    </w:div>
    <w:div w:id="761417919">
      <w:bodyDiv w:val="1"/>
      <w:marLeft w:val="0"/>
      <w:marRight w:val="0"/>
      <w:marTop w:val="0"/>
      <w:marBottom w:val="0"/>
      <w:divBdr>
        <w:top w:val="none" w:sz="0" w:space="0" w:color="auto"/>
        <w:left w:val="none" w:sz="0" w:space="0" w:color="auto"/>
        <w:bottom w:val="none" w:sz="0" w:space="0" w:color="auto"/>
        <w:right w:val="none" w:sz="0" w:space="0" w:color="auto"/>
      </w:divBdr>
    </w:div>
    <w:div w:id="762840956">
      <w:bodyDiv w:val="1"/>
      <w:marLeft w:val="0"/>
      <w:marRight w:val="0"/>
      <w:marTop w:val="0"/>
      <w:marBottom w:val="0"/>
      <w:divBdr>
        <w:top w:val="none" w:sz="0" w:space="0" w:color="auto"/>
        <w:left w:val="none" w:sz="0" w:space="0" w:color="auto"/>
        <w:bottom w:val="none" w:sz="0" w:space="0" w:color="auto"/>
        <w:right w:val="none" w:sz="0" w:space="0" w:color="auto"/>
      </w:divBdr>
    </w:div>
    <w:div w:id="772238574">
      <w:bodyDiv w:val="1"/>
      <w:marLeft w:val="0"/>
      <w:marRight w:val="0"/>
      <w:marTop w:val="0"/>
      <w:marBottom w:val="0"/>
      <w:divBdr>
        <w:top w:val="none" w:sz="0" w:space="0" w:color="auto"/>
        <w:left w:val="none" w:sz="0" w:space="0" w:color="auto"/>
        <w:bottom w:val="none" w:sz="0" w:space="0" w:color="auto"/>
        <w:right w:val="none" w:sz="0" w:space="0" w:color="auto"/>
      </w:divBdr>
      <w:divsChild>
        <w:div w:id="2047244768">
          <w:marLeft w:val="547"/>
          <w:marRight w:val="0"/>
          <w:marTop w:val="0"/>
          <w:marBottom w:val="0"/>
          <w:divBdr>
            <w:top w:val="none" w:sz="0" w:space="0" w:color="auto"/>
            <w:left w:val="none" w:sz="0" w:space="0" w:color="auto"/>
            <w:bottom w:val="none" w:sz="0" w:space="0" w:color="auto"/>
            <w:right w:val="none" w:sz="0" w:space="0" w:color="auto"/>
          </w:divBdr>
        </w:div>
      </w:divsChild>
    </w:div>
    <w:div w:id="802505729">
      <w:bodyDiv w:val="1"/>
      <w:marLeft w:val="0"/>
      <w:marRight w:val="0"/>
      <w:marTop w:val="0"/>
      <w:marBottom w:val="0"/>
      <w:divBdr>
        <w:top w:val="none" w:sz="0" w:space="0" w:color="auto"/>
        <w:left w:val="none" w:sz="0" w:space="0" w:color="auto"/>
        <w:bottom w:val="none" w:sz="0" w:space="0" w:color="auto"/>
        <w:right w:val="none" w:sz="0" w:space="0" w:color="auto"/>
      </w:divBdr>
    </w:div>
    <w:div w:id="807472667">
      <w:bodyDiv w:val="1"/>
      <w:marLeft w:val="0"/>
      <w:marRight w:val="0"/>
      <w:marTop w:val="0"/>
      <w:marBottom w:val="0"/>
      <w:divBdr>
        <w:top w:val="none" w:sz="0" w:space="0" w:color="auto"/>
        <w:left w:val="none" w:sz="0" w:space="0" w:color="auto"/>
        <w:bottom w:val="none" w:sz="0" w:space="0" w:color="auto"/>
        <w:right w:val="none" w:sz="0" w:space="0" w:color="auto"/>
      </w:divBdr>
      <w:divsChild>
        <w:div w:id="1243755259">
          <w:marLeft w:val="1166"/>
          <w:marRight w:val="0"/>
          <w:marTop w:val="86"/>
          <w:marBottom w:val="0"/>
          <w:divBdr>
            <w:top w:val="none" w:sz="0" w:space="0" w:color="auto"/>
            <w:left w:val="none" w:sz="0" w:space="0" w:color="auto"/>
            <w:bottom w:val="none" w:sz="0" w:space="0" w:color="auto"/>
            <w:right w:val="none" w:sz="0" w:space="0" w:color="auto"/>
          </w:divBdr>
        </w:div>
        <w:div w:id="1679237474">
          <w:marLeft w:val="1166"/>
          <w:marRight w:val="0"/>
          <w:marTop w:val="86"/>
          <w:marBottom w:val="0"/>
          <w:divBdr>
            <w:top w:val="none" w:sz="0" w:space="0" w:color="auto"/>
            <w:left w:val="none" w:sz="0" w:space="0" w:color="auto"/>
            <w:bottom w:val="none" w:sz="0" w:space="0" w:color="auto"/>
            <w:right w:val="none" w:sz="0" w:space="0" w:color="auto"/>
          </w:divBdr>
        </w:div>
      </w:divsChild>
    </w:div>
    <w:div w:id="819545015">
      <w:bodyDiv w:val="1"/>
      <w:marLeft w:val="0"/>
      <w:marRight w:val="0"/>
      <w:marTop w:val="0"/>
      <w:marBottom w:val="0"/>
      <w:divBdr>
        <w:top w:val="none" w:sz="0" w:space="0" w:color="auto"/>
        <w:left w:val="none" w:sz="0" w:space="0" w:color="auto"/>
        <w:bottom w:val="none" w:sz="0" w:space="0" w:color="auto"/>
        <w:right w:val="none" w:sz="0" w:space="0" w:color="auto"/>
      </w:divBdr>
      <w:divsChild>
        <w:div w:id="91170535">
          <w:marLeft w:val="1454"/>
          <w:marRight w:val="0"/>
          <w:marTop w:val="53"/>
          <w:marBottom w:val="13"/>
          <w:divBdr>
            <w:top w:val="none" w:sz="0" w:space="0" w:color="auto"/>
            <w:left w:val="none" w:sz="0" w:space="0" w:color="auto"/>
            <w:bottom w:val="none" w:sz="0" w:space="0" w:color="auto"/>
            <w:right w:val="none" w:sz="0" w:space="0" w:color="auto"/>
          </w:divBdr>
        </w:div>
        <w:div w:id="644821009">
          <w:marLeft w:val="1454"/>
          <w:marRight w:val="0"/>
          <w:marTop w:val="53"/>
          <w:marBottom w:val="13"/>
          <w:divBdr>
            <w:top w:val="none" w:sz="0" w:space="0" w:color="auto"/>
            <w:left w:val="none" w:sz="0" w:space="0" w:color="auto"/>
            <w:bottom w:val="none" w:sz="0" w:space="0" w:color="auto"/>
            <w:right w:val="none" w:sz="0" w:space="0" w:color="auto"/>
          </w:divBdr>
        </w:div>
        <w:div w:id="915699983">
          <w:marLeft w:val="763"/>
          <w:marRight w:val="0"/>
          <w:marTop w:val="62"/>
          <w:marBottom w:val="16"/>
          <w:divBdr>
            <w:top w:val="none" w:sz="0" w:space="0" w:color="auto"/>
            <w:left w:val="none" w:sz="0" w:space="0" w:color="auto"/>
            <w:bottom w:val="none" w:sz="0" w:space="0" w:color="auto"/>
            <w:right w:val="none" w:sz="0" w:space="0" w:color="auto"/>
          </w:divBdr>
        </w:div>
        <w:div w:id="1776437854">
          <w:marLeft w:val="1454"/>
          <w:marRight w:val="0"/>
          <w:marTop w:val="53"/>
          <w:marBottom w:val="13"/>
          <w:divBdr>
            <w:top w:val="none" w:sz="0" w:space="0" w:color="auto"/>
            <w:left w:val="none" w:sz="0" w:space="0" w:color="auto"/>
            <w:bottom w:val="none" w:sz="0" w:space="0" w:color="auto"/>
            <w:right w:val="none" w:sz="0" w:space="0" w:color="auto"/>
          </w:divBdr>
        </w:div>
        <w:div w:id="1970278392">
          <w:marLeft w:val="1454"/>
          <w:marRight w:val="0"/>
          <w:marTop w:val="53"/>
          <w:marBottom w:val="13"/>
          <w:divBdr>
            <w:top w:val="none" w:sz="0" w:space="0" w:color="auto"/>
            <w:left w:val="none" w:sz="0" w:space="0" w:color="auto"/>
            <w:bottom w:val="none" w:sz="0" w:space="0" w:color="auto"/>
            <w:right w:val="none" w:sz="0" w:space="0" w:color="auto"/>
          </w:divBdr>
        </w:div>
      </w:divsChild>
    </w:div>
    <w:div w:id="831144827">
      <w:bodyDiv w:val="1"/>
      <w:marLeft w:val="0"/>
      <w:marRight w:val="0"/>
      <w:marTop w:val="0"/>
      <w:marBottom w:val="0"/>
      <w:divBdr>
        <w:top w:val="none" w:sz="0" w:space="0" w:color="auto"/>
        <w:left w:val="none" w:sz="0" w:space="0" w:color="auto"/>
        <w:bottom w:val="none" w:sz="0" w:space="0" w:color="auto"/>
        <w:right w:val="none" w:sz="0" w:space="0" w:color="auto"/>
      </w:divBdr>
    </w:div>
    <w:div w:id="831338399">
      <w:bodyDiv w:val="1"/>
      <w:marLeft w:val="0"/>
      <w:marRight w:val="0"/>
      <w:marTop w:val="0"/>
      <w:marBottom w:val="0"/>
      <w:divBdr>
        <w:top w:val="none" w:sz="0" w:space="0" w:color="auto"/>
        <w:left w:val="none" w:sz="0" w:space="0" w:color="auto"/>
        <w:bottom w:val="none" w:sz="0" w:space="0" w:color="auto"/>
        <w:right w:val="none" w:sz="0" w:space="0" w:color="auto"/>
      </w:divBdr>
    </w:div>
    <w:div w:id="854197729">
      <w:bodyDiv w:val="1"/>
      <w:marLeft w:val="0"/>
      <w:marRight w:val="0"/>
      <w:marTop w:val="0"/>
      <w:marBottom w:val="0"/>
      <w:divBdr>
        <w:top w:val="none" w:sz="0" w:space="0" w:color="auto"/>
        <w:left w:val="none" w:sz="0" w:space="0" w:color="auto"/>
        <w:bottom w:val="none" w:sz="0" w:space="0" w:color="auto"/>
        <w:right w:val="none" w:sz="0" w:space="0" w:color="auto"/>
      </w:divBdr>
      <w:divsChild>
        <w:div w:id="99447791">
          <w:marLeft w:val="763"/>
          <w:marRight w:val="0"/>
          <w:marTop w:val="77"/>
          <w:marBottom w:val="19"/>
          <w:divBdr>
            <w:top w:val="none" w:sz="0" w:space="0" w:color="auto"/>
            <w:left w:val="none" w:sz="0" w:space="0" w:color="auto"/>
            <w:bottom w:val="none" w:sz="0" w:space="0" w:color="auto"/>
            <w:right w:val="none" w:sz="0" w:space="0" w:color="auto"/>
          </w:divBdr>
        </w:div>
        <w:div w:id="1699358389">
          <w:marLeft w:val="763"/>
          <w:marRight w:val="0"/>
          <w:marTop w:val="77"/>
          <w:marBottom w:val="19"/>
          <w:divBdr>
            <w:top w:val="none" w:sz="0" w:space="0" w:color="auto"/>
            <w:left w:val="none" w:sz="0" w:space="0" w:color="auto"/>
            <w:bottom w:val="none" w:sz="0" w:space="0" w:color="auto"/>
            <w:right w:val="none" w:sz="0" w:space="0" w:color="auto"/>
          </w:divBdr>
        </w:div>
      </w:divsChild>
    </w:div>
    <w:div w:id="855075232">
      <w:bodyDiv w:val="1"/>
      <w:marLeft w:val="0"/>
      <w:marRight w:val="0"/>
      <w:marTop w:val="0"/>
      <w:marBottom w:val="0"/>
      <w:divBdr>
        <w:top w:val="none" w:sz="0" w:space="0" w:color="auto"/>
        <w:left w:val="none" w:sz="0" w:space="0" w:color="auto"/>
        <w:bottom w:val="none" w:sz="0" w:space="0" w:color="auto"/>
        <w:right w:val="none" w:sz="0" w:space="0" w:color="auto"/>
      </w:divBdr>
    </w:div>
    <w:div w:id="890700417">
      <w:bodyDiv w:val="1"/>
      <w:marLeft w:val="0"/>
      <w:marRight w:val="0"/>
      <w:marTop w:val="0"/>
      <w:marBottom w:val="0"/>
      <w:divBdr>
        <w:top w:val="none" w:sz="0" w:space="0" w:color="auto"/>
        <w:left w:val="none" w:sz="0" w:space="0" w:color="auto"/>
        <w:bottom w:val="none" w:sz="0" w:space="0" w:color="auto"/>
        <w:right w:val="none" w:sz="0" w:space="0" w:color="auto"/>
      </w:divBdr>
    </w:div>
    <w:div w:id="895625368">
      <w:bodyDiv w:val="1"/>
      <w:marLeft w:val="0"/>
      <w:marRight w:val="0"/>
      <w:marTop w:val="0"/>
      <w:marBottom w:val="0"/>
      <w:divBdr>
        <w:top w:val="none" w:sz="0" w:space="0" w:color="auto"/>
        <w:left w:val="none" w:sz="0" w:space="0" w:color="auto"/>
        <w:bottom w:val="none" w:sz="0" w:space="0" w:color="auto"/>
        <w:right w:val="none" w:sz="0" w:space="0" w:color="auto"/>
      </w:divBdr>
      <w:divsChild>
        <w:div w:id="159738964">
          <w:marLeft w:val="763"/>
          <w:marRight w:val="0"/>
          <w:marTop w:val="120"/>
          <w:marBottom w:val="20"/>
          <w:divBdr>
            <w:top w:val="none" w:sz="0" w:space="0" w:color="auto"/>
            <w:left w:val="none" w:sz="0" w:space="0" w:color="auto"/>
            <w:bottom w:val="none" w:sz="0" w:space="0" w:color="auto"/>
            <w:right w:val="none" w:sz="0" w:space="0" w:color="auto"/>
          </w:divBdr>
        </w:div>
        <w:div w:id="443162027">
          <w:marLeft w:val="763"/>
          <w:marRight w:val="0"/>
          <w:marTop w:val="120"/>
          <w:marBottom w:val="20"/>
          <w:divBdr>
            <w:top w:val="none" w:sz="0" w:space="0" w:color="auto"/>
            <w:left w:val="none" w:sz="0" w:space="0" w:color="auto"/>
            <w:bottom w:val="none" w:sz="0" w:space="0" w:color="auto"/>
            <w:right w:val="none" w:sz="0" w:space="0" w:color="auto"/>
          </w:divBdr>
        </w:div>
        <w:div w:id="661003737">
          <w:marLeft w:val="763"/>
          <w:marRight w:val="0"/>
          <w:marTop w:val="120"/>
          <w:marBottom w:val="20"/>
          <w:divBdr>
            <w:top w:val="none" w:sz="0" w:space="0" w:color="auto"/>
            <w:left w:val="none" w:sz="0" w:space="0" w:color="auto"/>
            <w:bottom w:val="none" w:sz="0" w:space="0" w:color="auto"/>
            <w:right w:val="none" w:sz="0" w:space="0" w:color="auto"/>
          </w:divBdr>
        </w:div>
        <w:div w:id="667562499">
          <w:marLeft w:val="763"/>
          <w:marRight w:val="0"/>
          <w:marTop w:val="120"/>
          <w:marBottom w:val="20"/>
          <w:divBdr>
            <w:top w:val="none" w:sz="0" w:space="0" w:color="auto"/>
            <w:left w:val="none" w:sz="0" w:space="0" w:color="auto"/>
            <w:bottom w:val="none" w:sz="0" w:space="0" w:color="auto"/>
            <w:right w:val="none" w:sz="0" w:space="0" w:color="auto"/>
          </w:divBdr>
        </w:div>
        <w:div w:id="961763421">
          <w:marLeft w:val="763"/>
          <w:marRight w:val="0"/>
          <w:marTop w:val="120"/>
          <w:marBottom w:val="20"/>
          <w:divBdr>
            <w:top w:val="none" w:sz="0" w:space="0" w:color="auto"/>
            <w:left w:val="none" w:sz="0" w:space="0" w:color="auto"/>
            <w:bottom w:val="none" w:sz="0" w:space="0" w:color="auto"/>
            <w:right w:val="none" w:sz="0" w:space="0" w:color="auto"/>
          </w:divBdr>
        </w:div>
        <w:div w:id="2135370739">
          <w:marLeft w:val="763"/>
          <w:marRight w:val="0"/>
          <w:marTop w:val="120"/>
          <w:marBottom w:val="20"/>
          <w:divBdr>
            <w:top w:val="none" w:sz="0" w:space="0" w:color="auto"/>
            <w:left w:val="none" w:sz="0" w:space="0" w:color="auto"/>
            <w:bottom w:val="none" w:sz="0" w:space="0" w:color="auto"/>
            <w:right w:val="none" w:sz="0" w:space="0" w:color="auto"/>
          </w:divBdr>
        </w:div>
      </w:divsChild>
    </w:div>
    <w:div w:id="901866141">
      <w:bodyDiv w:val="1"/>
      <w:marLeft w:val="0"/>
      <w:marRight w:val="0"/>
      <w:marTop w:val="0"/>
      <w:marBottom w:val="0"/>
      <w:divBdr>
        <w:top w:val="none" w:sz="0" w:space="0" w:color="auto"/>
        <w:left w:val="none" w:sz="0" w:space="0" w:color="auto"/>
        <w:bottom w:val="none" w:sz="0" w:space="0" w:color="auto"/>
        <w:right w:val="none" w:sz="0" w:space="0" w:color="auto"/>
      </w:divBdr>
    </w:div>
    <w:div w:id="909728044">
      <w:bodyDiv w:val="1"/>
      <w:marLeft w:val="0"/>
      <w:marRight w:val="0"/>
      <w:marTop w:val="0"/>
      <w:marBottom w:val="0"/>
      <w:divBdr>
        <w:top w:val="none" w:sz="0" w:space="0" w:color="auto"/>
        <w:left w:val="none" w:sz="0" w:space="0" w:color="auto"/>
        <w:bottom w:val="none" w:sz="0" w:space="0" w:color="auto"/>
        <w:right w:val="none" w:sz="0" w:space="0" w:color="auto"/>
      </w:divBdr>
    </w:div>
    <w:div w:id="921135611">
      <w:bodyDiv w:val="1"/>
      <w:marLeft w:val="0"/>
      <w:marRight w:val="0"/>
      <w:marTop w:val="0"/>
      <w:marBottom w:val="0"/>
      <w:divBdr>
        <w:top w:val="none" w:sz="0" w:space="0" w:color="auto"/>
        <w:left w:val="none" w:sz="0" w:space="0" w:color="auto"/>
        <w:bottom w:val="none" w:sz="0" w:space="0" w:color="auto"/>
        <w:right w:val="none" w:sz="0" w:space="0" w:color="auto"/>
      </w:divBdr>
      <w:divsChild>
        <w:div w:id="539441047">
          <w:marLeft w:val="547"/>
          <w:marRight w:val="0"/>
          <w:marTop w:val="0"/>
          <w:marBottom w:val="0"/>
          <w:divBdr>
            <w:top w:val="none" w:sz="0" w:space="0" w:color="auto"/>
            <w:left w:val="none" w:sz="0" w:space="0" w:color="auto"/>
            <w:bottom w:val="none" w:sz="0" w:space="0" w:color="auto"/>
            <w:right w:val="none" w:sz="0" w:space="0" w:color="auto"/>
          </w:divBdr>
        </w:div>
      </w:divsChild>
    </w:div>
    <w:div w:id="932325884">
      <w:bodyDiv w:val="1"/>
      <w:marLeft w:val="0"/>
      <w:marRight w:val="0"/>
      <w:marTop w:val="0"/>
      <w:marBottom w:val="0"/>
      <w:divBdr>
        <w:top w:val="none" w:sz="0" w:space="0" w:color="auto"/>
        <w:left w:val="none" w:sz="0" w:space="0" w:color="auto"/>
        <w:bottom w:val="none" w:sz="0" w:space="0" w:color="auto"/>
        <w:right w:val="none" w:sz="0" w:space="0" w:color="auto"/>
      </w:divBdr>
    </w:div>
    <w:div w:id="933318757">
      <w:bodyDiv w:val="1"/>
      <w:marLeft w:val="0"/>
      <w:marRight w:val="0"/>
      <w:marTop w:val="0"/>
      <w:marBottom w:val="0"/>
      <w:divBdr>
        <w:top w:val="none" w:sz="0" w:space="0" w:color="auto"/>
        <w:left w:val="none" w:sz="0" w:space="0" w:color="auto"/>
        <w:bottom w:val="none" w:sz="0" w:space="0" w:color="auto"/>
        <w:right w:val="none" w:sz="0" w:space="0" w:color="auto"/>
      </w:divBdr>
    </w:div>
    <w:div w:id="951011764">
      <w:bodyDiv w:val="1"/>
      <w:marLeft w:val="0"/>
      <w:marRight w:val="0"/>
      <w:marTop w:val="0"/>
      <w:marBottom w:val="0"/>
      <w:divBdr>
        <w:top w:val="none" w:sz="0" w:space="0" w:color="auto"/>
        <w:left w:val="none" w:sz="0" w:space="0" w:color="auto"/>
        <w:bottom w:val="none" w:sz="0" w:space="0" w:color="auto"/>
        <w:right w:val="none" w:sz="0" w:space="0" w:color="auto"/>
      </w:divBdr>
      <w:divsChild>
        <w:div w:id="409548178">
          <w:marLeft w:val="763"/>
          <w:marRight w:val="0"/>
          <w:marTop w:val="72"/>
          <w:marBottom w:val="18"/>
          <w:divBdr>
            <w:top w:val="none" w:sz="0" w:space="0" w:color="auto"/>
            <w:left w:val="none" w:sz="0" w:space="0" w:color="auto"/>
            <w:bottom w:val="none" w:sz="0" w:space="0" w:color="auto"/>
            <w:right w:val="none" w:sz="0" w:space="0" w:color="auto"/>
          </w:divBdr>
        </w:div>
        <w:div w:id="1970549103">
          <w:marLeft w:val="763"/>
          <w:marRight w:val="0"/>
          <w:marTop w:val="72"/>
          <w:marBottom w:val="18"/>
          <w:divBdr>
            <w:top w:val="none" w:sz="0" w:space="0" w:color="auto"/>
            <w:left w:val="none" w:sz="0" w:space="0" w:color="auto"/>
            <w:bottom w:val="none" w:sz="0" w:space="0" w:color="auto"/>
            <w:right w:val="none" w:sz="0" w:space="0" w:color="auto"/>
          </w:divBdr>
        </w:div>
      </w:divsChild>
    </w:div>
    <w:div w:id="952713874">
      <w:bodyDiv w:val="1"/>
      <w:marLeft w:val="0"/>
      <w:marRight w:val="0"/>
      <w:marTop w:val="0"/>
      <w:marBottom w:val="0"/>
      <w:divBdr>
        <w:top w:val="none" w:sz="0" w:space="0" w:color="auto"/>
        <w:left w:val="none" w:sz="0" w:space="0" w:color="auto"/>
        <w:bottom w:val="none" w:sz="0" w:space="0" w:color="auto"/>
        <w:right w:val="none" w:sz="0" w:space="0" w:color="auto"/>
      </w:divBdr>
    </w:div>
    <w:div w:id="964778777">
      <w:bodyDiv w:val="1"/>
      <w:marLeft w:val="0"/>
      <w:marRight w:val="0"/>
      <w:marTop w:val="0"/>
      <w:marBottom w:val="0"/>
      <w:divBdr>
        <w:top w:val="none" w:sz="0" w:space="0" w:color="auto"/>
        <w:left w:val="none" w:sz="0" w:space="0" w:color="auto"/>
        <w:bottom w:val="none" w:sz="0" w:space="0" w:color="auto"/>
        <w:right w:val="none" w:sz="0" w:space="0" w:color="auto"/>
      </w:divBdr>
    </w:div>
    <w:div w:id="978193827">
      <w:bodyDiv w:val="1"/>
      <w:marLeft w:val="0"/>
      <w:marRight w:val="0"/>
      <w:marTop w:val="0"/>
      <w:marBottom w:val="0"/>
      <w:divBdr>
        <w:top w:val="none" w:sz="0" w:space="0" w:color="auto"/>
        <w:left w:val="none" w:sz="0" w:space="0" w:color="auto"/>
        <w:bottom w:val="none" w:sz="0" w:space="0" w:color="auto"/>
        <w:right w:val="none" w:sz="0" w:space="0" w:color="auto"/>
      </w:divBdr>
    </w:div>
    <w:div w:id="981035308">
      <w:bodyDiv w:val="1"/>
      <w:marLeft w:val="0"/>
      <w:marRight w:val="0"/>
      <w:marTop w:val="0"/>
      <w:marBottom w:val="0"/>
      <w:divBdr>
        <w:top w:val="none" w:sz="0" w:space="0" w:color="auto"/>
        <w:left w:val="none" w:sz="0" w:space="0" w:color="auto"/>
        <w:bottom w:val="none" w:sz="0" w:space="0" w:color="auto"/>
        <w:right w:val="none" w:sz="0" w:space="0" w:color="auto"/>
      </w:divBdr>
    </w:div>
    <w:div w:id="1011494644">
      <w:bodyDiv w:val="1"/>
      <w:marLeft w:val="0"/>
      <w:marRight w:val="0"/>
      <w:marTop w:val="0"/>
      <w:marBottom w:val="0"/>
      <w:divBdr>
        <w:top w:val="none" w:sz="0" w:space="0" w:color="auto"/>
        <w:left w:val="none" w:sz="0" w:space="0" w:color="auto"/>
        <w:bottom w:val="none" w:sz="0" w:space="0" w:color="auto"/>
        <w:right w:val="none" w:sz="0" w:space="0" w:color="auto"/>
      </w:divBdr>
    </w:div>
    <w:div w:id="1015425481">
      <w:bodyDiv w:val="1"/>
      <w:marLeft w:val="0"/>
      <w:marRight w:val="0"/>
      <w:marTop w:val="0"/>
      <w:marBottom w:val="0"/>
      <w:divBdr>
        <w:top w:val="none" w:sz="0" w:space="0" w:color="auto"/>
        <w:left w:val="none" w:sz="0" w:space="0" w:color="auto"/>
        <w:bottom w:val="none" w:sz="0" w:space="0" w:color="auto"/>
        <w:right w:val="none" w:sz="0" w:space="0" w:color="auto"/>
      </w:divBdr>
    </w:div>
    <w:div w:id="1024358590">
      <w:bodyDiv w:val="1"/>
      <w:marLeft w:val="0"/>
      <w:marRight w:val="0"/>
      <w:marTop w:val="0"/>
      <w:marBottom w:val="0"/>
      <w:divBdr>
        <w:top w:val="none" w:sz="0" w:space="0" w:color="auto"/>
        <w:left w:val="none" w:sz="0" w:space="0" w:color="auto"/>
        <w:bottom w:val="none" w:sz="0" w:space="0" w:color="auto"/>
        <w:right w:val="none" w:sz="0" w:space="0" w:color="auto"/>
      </w:divBdr>
    </w:div>
    <w:div w:id="1032417593">
      <w:bodyDiv w:val="1"/>
      <w:marLeft w:val="0"/>
      <w:marRight w:val="0"/>
      <w:marTop w:val="0"/>
      <w:marBottom w:val="0"/>
      <w:divBdr>
        <w:top w:val="none" w:sz="0" w:space="0" w:color="auto"/>
        <w:left w:val="none" w:sz="0" w:space="0" w:color="auto"/>
        <w:bottom w:val="none" w:sz="0" w:space="0" w:color="auto"/>
        <w:right w:val="none" w:sz="0" w:space="0" w:color="auto"/>
      </w:divBdr>
    </w:div>
    <w:div w:id="1033844405">
      <w:bodyDiv w:val="1"/>
      <w:marLeft w:val="0"/>
      <w:marRight w:val="0"/>
      <w:marTop w:val="0"/>
      <w:marBottom w:val="0"/>
      <w:divBdr>
        <w:top w:val="none" w:sz="0" w:space="0" w:color="auto"/>
        <w:left w:val="none" w:sz="0" w:space="0" w:color="auto"/>
        <w:bottom w:val="none" w:sz="0" w:space="0" w:color="auto"/>
        <w:right w:val="none" w:sz="0" w:space="0" w:color="auto"/>
      </w:divBdr>
    </w:div>
    <w:div w:id="1035085695">
      <w:bodyDiv w:val="1"/>
      <w:marLeft w:val="0"/>
      <w:marRight w:val="0"/>
      <w:marTop w:val="0"/>
      <w:marBottom w:val="0"/>
      <w:divBdr>
        <w:top w:val="none" w:sz="0" w:space="0" w:color="auto"/>
        <w:left w:val="none" w:sz="0" w:space="0" w:color="auto"/>
        <w:bottom w:val="none" w:sz="0" w:space="0" w:color="auto"/>
        <w:right w:val="none" w:sz="0" w:space="0" w:color="auto"/>
      </w:divBdr>
      <w:divsChild>
        <w:div w:id="838010739">
          <w:marLeft w:val="1166"/>
          <w:marRight w:val="0"/>
          <w:marTop w:val="0"/>
          <w:marBottom w:val="0"/>
          <w:divBdr>
            <w:top w:val="none" w:sz="0" w:space="0" w:color="auto"/>
            <w:left w:val="none" w:sz="0" w:space="0" w:color="auto"/>
            <w:bottom w:val="none" w:sz="0" w:space="0" w:color="auto"/>
            <w:right w:val="none" w:sz="0" w:space="0" w:color="auto"/>
          </w:divBdr>
        </w:div>
      </w:divsChild>
    </w:div>
    <w:div w:id="1045907108">
      <w:bodyDiv w:val="1"/>
      <w:marLeft w:val="0"/>
      <w:marRight w:val="0"/>
      <w:marTop w:val="0"/>
      <w:marBottom w:val="0"/>
      <w:divBdr>
        <w:top w:val="none" w:sz="0" w:space="0" w:color="auto"/>
        <w:left w:val="none" w:sz="0" w:space="0" w:color="auto"/>
        <w:bottom w:val="none" w:sz="0" w:space="0" w:color="auto"/>
        <w:right w:val="none" w:sz="0" w:space="0" w:color="auto"/>
      </w:divBdr>
    </w:div>
    <w:div w:id="1053194857">
      <w:bodyDiv w:val="1"/>
      <w:marLeft w:val="0"/>
      <w:marRight w:val="0"/>
      <w:marTop w:val="0"/>
      <w:marBottom w:val="0"/>
      <w:divBdr>
        <w:top w:val="none" w:sz="0" w:space="0" w:color="auto"/>
        <w:left w:val="none" w:sz="0" w:space="0" w:color="auto"/>
        <w:bottom w:val="none" w:sz="0" w:space="0" w:color="auto"/>
        <w:right w:val="none" w:sz="0" w:space="0" w:color="auto"/>
      </w:divBdr>
      <w:divsChild>
        <w:div w:id="164783800">
          <w:marLeft w:val="1454"/>
          <w:marRight w:val="0"/>
          <w:marTop w:val="72"/>
          <w:marBottom w:val="18"/>
          <w:divBdr>
            <w:top w:val="none" w:sz="0" w:space="0" w:color="auto"/>
            <w:left w:val="none" w:sz="0" w:space="0" w:color="auto"/>
            <w:bottom w:val="none" w:sz="0" w:space="0" w:color="auto"/>
            <w:right w:val="none" w:sz="0" w:space="0" w:color="auto"/>
          </w:divBdr>
        </w:div>
        <w:div w:id="255215006">
          <w:marLeft w:val="1454"/>
          <w:marRight w:val="0"/>
          <w:marTop w:val="72"/>
          <w:marBottom w:val="18"/>
          <w:divBdr>
            <w:top w:val="none" w:sz="0" w:space="0" w:color="auto"/>
            <w:left w:val="none" w:sz="0" w:space="0" w:color="auto"/>
            <w:bottom w:val="none" w:sz="0" w:space="0" w:color="auto"/>
            <w:right w:val="none" w:sz="0" w:space="0" w:color="auto"/>
          </w:divBdr>
        </w:div>
        <w:div w:id="1351446202">
          <w:marLeft w:val="1454"/>
          <w:marRight w:val="0"/>
          <w:marTop w:val="72"/>
          <w:marBottom w:val="18"/>
          <w:divBdr>
            <w:top w:val="none" w:sz="0" w:space="0" w:color="auto"/>
            <w:left w:val="none" w:sz="0" w:space="0" w:color="auto"/>
            <w:bottom w:val="none" w:sz="0" w:space="0" w:color="auto"/>
            <w:right w:val="none" w:sz="0" w:space="0" w:color="auto"/>
          </w:divBdr>
        </w:div>
        <w:div w:id="1440416188">
          <w:marLeft w:val="1454"/>
          <w:marRight w:val="0"/>
          <w:marTop w:val="72"/>
          <w:marBottom w:val="18"/>
          <w:divBdr>
            <w:top w:val="none" w:sz="0" w:space="0" w:color="auto"/>
            <w:left w:val="none" w:sz="0" w:space="0" w:color="auto"/>
            <w:bottom w:val="none" w:sz="0" w:space="0" w:color="auto"/>
            <w:right w:val="none" w:sz="0" w:space="0" w:color="auto"/>
          </w:divBdr>
        </w:div>
        <w:div w:id="2094468859">
          <w:marLeft w:val="763"/>
          <w:marRight w:val="0"/>
          <w:marTop w:val="72"/>
          <w:marBottom w:val="18"/>
          <w:divBdr>
            <w:top w:val="none" w:sz="0" w:space="0" w:color="auto"/>
            <w:left w:val="none" w:sz="0" w:space="0" w:color="auto"/>
            <w:bottom w:val="none" w:sz="0" w:space="0" w:color="auto"/>
            <w:right w:val="none" w:sz="0" w:space="0" w:color="auto"/>
          </w:divBdr>
        </w:div>
      </w:divsChild>
    </w:div>
    <w:div w:id="1056783622">
      <w:bodyDiv w:val="1"/>
      <w:marLeft w:val="0"/>
      <w:marRight w:val="0"/>
      <w:marTop w:val="0"/>
      <w:marBottom w:val="0"/>
      <w:divBdr>
        <w:top w:val="none" w:sz="0" w:space="0" w:color="auto"/>
        <w:left w:val="none" w:sz="0" w:space="0" w:color="auto"/>
        <w:bottom w:val="none" w:sz="0" w:space="0" w:color="auto"/>
        <w:right w:val="none" w:sz="0" w:space="0" w:color="auto"/>
      </w:divBdr>
    </w:div>
    <w:div w:id="1074206029">
      <w:bodyDiv w:val="1"/>
      <w:marLeft w:val="0"/>
      <w:marRight w:val="0"/>
      <w:marTop w:val="0"/>
      <w:marBottom w:val="0"/>
      <w:divBdr>
        <w:top w:val="none" w:sz="0" w:space="0" w:color="auto"/>
        <w:left w:val="none" w:sz="0" w:space="0" w:color="auto"/>
        <w:bottom w:val="none" w:sz="0" w:space="0" w:color="auto"/>
        <w:right w:val="none" w:sz="0" w:space="0" w:color="auto"/>
      </w:divBdr>
    </w:div>
    <w:div w:id="1105270125">
      <w:bodyDiv w:val="1"/>
      <w:marLeft w:val="0"/>
      <w:marRight w:val="0"/>
      <w:marTop w:val="0"/>
      <w:marBottom w:val="0"/>
      <w:divBdr>
        <w:top w:val="none" w:sz="0" w:space="0" w:color="auto"/>
        <w:left w:val="none" w:sz="0" w:space="0" w:color="auto"/>
        <w:bottom w:val="none" w:sz="0" w:space="0" w:color="auto"/>
        <w:right w:val="none" w:sz="0" w:space="0" w:color="auto"/>
      </w:divBdr>
    </w:div>
    <w:div w:id="1109543413">
      <w:bodyDiv w:val="1"/>
      <w:marLeft w:val="0"/>
      <w:marRight w:val="0"/>
      <w:marTop w:val="0"/>
      <w:marBottom w:val="0"/>
      <w:divBdr>
        <w:top w:val="none" w:sz="0" w:space="0" w:color="auto"/>
        <w:left w:val="none" w:sz="0" w:space="0" w:color="auto"/>
        <w:bottom w:val="none" w:sz="0" w:space="0" w:color="auto"/>
        <w:right w:val="none" w:sz="0" w:space="0" w:color="auto"/>
      </w:divBdr>
    </w:div>
    <w:div w:id="1127427332">
      <w:bodyDiv w:val="1"/>
      <w:marLeft w:val="0"/>
      <w:marRight w:val="0"/>
      <w:marTop w:val="0"/>
      <w:marBottom w:val="0"/>
      <w:divBdr>
        <w:top w:val="none" w:sz="0" w:space="0" w:color="auto"/>
        <w:left w:val="none" w:sz="0" w:space="0" w:color="auto"/>
        <w:bottom w:val="none" w:sz="0" w:space="0" w:color="auto"/>
        <w:right w:val="none" w:sz="0" w:space="0" w:color="auto"/>
      </w:divBdr>
    </w:div>
    <w:div w:id="1153722182">
      <w:bodyDiv w:val="1"/>
      <w:marLeft w:val="0"/>
      <w:marRight w:val="0"/>
      <w:marTop w:val="0"/>
      <w:marBottom w:val="0"/>
      <w:divBdr>
        <w:top w:val="none" w:sz="0" w:space="0" w:color="auto"/>
        <w:left w:val="none" w:sz="0" w:space="0" w:color="auto"/>
        <w:bottom w:val="none" w:sz="0" w:space="0" w:color="auto"/>
        <w:right w:val="none" w:sz="0" w:space="0" w:color="auto"/>
      </w:divBdr>
    </w:div>
    <w:div w:id="1156188792">
      <w:bodyDiv w:val="1"/>
      <w:marLeft w:val="0"/>
      <w:marRight w:val="0"/>
      <w:marTop w:val="0"/>
      <w:marBottom w:val="0"/>
      <w:divBdr>
        <w:top w:val="none" w:sz="0" w:space="0" w:color="auto"/>
        <w:left w:val="none" w:sz="0" w:space="0" w:color="auto"/>
        <w:bottom w:val="none" w:sz="0" w:space="0" w:color="auto"/>
        <w:right w:val="none" w:sz="0" w:space="0" w:color="auto"/>
      </w:divBdr>
    </w:div>
    <w:div w:id="1156721682">
      <w:bodyDiv w:val="1"/>
      <w:marLeft w:val="0"/>
      <w:marRight w:val="0"/>
      <w:marTop w:val="0"/>
      <w:marBottom w:val="0"/>
      <w:divBdr>
        <w:top w:val="none" w:sz="0" w:space="0" w:color="auto"/>
        <w:left w:val="none" w:sz="0" w:space="0" w:color="auto"/>
        <w:bottom w:val="none" w:sz="0" w:space="0" w:color="auto"/>
        <w:right w:val="none" w:sz="0" w:space="0" w:color="auto"/>
      </w:divBdr>
    </w:div>
    <w:div w:id="1231387228">
      <w:bodyDiv w:val="1"/>
      <w:marLeft w:val="0"/>
      <w:marRight w:val="0"/>
      <w:marTop w:val="0"/>
      <w:marBottom w:val="0"/>
      <w:divBdr>
        <w:top w:val="none" w:sz="0" w:space="0" w:color="auto"/>
        <w:left w:val="none" w:sz="0" w:space="0" w:color="auto"/>
        <w:bottom w:val="none" w:sz="0" w:space="0" w:color="auto"/>
        <w:right w:val="none" w:sz="0" w:space="0" w:color="auto"/>
      </w:divBdr>
    </w:div>
    <w:div w:id="1232811793">
      <w:bodyDiv w:val="1"/>
      <w:marLeft w:val="0"/>
      <w:marRight w:val="0"/>
      <w:marTop w:val="0"/>
      <w:marBottom w:val="0"/>
      <w:divBdr>
        <w:top w:val="none" w:sz="0" w:space="0" w:color="auto"/>
        <w:left w:val="none" w:sz="0" w:space="0" w:color="auto"/>
        <w:bottom w:val="none" w:sz="0" w:space="0" w:color="auto"/>
        <w:right w:val="none" w:sz="0" w:space="0" w:color="auto"/>
      </w:divBdr>
      <w:divsChild>
        <w:div w:id="486871617">
          <w:marLeft w:val="0"/>
          <w:marRight w:val="0"/>
          <w:marTop w:val="0"/>
          <w:marBottom w:val="0"/>
          <w:divBdr>
            <w:top w:val="none" w:sz="0" w:space="0" w:color="auto"/>
            <w:left w:val="none" w:sz="0" w:space="0" w:color="auto"/>
            <w:bottom w:val="none" w:sz="0" w:space="0" w:color="auto"/>
            <w:right w:val="none" w:sz="0" w:space="0" w:color="auto"/>
          </w:divBdr>
          <w:divsChild>
            <w:div w:id="1884978115">
              <w:marLeft w:val="0"/>
              <w:marRight w:val="0"/>
              <w:marTop w:val="0"/>
              <w:marBottom w:val="0"/>
              <w:divBdr>
                <w:top w:val="none" w:sz="0" w:space="0" w:color="auto"/>
                <w:left w:val="none" w:sz="0" w:space="0" w:color="auto"/>
                <w:bottom w:val="none" w:sz="0" w:space="0" w:color="auto"/>
                <w:right w:val="none" w:sz="0" w:space="0" w:color="auto"/>
              </w:divBdr>
            </w:div>
          </w:divsChild>
        </w:div>
        <w:div w:id="1811287677">
          <w:marLeft w:val="0"/>
          <w:marRight w:val="0"/>
          <w:marTop w:val="396"/>
          <w:marBottom w:val="237"/>
          <w:divBdr>
            <w:top w:val="none" w:sz="0" w:space="0" w:color="auto"/>
            <w:left w:val="none" w:sz="0" w:space="0" w:color="auto"/>
            <w:bottom w:val="none" w:sz="0" w:space="0" w:color="auto"/>
            <w:right w:val="none" w:sz="0" w:space="0" w:color="auto"/>
          </w:divBdr>
        </w:div>
      </w:divsChild>
    </w:div>
    <w:div w:id="1239437735">
      <w:bodyDiv w:val="1"/>
      <w:marLeft w:val="0"/>
      <w:marRight w:val="0"/>
      <w:marTop w:val="0"/>
      <w:marBottom w:val="0"/>
      <w:divBdr>
        <w:top w:val="none" w:sz="0" w:space="0" w:color="auto"/>
        <w:left w:val="none" w:sz="0" w:space="0" w:color="auto"/>
        <w:bottom w:val="none" w:sz="0" w:space="0" w:color="auto"/>
        <w:right w:val="none" w:sz="0" w:space="0" w:color="auto"/>
      </w:divBdr>
    </w:div>
    <w:div w:id="1244340078">
      <w:bodyDiv w:val="1"/>
      <w:marLeft w:val="0"/>
      <w:marRight w:val="0"/>
      <w:marTop w:val="0"/>
      <w:marBottom w:val="0"/>
      <w:divBdr>
        <w:top w:val="none" w:sz="0" w:space="0" w:color="auto"/>
        <w:left w:val="none" w:sz="0" w:space="0" w:color="auto"/>
        <w:bottom w:val="none" w:sz="0" w:space="0" w:color="auto"/>
        <w:right w:val="none" w:sz="0" w:space="0" w:color="auto"/>
      </w:divBdr>
    </w:div>
    <w:div w:id="1249071217">
      <w:bodyDiv w:val="1"/>
      <w:marLeft w:val="0"/>
      <w:marRight w:val="0"/>
      <w:marTop w:val="0"/>
      <w:marBottom w:val="0"/>
      <w:divBdr>
        <w:top w:val="none" w:sz="0" w:space="0" w:color="auto"/>
        <w:left w:val="none" w:sz="0" w:space="0" w:color="auto"/>
        <w:bottom w:val="none" w:sz="0" w:space="0" w:color="auto"/>
        <w:right w:val="none" w:sz="0" w:space="0" w:color="auto"/>
      </w:divBdr>
    </w:div>
    <w:div w:id="1269461121">
      <w:bodyDiv w:val="1"/>
      <w:marLeft w:val="0"/>
      <w:marRight w:val="0"/>
      <w:marTop w:val="0"/>
      <w:marBottom w:val="0"/>
      <w:divBdr>
        <w:top w:val="none" w:sz="0" w:space="0" w:color="auto"/>
        <w:left w:val="none" w:sz="0" w:space="0" w:color="auto"/>
        <w:bottom w:val="none" w:sz="0" w:space="0" w:color="auto"/>
        <w:right w:val="none" w:sz="0" w:space="0" w:color="auto"/>
      </w:divBdr>
    </w:div>
    <w:div w:id="1274288655">
      <w:bodyDiv w:val="1"/>
      <w:marLeft w:val="0"/>
      <w:marRight w:val="0"/>
      <w:marTop w:val="0"/>
      <w:marBottom w:val="0"/>
      <w:divBdr>
        <w:top w:val="none" w:sz="0" w:space="0" w:color="auto"/>
        <w:left w:val="none" w:sz="0" w:space="0" w:color="auto"/>
        <w:bottom w:val="none" w:sz="0" w:space="0" w:color="auto"/>
        <w:right w:val="none" w:sz="0" w:space="0" w:color="auto"/>
      </w:divBdr>
    </w:div>
    <w:div w:id="1331641009">
      <w:bodyDiv w:val="1"/>
      <w:marLeft w:val="0"/>
      <w:marRight w:val="0"/>
      <w:marTop w:val="0"/>
      <w:marBottom w:val="0"/>
      <w:divBdr>
        <w:top w:val="none" w:sz="0" w:space="0" w:color="auto"/>
        <w:left w:val="none" w:sz="0" w:space="0" w:color="auto"/>
        <w:bottom w:val="none" w:sz="0" w:space="0" w:color="auto"/>
        <w:right w:val="none" w:sz="0" w:space="0" w:color="auto"/>
      </w:divBdr>
    </w:div>
    <w:div w:id="1356692444">
      <w:bodyDiv w:val="1"/>
      <w:marLeft w:val="0"/>
      <w:marRight w:val="0"/>
      <w:marTop w:val="0"/>
      <w:marBottom w:val="0"/>
      <w:divBdr>
        <w:top w:val="none" w:sz="0" w:space="0" w:color="auto"/>
        <w:left w:val="none" w:sz="0" w:space="0" w:color="auto"/>
        <w:bottom w:val="none" w:sz="0" w:space="0" w:color="auto"/>
        <w:right w:val="none" w:sz="0" w:space="0" w:color="auto"/>
      </w:divBdr>
    </w:div>
    <w:div w:id="1359962235">
      <w:bodyDiv w:val="1"/>
      <w:marLeft w:val="0"/>
      <w:marRight w:val="0"/>
      <w:marTop w:val="0"/>
      <w:marBottom w:val="0"/>
      <w:divBdr>
        <w:top w:val="none" w:sz="0" w:space="0" w:color="auto"/>
        <w:left w:val="none" w:sz="0" w:space="0" w:color="auto"/>
        <w:bottom w:val="none" w:sz="0" w:space="0" w:color="auto"/>
        <w:right w:val="none" w:sz="0" w:space="0" w:color="auto"/>
      </w:divBdr>
    </w:div>
    <w:div w:id="1398161482">
      <w:bodyDiv w:val="1"/>
      <w:marLeft w:val="0"/>
      <w:marRight w:val="0"/>
      <w:marTop w:val="0"/>
      <w:marBottom w:val="0"/>
      <w:divBdr>
        <w:top w:val="none" w:sz="0" w:space="0" w:color="auto"/>
        <w:left w:val="none" w:sz="0" w:space="0" w:color="auto"/>
        <w:bottom w:val="none" w:sz="0" w:space="0" w:color="auto"/>
        <w:right w:val="none" w:sz="0" w:space="0" w:color="auto"/>
      </w:divBdr>
    </w:div>
    <w:div w:id="1403873613">
      <w:bodyDiv w:val="1"/>
      <w:marLeft w:val="0"/>
      <w:marRight w:val="0"/>
      <w:marTop w:val="0"/>
      <w:marBottom w:val="0"/>
      <w:divBdr>
        <w:top w:val="none" w:sz="0" w:space="0" w:color="auto"/>
        <w:left w:val="none" w:sz="0" w:space="0" w:color="auto"/>
        <w:bottom w:val="none" w:sz="0" w:space="0" w:color="auto"/>
        <w:right w:val="none" w:sz="0" w:space="0" w:color="auto"/>
      </w:divBdr>
    </w:div>
    <w:div w:id="1420903541">
      <w:bodyDiv w:val="1"/>
      <w:marLeft w:val="0"/>
      <w:marRight w:val="0"/>
      <w:marTop w:val="0"/>
      <w:marBottom w:val="0"/>
      <w:divBdr>
        <w:top w:val="none" w:sz="0" w:space="0" w:color="auto"/>
        <w:left w:val="none" w:sz="0" w:space="0" w:color="auto"/>
        <w:bottom w:val="none" w:sz="0" w:space="0" w:color="auto"/>
        <w:right w:val="none" w:sz="0" w:space="0" w:color="auto"/>
      </w:divBdr>
    </w:div>
    <w:div w:id="1430585961">
      <w:bodyDiv w:val="1"/>
      <w:marLeft w:val="0"/>
      <w:marRight w:val="0"/>
      <w:marTop w:val="0"/>
      <w:marBottom w:val="0"/>
      <w:divBdr>
        <w:top w:val="none" w:sz="0" w:space="0" w:color="auto"/>
        <w:left w:val="none" w:sz="0" w:space="0" w:color="auto"/>
        <w:bottom w:val="none" w:sz="0" w:space="0" w:color="auto"/>
        <w:right w:val="none" w:sz="0" w:space="0" w:color="auto"/>
      </w:divBdr>
      <w:divsChild>
        <w:div w:id="829516189">
          <w:marLeft w:val="1166"/>
          <w:marRight w:val="0"/>
          <w:marTop w:val="0"/>
          <w:marBottom w:val="0"/>
          <w:divBdr>
            <w:top w:val="none" w:sz="0" w:space="0" w:color="auto"/>
            <w:left w:val="none" w:sz="0" w:space="0" w:color="auto"/>
            <w:bottom w:val="none" w:sz="0" w:space="0" w:color="auto"/>
            <w:right w:val="none" w:sz="0" w:space="0" w:color="auto"/>
          </w:divBdr>
        </w:div>
      </w:divsChild>
    </w:div>
    <w:div w:id="1449735438">
      <w:bodyDiv w:val="1"/>
      <w:marLeft w:val="0"/>
      <w:marRight w:val="0"/>
      <w:marTop w:val="0"/>
      <w:marBottom w:val="0"/>
      <w:divBdr>
        <w:top w:val="none" w:sz="0" w:space="0" w:color="auto"/>
        <w:left w:val="none" w:sz="0" w:space="0" w:color="auto"/>
        <w:bottom w:val="none" w:sz="0" w:space="0" w:color="auto"/>
        <w:right w:val="none" w:sz="0" w:space="0" w:color="auto"/>
      </w:divBdr>
      <w:divsChild>
        <w:div w:id="585001163">
          <w:marLeft w:val="1166"/>
          <w:marRight w:val="0"/>
          <w:marTop w:val="0"/>
          <w:marBottom w:val="0"/>
          <w:divBdr>
            <w:top w:val="none" w:sz="0" w:space="0" w:color="auto"/>
            <w:left w:val="none" w:sz="0" w:space="0" w:color="auto"/>
            <w:bottom w:val="none" w:sz="0" w:space="0" w:color="auto"/>
            <w:right w:val="none" w:sz="0" w:space="0" w:color="auto"/>
          </w:divBdr>
        </w:div>
        <w:div w:id="613945579">
          <w:marLeft w:val="1166"/>
          <w:marRight w:val="0"/>
          <w:marTop w:val="0"/>
          <w:marBottom w:val="0"/>
          <w:divBdr>
            <w:top w:val="none" w:sz="0" w:space="0" w:color="auto"/>
            <w:left w:val="none" w:sz="0" w:space="0" w:color="auto"/>
            <w:bottom w:val="none" w:sz="0" w:space="0" w:color="auto"/>
            <w:right w:val="none" w:sz="0" w:space="0" w:color="auto"/>
          </w:divBdr>
        </w:div>
        <w:div w:id="1470391816">
          <w:marLeft w:val="1166"/>
          <w:marRight w:val="0"/>
          <w:marTop w:val="0"/>
          <w:marBottom w:val="0"/>
          <w:divBdr>
            <w:top w:val="none" w:sz="0" w:space="0" w:color="auto"/>
            <w:left w:val="none" w:sz="0" w:space="0" w:color="auto"/>
            <w:bottom w:val="none" w:sz="0" w:space="0" w:color="auto"/>
            <w:right w:val="none" w:sz="0" w:space="0" w:color="auto"/>
          </w:divBdr>
        </w:div>
        <w:div w:id="1498763065">
          <w:marLeft w:val="1166"/>
          <w:marRight w:val="0"/>
          <w:marTop w:val="0"/>
          <w:marBottom w:val="0"/>
          <w:divBdr>
            <w:top w:val="none" w:sz="0" w:space="0" w:color="auto"/>
            <w:left w:val="none" w:sz="0" w:space="0" w:color="auto"/>
            <w:bottom w:val="none" w:sz="0" w:space="0" w:color="auto"/>
            <w:right w:val="none" w:sz="0" w:space="0" w:color="auto"/>
          </w:divBdr>
        </w:div>
      </w:divsChild>
    </w:div>
    <w:div w:id="1461267048">
      <w:bodyDiv w:val="1"/>
      <w:marLeft w:val="0"/>
      <w:marRight w:val="0"/>
      <w:marTop w:val="0"/>
      <w:marBottom w:val="0"/>
      <w:divBdr>
        <w:top w:val="none" w:sz="0" w:space="0" w:color="auto"/>
        <w:left w:val="none" w:sz="0" w:space="0" w:color="auto"/>
        <w:bottom w:val="none" w:sz="0" w:space="0" w:color="auto"/>
        <w:right w:val="none" w:sz="0" w:space="0" w:color="auto"/>
      </w:divBdr>
    </w:div>
    <w:div w:id="1499538198">
      <w:bodyDiv w:val="1"/>
      <w:marLeft w:val="0"/>
      <w:marRight w:val="0"/>
      <w:marTop w:val="0"/>
      <w:marBottom w:val="0"/>
      <w:divBdr>
        <w:top w:val="none" w:sz="0" w:space="0" w:color="auto"/>
        <w:left w:val="none" w:sz="0" w:space="0" w:color="auto"/>
        <w:bottom w:val="none" w:sz="0" w:space="0" w:color="auto"/>
        <w:right w:val="none" w:sz="0" w:space="0" w:color="auto"/>
      </w:divBdr>
    </w:div>
    <w:div w:id="1525554718">
      <w:bodyDiv w:val="1"/>
      <w:marLeft w:val="0"/>
      <w:marRight w:val="0"/>
      <w:marTop w:val="0"/>
      <w:marBottom w:val="0"/>
      <w:divBdr>
        <w:top w:val="none" w:sz="0" w:space="0" w:color="auto"/>
        <w:left w:val="none" w:sz="0" w:space="0" w:color="auto"/>
        <w:bottom w:val="none" w:sz="0" w:space="0" w:color="auto"/>
        <w:right w:val="none" w:sz="0" w:space="0" w:color="auto"/>
      </w:divBdr>
    </w:div>
    <w:div w:id="1540162592">
      <w:bodyDiv w:val="1"/>
      <w:marLeft w:val="0"/>
      <w:marRight w:val="0"/>
      <w:marTop w:val="0"/>
      <w:marBottom w:val="0"/>
      <w:divBdr>
        <w:top w:val="none" w:sz="0" w:space="0" w:color="auto"/>
        <w:left w:val="none" w:sz="0" w:space="0" w:color="auto"/>
        <w:bottom w:val="none" w:sz="0" w:space="0" w:color="auto"/>
        <w:right w:val="none" w:sz="0" w:space="0" w:color="auto"/>
      </w:divBdr>
      <w:divsChild>
        <w:div w:id="9769767">
          <w:marLeft w:val="446"/>
          <w:marRight w:val="0"/>
          <w:marTop w:val="0"/>
          <w:marBottom w:val="0"/>
          <w:divBdr>
            <w:top w:val="none" w:sz="0" w:space="0" w:color="auto"/>
            <w:left w:val="none" w:sz="0" w:space="0" w:color="auto"/>
            <w:bottom w:val="none" w:sz="0" w:space="0" w:color="auto"/>
            <w:right w:val="none" w:sz="0" w:space="0" w:color="auto"/>
          </w:divBdr>
        </w:div>
        <w:div w:id="159659937">
          <w:marLeft w:val="446"/>
          <w:marRight w:val="0"/>
          <w:marTop w:val="0"/>
          <w:marBottom w:val="0"/>
          <w:divBdr>
            <w:top w:val="none" w:sz="0" w:space="0" w:color="auto"/>
            <w:left w:val="none" w:sz="0" w:space="0" w:color="auto"/>
            <w:bottom w:val="none" w:sz="0" w:space="0" w:color="auto"/>
            <w:right w:val="none" w:sz="0" w:space="0" w:color="auto"/>
          </w:divBdr>
        </w:div>
        <w:div w:id="261500747">
          <w:marLeft w:val="446"/>
          <w:marRight w:val="0"/>
          <w:marTop w:val="0"/>
          <w:marBottom w:val="0"/>
          <w:divBdr>
            <w:top w:val="none" w:sz="0" w:space="0" w:color="auto"/>
            <w:left w:val="none" w:sz="0" w:space="0" w:color="auto"/>
            <w:bottom w:val="none" w:sz="0" w:space="0" w:color="auto"/>
            <w:right w:val="none" w:sz="0" w:space="0" w:color="auto"/>
          </w:divBdr>
        </w:div>
        <w:div w:id="293298086">
          <w:marLeft w:val="446"/>
          <w:marRight w:val="0"/>
          <w:marTop w:val="0"/>
          <w:marBottom w:val="0"/>
          <w:divBdr>
            <w:top w:val="none" w:sz="0" w:space="0" w:color="auto"/>
            <w:left w:val="none" w:sz="0" w:space="0" w:color="auto"/>
            <w:bottom w:val="none" w:sz="0" w:space="0" w:color="auto"/>
            <w:right w:val="none" w:sz="0" w:space="0" w:color="auto"/>
          </w:divBdr>
        </w:div>
        <w:div w:id="426928265">
          <w:marLeft w:val="446"/>
          <w:marRight w:val="0"/>
          <w:marTop w:val="0"/>
          <w:marBottom w:val="0"/>
          <w:divBdr>
            <w:top w:val="none" w:sz="0" w:space="0" w:color="auto"/>
            <w:left w:val="none" w:sz="0" w:space="0" w:color="auto"/>
            <w:bottom w:val="none" w:sz="0" w:space="0" w:color="auto"/>
            <w:right w:val="none" w:sz="0" w:space="0" w:color="auto"/>
          </w:divBdr>
        </w:div>
        <w:div w:id="544946297">
          <w:marLeft w:val="446"/>
          <w:marRight w:val="0"/>
          <w:marTop w:val="0"/>
          <w:marBottom w:val="0"/>
          <w:divBdr>
            <w:top w:val="none" w:sz="0" w:space="0" w:color="auto"/>
            <w:left w:val="none" w:sz="0" w:space="0" w:color="auto"/>
            <w:bottom w:val="none" w:sz="0" w:space="0" w:color="auto"/>
            <w:right w:val="none" w:sz="0" w:space="0" w:color="auto"/>
          </w:divBdr>
        </w:div>
        <w:div w:id="670958678">
          <w:marLeft w:val="446"/>
          <w:marRight w:val="0"/>
          <w:marTop w:val="0"/>
          <w:marBottom w:val="0"/>
          <w:divBdr>
            <w:top w:val="none" w:sz="0" w:space="0" w:color="auto"/>
            <w:left w:val="none" w:sz="0" w:space="0" w:color="auto"/>
            <w:bottom w:val="none" w:sz="0" w:space="0" w:color="auto"/>
            <w:right w:val="none" w:sz="0" w:space="0" w:color="auto"/>
          </w:divBdr>
        </w:div>
        <w:div w:id="722562045">
          <w:marLeft w:val="446"/>
          <w:marRight w:val="0"/>
          <w:marTop w:val="0"/>
          <w:marBottom w:val="0"/>
          <w:divBdr>
            <w:top w:val="none" w:sz="0" w:space="0" w:color="auto"/>
            <w:left w:val="none" w:sz="0" w:space="0" w:color="auto"/>
            <w:bottom w:val="none" w:sz="0" w:space="0" w:color="auto"/>
            <w:right w:val="none" w:sz="0" w:space="0" w:color="auto"/>
          </w:divBdr>
        </w:div>
        <w:div w:id="1036156688">
          <w:marLeft w:val="446"/>
          <w:marRight w:val="0"/>
          <w:marTop w:val="0"/>
          <w:marBottom w:val="0"/>
          <w:divBdr>
            <w:top w:val="none" w:sz="0" w:space="0" w:color="auto"/>
            <w:left w:val="none" w:sz="0" w:space="0" w:color="auto"/>
            <w:bottom w:val="none" w:sz="0" w:space="0" w:color="auto"/>
            <w:right w:val="none" w:sz="0" w:space="0" w:color="auto"/>
          </w:divBdr>
        </w:div>
        <w:div w:id="1064454212">
          <w:marLeft w:val="446"/>
          <w:marRight w:val="0"/>
          <w:marTop w:val="0"/>
          <w:marBottom w:val="0"/>
          <w:divBdr>
            <w:top w:val="none" w:sz="0" w:space="0" w:color="auto"/>
            <w:left w:val="none" w:sz="0" w:space="0" w:color="auto"/>
            <w:bottom w:val="none" w:sz="0" w:space="0" w:color="auto"/>
            <w:right w:val="none" w:sz="0" w:space="0" w:color="auto"/>
          </w:divBdr>
        </w:div>
        <w:div w:id="1070927281">
          <w:marLeft w:val="446"/>
          <w:marRight w:val="0"/>
          <w:marTop w:val="0"/>
          <w:marBottom w:val="0"/>
          <w:divBdr>
            <w:top w:val="none" w:sz="0" w:space="0" w:color="auto"/>
            <w:left w:val="none" w:sz="0" w:space="0" w:color="auto"/>
            <w:bottom w:val="none" w:sz="0" w:space="0" w:color="auto"/>
            <w:right w:val="none" w:sz="0" w:space="0" w:color="auto"/>
          </w:divBdr>
        </w:div>
        <w:div w:id="1252203204">
          <w:marLeft w:val="446"/>
          <w:marRight w:val="0"/>
          <w:marTop w:val="0"/>
          <w:marBottom w:val="0"/>
          <w:divBdr>
            <w:top w:val="none" w:sz="0" w:space="0" w:color="auto"/>
            <w:left w:val="none" w:sz="0" w:space="0" w:color="auto"/>
            <w:bottom w:val="none" w:sz="0" w:space="0" w:color="auto"/>
            <w:right w:val="none" w:sz="0" w:space="0" w:color="auto"/>
          </w:divBdr>
        </w:div>
        <w:div w:id="1367561254">
          <w:marLeft w:val="446"/>
          <w:marRight w:val="0"/>
          <w:marTop w:val="0"/>
          <w:marBottom w:val="0"/>
          <w:divBdr>
            <w:top w:val="none" w:sz="0" w:space="0" w:color="auto"/>
            <w:left w:val="none" w:sz="0" w:space="0" w:color="auto"/>
            <w:bottom w:val="none" w:sz="0" w:space="0" w:color="auto"/>
            <w:right w:val="none" w:sz="0" w:space="0" w:color="auto"/>
          </w:divBdr>
        </w:div>
        <w:div w:id="1658731687">
          <w:marLeft w:val="446"/>
          <w:marRight w:val="0"/>
          <w:marTop w:val="0"/>
          <w:marBottom w:val="0"/>
          <w:divBdr>
            <w:top w:val="none" w:sz="0" w:space="0" w:color="auto"/>
            <w:left w:val="none" w:sz="0" w:space="0" w:color="auto"/>
            <w:bottom w:val="none" w:sz="0" w:space="0" w:color="auto"/>
            <w:right w:val="none" w:sz="0" w:space="0" w:color="auto"/>
          </w:divBdr>
        </w:div>
        <w:div w:id="1961181797">
          <w:marLeft w:val="446"/>
          <w:marRight w:val="0"/>
          <w:marTop w:val="0"/>
          <w:marBottom w:val="0"/>
          <w:divBdr>
            <w:top w:val="none" w:sz="0" w:space="0" w:color="auto"/>
            <w:left w:val="none" w:sz="0" w:space="0" w:color="auto"/>
            <w:bottom w:val="none" w:sz="0" w:space="0" w:color="auto"/>
            <w:right w:val="none" w:sz="0" w:space="0" w:color="auto"/>
          </w:divBdr>
        </w:div>
        <w:div w:id="1977176644">
          <w:marLeft w:val="446"/>
          <w:marRight w:val="0"/>
          <w:marTop w:val="0"/>
          <w:marBottom w:val="0"/>
          <w:divBdr>
            <w:top w:val="none" w:sz="0" w:space="0" w:color="auto"/>
            <w:left w:val="none" w:sz="0" w:space="0" w:color="auto"/>
            <w:bottom w:val="none" w:sz="0" w:space="0" w:color="auto"/>
            <w:right w:val="none" w:sz="0" w:space="0" w:color="auto"/>
          </w:divBdr>
        </w:div>
      </w:divsChild>
    </w:div>
    <w:div w:id="1547402073">
      <w:bodyDiv w:val="1"/>
      <w:marLeft w:val="0"/>
      <w:marRight w:val="0"/>
      <w:marTop w:val="0"/>
      <w:marBottom w:val="0"/>
      <w:divBdr>
        <w:top w:val="none" w:sz="0" w:space="0" w:color="auto"/>
        <w:left w:val="none" w:sz="0" w:space="0" w:color="auto"/>
        <w:bottom w:val="none" w:sz="0" w:space="0" w:color="auto"/>
        <w:right w:val="none" w:sz="0" w:space="0" w:color="auto"/>
      </w:divBdr>
    </w:div>
    <w:div w:id="1567495855">
      <w:bodyDiv w:val="1"/>
      <w:marLeft w:val="0"/>
      <w:marRight w:val="0"/>
      <w:marTop w:val="0"/>
      <w:marBottom w:val="0"/>
      <w:divBdr>
        <w:top w:val="none" w:sz="0" w:space="0" w:color="auto"/>
        <w:left w:val="none" w:sz="0" w:space="0" w:color="auto"/>
        <w:bottom w:val="none" w:sz="0" w:space="0" w:color="auto"/>
        <w:right w:val="none" w:sz="0" w:space="0" w:color="auto"/>
      </w:divBdr>
    </w:div>
    <w:div w:id="1590773049">
      <w:bodyDiv w:val="1"/>
      <w:marLeft w:val="0"/>
      <w:marRight w:val="0"/>
      <w:marTop w:val="0"/>
      <w:marBottom w:val="0"/>
      <w:divBdr>
        <w:top w:val="none" w:sz="0" w:space="0" w:color="auto"/>
        <w:left w:val="none" w:sz="0" w:space="0" w:color="auto"/>
        <w:bottom w:val="none" w:sz="0" w:space="0" w:color="auto"/>
        <w:right w:val="none" w:sz="0" w:space="0" w:color="auto"/>
      </w:divBdr>
    </w:div>
    <w:div w:id="1593784122">
      <w:bodyDiv w:val="1"/>
      <w:marLeft w:val="0"/>
      <w:marRight w:val="0"/>
      <w:marTop w:val="0"/>
      <w:marBottom w:val="0"/>
      <w:divBdr>
        <w:top w:val="none" w:sz="0" w:space="0" w:color="auto"/>
        <w:left w:val="none" w:sz="0" w:space="0" w:color="auto"/>
        <w:bottom w:val="none" w:sz="0" w:space="0" w:color="auto"/>
        <w:right w:val="none" w:sz="0" w:space="0" w:color="auto"/>
      </w:divBdr>
    </w:div>
    <w:div w:id="1611626831">
      <w:bodyDiv w:val="1"/>
      <w:marLeft w:val="0"/>
      <w:marRight w:val="0"/>
      <w:marTop w:val="0"/>
      <w:marBottom w:val="0"/>
      <w:divBdr>
        <w:top w:val="none" w:sz="0" w:space="0" w:color="auto"/>
        <w:left w:val="none" w:sz="0" w:space="0" w:color="auto"/>
        <w:bottom w:val="none" w:sz="0" w:space="0" w:color="auto"/>
        <w:right w:val="none" w:sz="0" w:space="0" w:color="auto"/>
      </w:divBdr>
    </w:div>
    <w:div w:id="1616519937">
      <w:bodyDiv w:val="1"/>
      <w:marLeft w:val="0"/>
      <w:marRight w:val="0"/>
      <w:marTop w:val="0"/>
      <w:marBottom w:val="0"/>
      <w:divBdr>
        <w:top w:val="none" w:sz="0" w:space="0" w:color="auto"/>
        <w:left w:val="none" w:sz="0" w:space="0" w:color="auto"/>
        <w:bottom w:val="none" w:sz="0" w:space="0" w:color="auto"/>
        <w:right w:val="none" w:sz="0" w:space="0" w:color="auto"/>
      </w:divBdr>
    </w:div>
    <w:div w:id="1621110670">
      <w:bodyDiv w:val="1"/>
      <w:marLeft w:val="0"/>
      <w:marRight w:val="0"/>
      <w:marTop w:val="0"/>
      <w:marBottom w:val="0"/>
      <w:divBdr>
        <w:top w:val="none" w:sz="0" w:space="0" w:color="auto"/>
        <w:left w:val="none" w:sz="0" w:space="0" w:color="auto"/>
        <w:bottom w:val="none" w:sz="0" w:space="0" w:color="auto"/>
        <w:right w:val="none" w:sz="0" w:space="0" w:color="auto"/>
      </w:divBdr>
    </w:div>
    <w:div w:id="1652752405">
      <w:bodyDiv w:val="1"/>
      <w:marLeft w:val="0"/>
      <w:marRight w:val="0"/>
      <w:marTop w:val="0"/>
      <w:marBottom w:val="0"/>
      <w:divBdr>
        <w:top w:val="none" w:sz="0" w:space="0" w:color="auto"/>
        <w:left w:val="none" w:sz="0" w:space="0" w:color="auto"/>
        <w:bottom w:val="none" w:sz="0" w:space="0" w:color="auto"/>
        <w:right w:val="none" w:sz="0" w:space="0" w:color="auto"/>
      </w:divBdr>
      <w:divsChild>
        <w:div w:id="1392844207">
          <w:marLeft w:val="547"/>
          <w:marRight w:val="0"/>
          <w:marTop w:val="0"/>
          <w:marBottom w:val="0"/>
          <w:divBdr>
            <w:top w:val="none" w:sz="0" w:space="0" w:color="auto"/>
            <w:left w:val="none" w:sz="0" w:space="0" w:color="auto"/>
            <w:bottom w:val="none" w:sz="0" w:space="0" w:color="auto"/>
            <w:right w:val="none" w:sz="0" w:space="0" w:color="auto"/>
          </w:divBdr>
        </w:div>
      </w:divsChild>
    </w:div>
    <w:div w:id="1658605982">
      <w:bodyDiv w:val="1"/>
      <w:marLeft w:val="0"/>
      <w:marRight w:val="0"/>
      <w:marTop w:val="0"/>
      <w:marBottom w:val="0"/>
      <w:divBdr>
        <w:top w:val="none" w:sz="0" w:space="0" w:color="auto"/>
        <w:left w:val="none" w:sz="0" w:space="0" w:color="auto"/>
        <w:bottom w:val="none" w:sz="0" w:space="0" w:color="auto"/>
        <w:right w:val="none" w:sz="0" w:space="0" w:color="auto"/>
      </w:divBdr>
    </w:div>
    <w:div w:id="1668904171">
      <w:bodyDiv w:val="1"/>
      <w:marLeft w:val="0"/>
      <w:marRight w:val="0"/>
      <w:marTop w:val="0"/>
      <w:marBottom w:val="0"/>
      <w:divBdr>
        <w:top w:val="none" w:sz="0" w:space="0" w:color="auto"/>
        <w:left w:val="none" w:sz="0" w:space="0" w:color="auto"/>
        <w:bottom w:val="none" w:sz="0" w:space="0" w:color="auto"/>
        <w:right w:val="none" w:sz="0" w:space="0" w:color="auto"/>
      </w:divBdr>
    </w:div>
    <w:div w:id="1669094802">
      <w:bodyDiv w:val="1"/>
      <w:marLeft w:val="0"/>
      <w:marRight w:val="0"/>
      <w:marTop w:val="0"/>
      <w:marBottom w:val="0"/>
      <w:divBdr>
        <w:top w:val="none" w:sz="0" w:space="0" w:color="auto"/>
        <w:left w:val="none" w:sz="0" w:space="0" w:color="auto"/>
        <w:bottom w:val="none" w:sz="0" w:space="0" w:color="auto"/>
        <w:right w:val="none" w:sz="0" w:space="0" w:color="auto"/>
      </w:divBdr>
    </w:div>
    <w:div w:id="1676882531">
      <w:bodyDiv w:val="1"/>
      <w:marLeft w:val="0"/>
      <w:marRight w:val="0"/>
      <w:marTop w:val="0"/>
      <w:marBottom w:val="0"/>
      <w:divBdr>
        <w:top w:val="none" w:sz="0" w:space="0" w:color="auto"/>
        <w:left w:val="none" w:sz="0" w:space="0" w:color="auto"/>
        <w:bottom w:val="none" w:sz="0" w:space="0" w:color="auto"/>
        <w:right w:val="none" w:sz="0" w:space="0" w:color="auto"/>
      </w:divBdr>
    </w:div>
    <w:div w:id="1701780569">
      <w:bodyDiv w:val="1"/>
      <w:marLeft w:val="0"/>
      <w:marRight w:val="0"/>
      <w:marTop w:val="0"/>
      <w:marBottom w:val="0"/>
      <w:divBdr>
        <w:top w:val="none" w:sz="0" w:space="0" w:color="auto"/>
        <w:left w:val="none" w:sz="0" w:space="0" w:color="auto"/>
        <w:bottom w:val="none" w:sz="0" w:space="0" w:color="auto"/>
        <w:right w:val="none" w:sz="0" w:space="0" w:color="auto"/>
      </w:divBdr>
    </w:div>
    <w:div w:id="1717118529">
      <w:bodyDiv w:val="1"/>
      <w:marLeft w:val="0"/>
      <w:marRight w:val="0"/>
      <w:marTop w:val="0"/>
      <w:marBottom w:val="0"/>
      <w:divBdr>
        <w:top w:val="none" w:sz="0" w:space="0" w:color="auto"/>
        <w:left w:val="none" w:sz="0" w:space="0" w:color="auto"/>
        <w:bottom w:val="none" w:sz="0" w:space="0" w:color="auto"/>
        <w:right w:val="none" w:sz="0" w:space="0" w:color="auto"/>
      </w:divBdr>
    </w:div>
    <w:div w:id="1763987071">
      <w:bodyDiv w:val="1"/>
      <w:marLeft w:val="0"/>
      <w:marRight w:val="0"/>
      <w:marTop w:val="0"/>
      <w:marBottom w:val="0"/>
      <w:divBdr>
        <w:top w:val="none" w:sz="0" w:space="0" w:color="auto"/>
        <w:left w:val="none" w:sz="0" w:space="0" w:color="auto"/>
        <w:bottom w:val="none" w:sz="0" w:space="0" w:color="auto"/>
        <w:right w:val="none" w:sz="0" w:space="0" w:color="auto"/>
      </w:divBdr>
    </w:div>
    <w:div w:id="1766800346">
      <w:bodyDiv w:val="1"/>
      <w:marLeft w:val="0"/>
      <w:marRight w:val="0"/>
      <w:marTop w:val="0"/>
      <w:marBottom w:val="0"/>
      <w:divBdr>
        <w:top w:val="none" w:sz="0" w:space="0" w:color="auto"/>
        <w:left w:val="none" w:sz="0" w:space="0" w:color="auto"/>
        <w:bottom w:val="none" w:sz="0" w:space="0" w:color="auto"/>
        <w:right w:val="none" w:sz="0" w:space="0" w:color="auto"/>
      </w:divBdr>
    </w:div>
    <w:div w:id="1823887915">
      <w:bodyDiv w:val="1"/>
      <w:marLeft w:val="0"/>
      <w:marRight w:val="0"/>
      <w:marTop w:val="0"/>
      <w:marBottom w:val="0"/>
      <w:divBdr>
        <w:top w:val="none" w:sz="0" w:space="0" w:color="auto"/>
        <w:left w:val="none" w:sz="0" w:space="0" w:color="auto"/>
        <w:bottom w:val="none" w:sz="0" w:space="0" w:color="auto"/>
        <w:right w:val="none" w:sz="0" w:space="0" w:color="auto"/>
      </w:divBdr>
    </w:div>
    <w:div w:id="1825051319">
      <w:bodyDiv w:val="1"/>
      <w:marLeft w:val="0"/>
      <w:marRight w:val="0"/>
      <w:marTop w:val="0"/>
      <w:marBottom w:val="0"/>
      <w:divBdr>
        <w:top w:val="none" w:sz="0" w:space="0" w:color="auto"/>
        <w:left w:val="none" w:sz="0" w:space="0" w:color="auto"/>
        <w:bottom w:val="none" w:sz="0" w:space="0" w:color="auto"/>
        <w:right w:val="none" w:sz="0" w:space="0" w:color="auto"/>
      </w:divBdr>
    </w:div>
    <w:div w:id="1827472910">
      <w:bodyDiv w:val="1"/>
      <w:marLeft w:val="0"/>
      <w:marRight w:val="0"/>
      <w:marTop w:val="0"/>
      <w:marBottom w:val="0"/>
      <w:divBdr>
        <w:top w:val="none" w:sz="0" w:space="0" w:color="auto"/>
        <w:left w:val="none" w:sz="0" w:space="0" w:color="auto"/>
        <w:bottom w:val="none" w:sz="0" w:space="0" w:color="auto"/>
        <w:right w:val="none" w:sz="0" w:space="0" w:color="auto"/>
      </w:divBdr>
    </w:div>
    <w:div w:id="1833830261">
      <w:bodyDiv w:val="1"/>
      <w:marLeft w:val="0"/>
      <w:marRight w:val="0"/>
      <w:marTop w:val="0"/>
      <w:marBottom w:val="0"/>
      <w:divBdr>
        <w:top w:val="none" w:sz="0" w:space="0" w:color="auto"/>
        <w:left w:val="none" w:sz="0" w:space="0" w:color="auto"/>
        <w:bottom w:val="none" w:sz="0" w:space="0" w:color="auto"/>
        <w:right w:val="none" w:sz="0" w:space="0" w:color="auto"/>
      </w:divBdr>
    </w:div>
    <w:div w:id="1842433168">
      <w:bodyDiv w:val="1"/>
      <w:marLeft w:val="0"/>
      <w:marRight w:val="0"/>
      <w:marTop w:val="0"/>
      <w:marBottom w:val="0"/>
      <w:divBdr>
        <w:top w:val="none" w:sz="0" w:space="0" w:color="auto"/>
        <w:left w:val="none" w:sz="0" w:space="0" w:color="auto"/>
        <w:bottom w:val="none" w:sz="0" w:space="0" w:color="auto"/>
        <w:right w:val="none" w:sz="0" w:space="0" w:color="auto"/>
      </w:divBdr>
    </w:div>
    <w:div w:id="1843272826">
      <w:bodyDiv w:val="1"/>
      <w:marLeft w:val="0"/>
      <w:marRight w:val="0"/>
      <w:marTop w:val="0"/>
      <w:marBottom w:val="0"/>
      <w:divBdr>
        <w:top w:val="none" w:sz="0" w:space="0" w:color="auto"/>
        <w:left w:val="none" w:sz="0" w:space="0" w:color="auto"/>
        <w:bottom w:val="none" w:sz="0" w:space="0" w:color="auto"/>
        <w:right w:val="none" w:sz="0" w:space="0" w:color="auto"/>
      </w:divBdr>
      <w:divsChild>
        <w:div w:id="1180240386">
          <w:marLeft w:val="1166"/>
          <w:marRight w:val="0"/>
          <w:marTop w:val="0"/>
          <w:marBottom w:val="0"/>
          <w:divBdr>
            <w:top w:val="none" w:sz="0" w:space="0" w:color="auto"/>
            <w:left w:val="none" w:sz="0" w:space="0" w:color="auto"/>
            <w:bottom w:val="none" w:sz="0" w:space="0" w:color="auto"/>
            <w:right w:val="none" w:sz="0" w:space="0" w:color="auto"/>
          </w:divBdr>
        </w:div>
      </w:divsChild>
    </w:div>
    <w:div w:id="1845782415">
      <w:bodyDiv w:val="1"/>
      <w:marLeft w:val="0"/>
      <w:marRight w:val="0"/>
      <w:marTop w:val="0"/>
      <w:marBottom w:val="0"/>
      <w:divBdr>
        <w:top w:val="none" w:sz="0" w:space="0" w:color="auto"/>
        <w:left w:val="none" w:sz="0" w:space="0" w:color="auto"/>
        <w:bottom w:val="none" w:sz="0" w:space="0" w:color="auto"/>
        <w:right w:val="none" w:sz="0" w:space="0" w:color="auto"/>
      </w:divBdr>
    </w:div>
    <w:div w:id="1847011311">
      <w:bodyDiv w:val="1"/>
      <w:marLeft w:val="0"/>
      <w:marRight w:val="0"/>
      <w:marTop w:val="0"/>
      <w:marBottom w:val="0"/>
      <w:divBdr>
        <w:top w:val="none" w:sz="0" w:space="0" w:color="auto"/>
        <w:left w:val="none" w:sz="0" w:space="0" w:color="auto"/>
        <w:bottom w:val="none" w:sz="0" w:space="0" w:color="auto"/>
        <w:right w:val="none" w:sz="0" w:space="0" w:color="auto"/>
      </w:divBdr>
    </w:div>
    <w:div w:id="1882787528">
      <w:bodyDiv w:val="1"/>
      <w:marLeft w:val="0"/>
      <w:marRight w:val="0"/>
      <w:marTop w:val="0"/>
      <w:marBottom w:val="0"/>
      <w:divBdr>
        <w:top w:val="none" w:sz="0" w:space="0" w:color="auto"/>
        <w:left w:val="none" w:sz="0" w:space="0" w:color="auto"/>
        <w:bottom w:val="none" w:sz="0" w:space="0" w:color="auto"/>
        <w:right w:val="none" w:sz="0" w:space="0" w:color="auto"/>
      </w:divBdr>
    </w:div>
    <w:div w:id="1885942122">
      <w:bodyDiv w:val="1"/>
      <w:marLeft w:val="0"/>
      <w:marRight w:val="0"/>
      <w:marTop w:val="0"/>
      <w:marBottom w:val="0"/>
      <w:divBdr>
        <w:top w:val="none" w:sz="0" w:space="0" w:color="auto"/>
        <w:left w:val="none" w:sz="0" w:space="0" w:color="auto"/>
        <w:bottom w:val="none" w:sz="0" w:space="0" w:color="auto"/>
        <w:right w:val="none" w:sz="0" w:space="0" w:color="auto"/>
      </w:divBdr>
    </w:div>
    <w:div w:id="1887719857">
      <w:bodyDiv w:val="1"/>
      <w:marLeft w:val="0"/>
      <w:marRight w:val="0"/>
      <w:marTop w:val="0"/>
      <w:marBottom w:val="0"/>
      <w:divBdr>
        <w:top w:val="none" w:sz="0" w:space="0" w:color="auto"/>
        <w:left w:val="none" w:sz="0" w:space="0" w:color="auto"/>
        <w:bottom w:val="none" w:sz="0" w:space="0" w:color="auto"/>
        <w:right w:val="none" w:sz="0" w:space="0" w:color="auto"/>
      </w:divBdr>
      <w:divsChild>
        <w:div w:id="1346713633">
          <w:marLeft w:val="763"/>
          <w:marRight w:val="0"/>
          <w:marTop w:val="62"/>
          <w:marBottom w:val="16"/>
          <w:divBdr>
            <w:top w:val="none" w:sz="0" w:space="0" w:color="auto"/>
            <w:left w:val="none" w:sz="0" w:space="0" w:color="auto"/>
            <w:bottom w:val="none" w:sz="0" w:space="0" w:color="auto"/>
            <w:right w:val="none" w:sz="0" w:space="0" w:color="auto"/>
          </w:divBdr>
        </w:div>
        <w:div w:id="1408645670">
          <w:marLeft w:val="763"/>
          <w:marRight w:val="0"/>
          <w:marTop w:val="62"/>
          <w:marBottom w:val="16"/>
          <w:divBdr>
            <w:top w:val="none" w:sz="0" w:space="0" w:color="auto"/>
            <w:left w:val="none" w:sz="0" w:space="0" w:color="auto"/>
            <w:bottom w:val="none" w:sz="0" w:space="0" w:color="auto"/>
            <w:right w:val="none" w:sz="0" w:space="0" w:color="auto"/>
          </w:divBdr>
        </w:div>
      </w:divsChild>
    </w:div>
    <w:div w:id="1905095602">
      <w:bodyDiv w:val="1"/>
      <w:marLeft w:val="0"/>
      <w:marRight w:val="0"/>
      <w:marTop w:val="0"/>
      <w:marBottom w:val="0"/>
      <w:divBdr>
        <w:top w:val="none" w:sz="0" w:space="0" w:color="auto"/>
        <w:left w:val="none" w:sz="0" w:space="0" w:color="auto"/>
        <w:bottom w:val="none" w:sz="0" w:space="0" w:color="auto"/>
        <w:right w:val="none" w:sz="0" w:space="0" w:color="auto"/>
      </w:divBdr>
    </w:div>
    <w:div w:id="1907908987">
      <w:bodyDiv w:val="1"/>
      <w:marLeft w:val="0"/>
      <w:marRight w:val="0"/>
      <w:marTop w:val="0"/>
      <w:marBottom w:val="0"/>
      <w:divBdr>
        <w:top w:val="none" w:sz="0" w:space="0" w:color="auto"/>
        <w:left w:val="none" w:sz="0" w:space="0" w:color="auto"/>
        <w:bottom w:val="none" w:sz="0" w:space="0" w:color="auto"/>
        <w:right w:val="none" w:sz="0" w:space="0" w:color="auto"/>
      </w:divBdr>
      <w:divsChild>
        <w:div w:id="205411587">
          <w:marLeft w:val="0"/>
          <w:marRight w:val="0"/>
          <w:marTop w:val="0"/>
          <w:marBottom w:val="150"/>
          <w:divBdr>
            <w:top w:val="none" w:sz="0" w:space="0" w:color="auto"/>
            <w:left w:val="none" w:sz="0" w:space="0" w:color="auto"/>
            <w:bottom w:val="none" w:sz="0" w:space="0" w:color="auto"/>
            <w:right w:val="none" w:sz="0" w:space="0" w:color="auto"/>
          </w:divBdr>
          <w:divsChild>
            <w:div w:id="1452623734">
              <w:marLeft w:val="0"/>
              <w:marRight w:val="0"/>
              <w:marTop w:val="0"/>
              <w:marBottom w:val="150"/>
              <w:divBdr>
                <w:top w:val="none" w:sz="0" w:space="0" w:color="auto"/>
                <w:left w:val="none" w:sz="0" w:space="0" w:color="auto"/>
                <w:bottom w:val="none" w:sz="0" w:space="0" w:color="auto"/>
                <w:right w:val="none" w:sz="0" w:space="0" w:color="auto"/>
              </w:divBdr>
            </w:div>
            <w:div w:id="1647473517">
              <w:marLeft w:val="0"/>
              <w:marRight w:val="0"/>
              <w:marTop w:val="0"/>
              <w:marBottom w:val="0"/>
              <w:divBdr>
                <w:top w:val="none" w:sz="0" w:space="0" w:color="auto"/>
                <w:left w:val="none" w:sz="0" w:space="0" w:color="auto"/>
                <w:bottom w:val="none" w:sz="0" w:space="0" w:color="auto"/>
                <w:right w:val="none" w:sz="0" w:space="0" w:color="auto"/>
              </w:divBdr>
            </w:div>
          </w:divsChild>
        </w:div>
        <w:div w:id="391586514">
          <w:marLeft w:val="0"/>
          <w:marRight w:val="0"/>
          <w:marTop w:val="0"/>
          <w:marBottom w:val="150"/>
          <w:divBdr>
            <w:top w:val="none" w:sz="0" w:space="0" w:color="auto"/>
            <w:left w:val="none" w:sz="0" w:space="0" w:color="auto"/>
            <w:bottom w:val="none" w:sz="0" w:space="0" w:color="auto"/>
            <w:right w:val="none" w:sz="0" w:space="0" w:color="auto"/>
          </w:divBdr>
          <w:divsChild>
            <w:div w:id="1038623096">
              <w:marLeft w:val="0"/>
              <w:marRight w:val="0"/>
              <w:marTop w:val="0"/>
              <w:marBottom w:val="150"/>
              <w:divBdr>
                <w:top w:val="none" w:sz="0" w:space="0" w:color="auto"/>
                <w:left w:val="none" w:sz="0" w:space="0" w:color="auto"/>
                <w:bottom w:val="none" w:sz="0" w:space="0" w:color="auto"/>
                <w:right w:val="none" w:sz="0" w:space="0" w:color="auto"/>
              </w:divBdr>
            </w:div>
            <w:div w:id="1307278460">
              <w:marLeft w:val="0"/>
              <w:marRight w:val="0"/>
              <w:marTop w:val="0"/>
              <w:marBottom w:val="0"/>
              <w:divBdr>
                <w:top w:val="none" w:sz="0" w:space="0" w:color="auto"/>
                <w:left w:val="none" w:sz="0" w:space="0" w:color="auto"/>
                <w:bottom w:val="none" w:sz="0" w:space="0" w:color="auto"/>
                <w:right w:val="none" w:sz="0" w:space="0" w:color="auto"/>
              </w:divBdr>
            </w:div>
          </w:divsChild>
        </w:div>
        <w:div w:id="878475155">
          <w:marLeft w:val="0"/>
          <w:marRight w:val="0"/>
          <w:marTop w:val="0"/>
          <w:marBottom w:val="150"/>
          <w:divBdr>
            <w:top w:val="none" w:sz="0" w:space="0" w:color="auto"/>
            <w:left w:val="none" w:sz="0" w:space="0" w:color="auto"/>
            <w:bottom w:val="none" w:sz="0" w:space="0" w:color="auto"/>
            <w:right w:val="none" w:sz="0" w:space="0" w:color="auto"/>
          </w:divBdr>
          <w:divsChild>
            <w:div w:id="1735198730">
              <w:marLeft w:val="0"/>
              <w:marRight w:val="0"/>
              <w:marTop w:val="0"/>
              <w:marBottom w:val="0"/>
              <w:divBdr>
                <w:top w:val="none" w:sz="0" w:space="0" w:color="auto"/>
                <w:left w:val="none" w:sz="0" w:space="0" w:color="auto"/>
                <w:bottom w:val="none" w:sz="0" w:space="0" w:color="auto"/>
                <w:right w:val="none" w:sz="0" w:space="0" w:color="auto"/>
              </w:divBdr>
            </w:div>
            <w:div w:id="2083984076">
              <w:marLeft w:val="0"/>
              <w:marRight w:val="0"/>
              <w:marTop w:val="0"/>
              <w:marBottom w:val="150"/>
              <w:divBdr>
                <w:top w:val="none" w:sz="0" w:space="0" w:color="auto"/>
                <w:left w:val="none" w:sz="0" w:space="0" w:color="auto"/>
                <w:bottom w:val="none" w:sz="0" w:space="0" w:color="auto"/>
                <w:right w:val="none" w:sz="0" w:space="0" w:color="auto"/>
              </w:divBdr>
            </w:div>
          </w:divsChild>
        </w:div>
        <w:div w:id="1740901626">
          <w:marLeft w:val="0"/>
          <w:marRight w:val="0"/>
          <w:marTop w:val="0"/>
          <w:marBottom w:val="150"/>
          <w:divBdr>
            <w:top w:val="none" w:sz="0" w:space="0" w:color="auto"/>
            <w:left w:val="none" w:sz="0" w:space="0" w:color="auto"/>
            <w:bottom w:val="none" w:sz="0" w:space="0" w:color="auto"/>
            <w:right w:val="none" w:sz="0" w:space="0" w:color="auto"/>
          </w:divBdr>
          <w:divsChild>
            <w:div w:id="604582031">
              <w:marLeft w:val="0"/>
              <w:marRight w:val="0"/>
              <w:marTop w:val="0"/>
              <w:marBottom w:val="150"/>
              <w:divBdr>
                <w:top w:val="none" w:sz="0" w:space="0" w:color="auto"/>
                <w:left w:val="none" w:sz="0" w:space="0" w:color="auto"/>
                <w:bottom w:val="none" w:sz="0" w:space="0" w:color="auto"/>
                <w:right w:val="none" w:sz="0" w:space="0" w:color="auto"/>
              </w:divBdr>
            </w:div>
            <w:div w:id="2071269224">
              <w:marLeft w:val="0"/>
              <w:marRight w:val="0"/>
              <w:marTop w:val="0"/>
              <w:marBottom w:val="0"/>
              <w:divBdr>
                <w:top w:val="none" w:sz="0" w:space="0" w:color="auto"/>
                <w:left w:val="none" w:sz="0" w:space="0" w:color="auto"/>
                <w:bottom w:val="none" w:sz="0" w:space="0" w:color="auto"/>
                <w:right w:val="none" w:sz="0" w:space="0" w:color="auto"/>
              </w:divBdr>
            </w:div>
          </w:divsChild>
        </w:div>
        <w:div w:id="2048024432">
          <w:marLeft w:val="0"/>
          <w:marRight w:val="0"/>
          <w:marTop w:val="0"/>
          <w:marBottom w:val="150"/>
          <w:divBdr>
            <w:top w:val="none" w:sz="0" w:space="0" w:color="auto"/>
            <w:left w:val="none" w:sz="0" w:space="0" w:color="auto"/>
            <w:bottom w:val="none" w:sz="0" w:space="0" w:color="auto"/>
            <w:right w:val="none" w:sz="0" w:space="0" w:color="auto"/>
          </w:divBdr>
          <w:divsChild>
            <w:div w:id="61148333">
              <w:marLeft w:val="0"/>
              <w:marRight w:val="0"/>
              <w:marTop w:val="0"/>
              <w:marBottom w:val="0"/>
              <w:divBdr>
                <w:top w:val="none" w:sz="0" w:space="0" w:color="auto"/>
                <w:left w:val="none" w:sz="0" w:space="0" w:color="auto"/>
                <w:bottom w:val="none" w:sz="0" w:space="0" w:color="auto"/>
                <w:right w:val="none" w:sz="0" w:space="0" w:color="auto"/>
              </w:divBdr>
            </w:div>
            <w:div w:id="11781584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2813001">
      <w:bodyDiv w:val="1"/>
      <w:marLeft w:val="0"/>
      <w:marRight w:val="0"/>
      <w:marTop w:val="0"/>
      <w:marBottom w:val="0"/>
      <w:divBdr>
        <w:top w:val="none" w:sz="0" w:space="0" w:color="auto"/>
        <w:left w:val="none" w:sz="0" w:space="0" w:color="auto"/>
        <w:bottom w:val="none" w:sz="0" w:space="0" w:color="auto"/>
        <w:right w:val="none" w:sz="0" w:space="0" w:color="auto"/>
      </w:divBdr>
    </w:div>
    <w:div w:id="1915703864">
      <w:bodyDiv w:val="1"/>
      <w:marLeft w:val="0"/>
      <w:marRight w:val="0"/>
      <w:marTop w:val="0"/>
      <w:marBottom w:val="0"/>
      <w:divBdr>
        <w:top w:val="none" w:sz="0" w:space="0" w:color="auto"/>
        <w:left w:val="none" w:sz="0" w:space="0" w:color="auto"/>
        <w:bottom w:val="none" w:sz="0" w:space="0" w:color="auto"/>
        <w:right w:val="none" w:sz="0" w:space="0" w:color="auto"/>
      </w:divBdr>
      <w:divsChild>
        <w:div w:id="11418426">
          <w:marLeft w:val="763"/>
          <w:marRight w:val="0"/>
          <w:marTop w:val="86"/>
          <w:marBottom w:val="22"/>
          <w:divBdr>
            <w:top w:val="none" w:sz="0" w:space="0" w:color="auto"/>
            <w:left w:val="none" w:sz="0" w:space="0" w:color="auto"/>
            <w:bottom w:val="none" w:sz="0" w:space="0" w:color="auto"/>
            <w:right w:val="none" w:sz="0" w:space="0" w:color="auto"/>
          </w:divBdr>
        </w:div>
        <w:div w:id="106242520">
          <w:marLeft w:val="763"/>
          <w:marRight w:val="0"/>
          <w:marTop w:val="86"/>
          <w:marBottom w:val="22"/>
          <w:divBdr>
            <w:top w:val="none" w:sz="0" w:space="0" w:color="auto"/>
            <w:left w:val="none" w:sz="0" w:space="0" w:color="auto"/>
            <w:bottom w:val="none" w:sz="0" w:space="0" w:color="auto"/>
            <w:right w:val="none" w:sz="0" w:space="0" w:color="auto"/>
          </w:divBdr>
        </w:div>
        <w:div w:id="327826568">
          <w:marLeft w:val="1454"/>
          <w:marRight w:val="0"/>
          <w:marTop w:val="77"/>
          <w:marBottom w:val="19"/>
          <w:divBdr>
            <w:top w:val="none" w:sz="0" w:space="0" w:color="auto"/>
            <w:left w:val="none" w:sz="0" w:space="0" w:color="auto"/>
            <w:bottom w:val="none" w:sz="0" w:space="0" w:color="auto"/>
            <w:right w:val="none" w:sz="0" w:space="0" w:color="auto"/>
          </w:divBdr>
        </w:div>
        <w:div w:id="426192359">
          <w:marLeft w:val="547"/>
          <w:marRight w:val="0"/>
          <w:marTop w:val="360"/>
          <w:marBottom w:val="0"/>
          <w:divBdr>
            <w:top w:val="none" w:sz="0" w:space="0" w:color="auto"/>
            <w:left w:val="none" w:sz="0" w:space="0" w:color="auto"/>
            <w:bottom w:val="none" w:sz="0" w:space="0" w:color="auto"/>
            <w:right w:val="none" w:sz="0" w:space="0" w:color="auto"/>
          </w:divBdr>
        </w:div>
        <w:div w:id="700400156">
          <w:marLeft w:val="547"/>
          <w:marRight w:val="0"/>
          <w:marTop w:val="360"/>
          <w:marBottom w:val="0"/>
          <w:divBdr>
            <w:top w:val="none" w:sz="0" w:space="0" w:color="auto"/>
            <w:left w:val="none" w:sz="0" w:space="0" w:color="auto"/>
            <w:bottom w:val="none" w:sz="0" w:space="0" w:color="auto"/>
            <w:right w:val="none" w:sz="0" w:space="0" w:color="auto"/>
          </w:divBdr>
        </w:div>
        <w:div w:id="1072391526">
          <w:marLeft w:val="763"/>
          <w:marRight w:val="0"/>
          <w:marTop w:val="86"/>
          <w:marBottom w:val="22"/>
          <w:divBdr>
            <w:top w:val="none" w:sz="0" w:space="0" w:color="auto"/>
            <w:left w:val="none" w:sz="0" w:space="0" w:color="auto"/>
            <w:bottom w:val="none" w:sz="0" w:space="0" w:color="auto"/>
            <w:right w:val="none" w:sz="0" w:space="0" w:color="auto"/>
          </w:divBdr>
        </w:div>
        <w:div w:id="1118991447">
          <w:marLeft w:val="763"/>
          <w:marRight w:val="0"/>
          <w:marTop w:val="86"/>
          <w:marBottom w:val="22"/>
          <w:divBdr>
            <w:top w:val="none" w:sz="0" w:space="0" w:color="auto"/>
            <w:left w:val="none" w:sz="0" w:space="0" w:color="auto"/>
            <w:bottom w:val="none" w:sz="0" w:space="0" w:color="auto"/>
            <w:right w:val="none" w:sz="0" w:space="0" w:color="auto"/>
          </w:divBdr>
        </w:div>
        <w:div w:id="1141537417">
          <w:marLeft w:val="1454"/>
          <w:marRight w:val="0"/>
          <w:marTop w:val="77"/>
          <w:marBottom w:val="19"/>
          <w:divBdr>
            <w:top w:val="none" w:sz="0" w:space="0" w:color="auto"/>
            <w:left w:val="none" w:sz="0" w:space="0" w:color="auto"/>
            <w:bottom w:val="none" w:sz="0" w:space="0" w:color="auto"/>
            <w:right w:val="none" w:sz="0" w:space="0" w:color="auto"/>
          </w:divBdr>
        </w:div>
        <w:div w:id="1211958841">
          <w:marLeft w:val="763"/>
          <w:marRight w:val="0"/>
          <w:marTop w:val="86"/>
          <w:marBottom w:val="22"/>
          <w:divBdr>
            <w:top w:val="none" w:sz="0" w:space="0" w:color="auto"/>
            <w:left w:val="none" w:sz="0" w:space="0" w:color="auto"/>
            <w:bottom w:val="none" w:sz="0" w:space="0" w:color="auto"/>
            <w:right w:val="none" w:sz="0" w:space="0" w:color="auto"/>
          </w:divBdr>
        </w:div>
        <w:div w:id="1255557964">
          <w:marLeft w:val="763"/>
          <w:marRight w:val="0"/>
          <w:marTop w:val="86"/>
          <w:marBottom w:val="22"/>
          <w:divBdr>
            <w:top w:val="none" w:sz="0" w:space="0" w:color="auto"/>
            <w:left w:val="none" w:sz="0" w:space="0" w:color="auto"/>
            <w:bottom w:val="none" w:sz="0" w:space="0" w:color="auto"/>
            <w:right w:val="none" w:sz="0" w:space="0" w:color="auto"/>
          </w:divBdr>
        </w:div>
        <w:div w:id="1366100631">
          <w:marLeft w:val="763"/>
          <w:marRight w:val="0"/>
          <w:marTop w:val="86"/>
          <w:marBottom w:val="22"/>
          <w:divBdr>
            <w:top w:val="none" w:sz="0" w:space="0" w:color="auto"/>
            <w:left w:val="none" w:sz="0" w:space="0" w:color="auto"/>
            <w:bottom w:val="none" w:sz="0" w:space="0" w:color="auto"/>
            <w:right w:val="none" w:sz="0" w:space="0" w:color="auto"/>
          </w:divBdr>
        </w:div>
        <w:div w:id="1369137776">
          <w:marLeft w:val="763"/>
          <w:marRight w:val="0"/>
          <w:marTop w:val="86"/>
          <w:marBottom w:val="22"/>
          <w:divBdr>
            <w:top w:val="none" w:sz="0" w:space="0" w:color="auto"/>
            <w:left w:val="none" w:sz="0" w:space="0" w:color="auto"/>
            <w:bottom w:val="none" w:sz="0" w:space="0" w:color="auto"/>
            <w:right w:val="none" w:sz="0" w:space="0" w:color="auto"/>
          </w:divBdr>
        </w:div>
        <w:div w:id="1411081098">
          <w:marLeft w:val="547"/>
          <w:marRight w:val="0"/>
          <w:marTop w:val="360"/>
          <w:marBottom w:val="0"/>
          <w:divBdr>
            <w:top w:val="none" w:sz="0" w:space="0" w:color="auto"/>
            <w:left w:val="none" w:sz="0" w:space="0" w:color="auto"/>
            <w:bottom w:val="none" w:sz="0" w:space="0" w:color="auto"/>
            <w:right w:val="none" w:sz="0" w:space="0" w:color="auto"/>
          </w:divBdr>
        </w:div>
        <w:div w:id="1558204220">
          <w:marLeft w:val="763"/>
          <w:marRight w:val="0"/>
          <w:marTop w:val="86"/>
          <w:marBottom w:val="22"/>
          <w:divBdr>
            <w:top w:val="none" w:sz="0" w:space="0" w:color="auto"/>
            <w:left w:val="none" w:sz="0" w:space="0" w:color="auto"/>
            <w:bottom w:val="none" w:sz="0" w:space="0" w:color="auto"/>
            <w:right w:val="none" w:sz="0" w:space="0" w:color="auto"/>
          </w:divBdr>
        </w:div>
        <w:div w:id="1774280687">
          <w:marLeft w:val="763"/>
          <w:marRight w:val="0"/>
          <w:marTop w:val="86"/>
          <w:marBottom w:val="22"/>
          <w:divBdr>
            <w:top w:val="none" w:sz="0" w:space="0" w:color="auto"/>
            <w:left w:val="none" w:sz="0" w:space="0" w:color="auto"/>
            <w:bottom w:val="none" w:sz="0" w:space="0" w:color="auto"/>
            <w:right w:val="none" w:sz="0" w:space="0" w:color="auto"/>
          </w:divBdr>
        </w:div>
        <w:div w:id="2069303031">
          <w:marLeft w:val="1454"/>
          <w:marRight w:val="0"/>
          <w:marTop w:val="77"/>
          <w:marBottom w:val="19"/>
          <w:divBdr>
            <w:top w:val="none" w:sz="0" w:space="0" w:color="auto"/>
            <w:left w:val="none" w:sz="0" w:space="0" w:color="auto"/>
            <w:bottom w:val="none" w:sz="0" w:space="0" w:color="auto"/>
            <w:right w:val="none" w:sz="0" w:space="0" w:color="auto"/>
          </w:divBdr>
        </w:div>
      </w:divsChild>
    </w:div>
    <w:div w:id="1924989956">
      <w:bodyDiv w:val="1"/>
      <w:marLeft w:val="0"/>
      <w:marRight w:val="0"/>
      <w:marTop w:val="0"/>
      <w:marBottom w:val="0"/>
      <w:divBdr>
        <w:top w:val="none" w:sz="0" w:space="0" w:color="auto"/>
        <w:left w:val="none" w:sz="0" w:space="0" w:color="auto"/>
        <w:bottom w:val="none" w:sz="0" w:space="0" w:color="auto"/>
        <w:right w:val="none" w:sz="0" w:space="0" w:color="auto"/>
      </w:divBdr>
    </w:div>
    <w:div w:id="1932077762">
      <w:bodyDiv w:val="1"/>
      <w:marLeft w:val="0"/>
      <w:marRight w:val="0"/>
      <w:marTop w:val="0"/>
      <w:marBottom w:val="0"/>
      <w:divBdr>
        <w:top w:val="none" w:sz="0" w:space="0" w:color="auto"/>
        <w:left w:val="none" w:sz="0" w:space="0" w:color="auto"/>
        <w:bottom w:val="none" w:sz="0" w:space="0" w:color="auto"/>
        <w:right w:val="none" w:sz="0" w:space="0" w:color="auto"/>
      </w:divBdr>
    </w:div>
    <w:div w:id="1935017682">
      <w:bodyDiv w:val="1"/>
      <w:marLeft w:val="0"/>
      <w:marRight w:val="0"/>
      <w:marTop w:val="0"/>
      <w:marBottom w:val="0"/>
      <w:divBdr>
        <w:top w:val="none" w:sz="0" w:space="0" w:color="auto"/>
        <w:left w:val="none" w:sz="0" w:space="0" w:color="auto"/>
        <w:bottom w:val="none" w:sz="0" w:space="0" w:color="auto"/>
        <w:right w:val="none" w:sz="0" w:space="0" w:color="auto"/>
      </w:divBdr>
    </w:div>
    <w:div w:id="1941063502">
      <w:bodyDiv w:val="1"/>
      <w:marLeft w:val="0"/>
      <w:marRight w:val="0"/>
      <w:marTop w:val="0"/>
      <w:marBottom w:val="0"/>
      <w:divBdr>
        <w:top w:val="none" w:sz="0" w:space="0" w:color="auto"/>
        <w:left w:val="none" w:sz="0" w:space="0" w:color="auto"/>
        <w:bottom w:val="none" w:sz="0" w:space="0" w:color="auto"/>
        <w:right w:val="none" w:sz="0" w:space="0" w:color="auto"/>
      </w:divBdr>
      <w:divsChild>
        <w:div w:id="27612845">
          <w:marLeft w:val="763"/>
          <w:marRight w:val="0"/>
          <w:marTop w:val="77"/>
          <w:marBottom w:val="19"/>
          <w:divBdr>
            <w:top w:val="none" w:sz="0" w:space="0" w:color="auto"/>
            <w:left w:val="none" w:sz="0" w:space="0" w:color="auto"/>
            <w:bottom w:val="none" w:sz="0" w:space="0" w:color="auto"/>
            <w:right w:val="none" w:sz="0" w:space="0" w:color="auto"/>
          </w:divBdr>
        </w:div>
        <w:div w:id="319188787">
          <w:marLeft w:val="763"/>
          <w:marRight w:val="0"/>
          <w:marTop w:val="77"/>
          <w:marBottom w:val="19"/>
          <w:divBdr>
            <w:top w:val="none" w:sz="0" w:space="0" w:color="auto"/>
            <w:left w:val="none" w:sz="0" w:space="0" w:color="auto"/>
            <w:bottom w:val="none" w:sz="0" w:space="0" w:color="auto"/>
            <w:right w:val="none" w:sz="0" w:space="0" w:color="auto"/>
          </w:divBdr>
        </w:div>
        <w:div w:id="408233256">
          <w:marLeft w:val="763"/>
          <w:marRight w:val="0"/>
          <w:marTop w:val="77"/>
          <w:marBottom w:val="19"/>
          <w:divBdr>
            <w:top w:val="none" w:sz="0" w:space="0" w:color="auto"/>
            <w:left w:val="none" w:sz="0" w:space="0" w:color="auto"/>
            <w:bottom w:val="none" w:sz="0" w:space="0" w:color="auto"/>
            <w:right w:val="none" w:sz="0" w:space="0" w:color="auto"/>
          </w:divBdr>
        </w:div>
        <w:div w:id="1009063904">
          <w:marLeft w:val="763"/>
          <w:marRight w:val="0"/>
          <w:marTop w:val="77"/>
          <w:marBottom w:val="19"/>
          <w:divBdr>
            <w:top w:val="none" w:sz="0" w:space="0" w:color="auto"/>
            <w:left w:val="none" w:sz="0" w:space="0" w:color="auto"/>
            <w:bottom w:val="none" w:sz="0" w:space="0" w:color="auto"/>
            <w:right w:val="none" w:sz="0" w:space="0" w:color="auto"/>
          </w:divBdr>
        </w:div>
        <w:div w:id="1249998337">
          <w:marLeft w:val="763"/>
          <w:marRight w:val="0"/>
          <w:marTop w:val="77"/>
          <w:marBottom w:val="19"/>
          <w:divBdr>
            <w:top w:val="none" w:sz="0" w:space="0" w:color="auto"/>
            <w:left w:val="none" w:sz="0" w:space="0" w:color="auto"/>
            <w:bottom w:val="none" w:sz="0" w:space="0" w:color="auto"/>
            <w:right w:val="none" w:sz="0" w:space="0" w:color="auto"/>
          </w:divBdr>
        </w:div>
        <w:div w:id="1600409561">
          <w:marLeft w:val="763"/>
          <w:marRight w:val="0"/>
          <w:marTop w:val="77"/>
          <w:marBottom w:val="19"/>
          <w:divBdr>
            <w:top w:val="none" w:sz="0" w:space="0" w:color="auto"/>
            <w:left w:val="none" w:sz="0" w:space="0" w:color="auto"/>
            <w:bottom w:val="none" w:sz="0" w:space="0" w:color="auto"/>
            <w:right w:val="none" w:sz="0" w:space="0" w:color="auto"/>
          </w:divBdr>
        </w:div>
      </w:divsChild>
    </w:div>
    <w:div w:id="1983920420">
      <w:bodyDiv w:val="1"/>
      <w:marLeft w:val="0"/>
      <w:marRight w:val="0"/>
      <w:marTop w:val="0"/>
      <w:marBottom w:val="0"/>
      <w:divBdr>
        <w:top w:val="none" w:sz="0" w:space="0" w:color="auto"/>
        <w:left w:val="none" w:sz="0" w:space="0" w:color="auto"/>
        <w:bottom w:val="none" w:sz="0" w:space="0" w:color="auto"/>
        <w:right w:val="none" w:sz="0" w:space="0" w:color="auto"/>
      </w:divBdr>
    </w:div>
    <w:div w:id="1984692255">
      <w:bodyDiv w:val="1"/>
      <w:marLeft w:val="0"/>
      <w:marRight w:val="0"/>
      <w:marTop w:val="0"/>
      <w:marBottom w:val="0"/>
      <w:divBdr>
        <w:top w:val="none" w:sz="0" w:space="0" w:color="auto"/>
        <w:left w:val="none" w:sz="0" w:space="0" w:color="auto"/>
        <w:bottom w:val="none" w:sz="0" w:space="0" w:color="auto"/>
        <w:right w:val="none" w:sz="0" w:space="0" w:color="auto"/>
      </w:divBdr>
    </w:div>
    <w:div w:id="1987008217">
      <w:bodyDiv w:val="1"/>
      <w:marLeft w:val="0"/>
      <w:marRight w:val="0"/>
      <w:marTop w:val="0"/>
      <w:marBottom w:val="0"/>
      <w:divBdr>
        <w:top w:val="none" w:sz="0" w:space="0" w:color="auto"/>
        <w:left w:val="none" w:sz="0" w:space="0" w:color="auto"/>
        <w:bottom w:val="none" w:sz="0" w:space="0" w:color="auto"/>
        <w:right w:val="none" w:sz="0" w:space="0" w:color="auto"/>
      </w:divBdr>
      <w:divsChild>
        <w:div w:id="202600028">
          <w:marLeft w:val="763"/>
          <w:marRight w:val="0"/>
          <w:marTop w:val="72"/>
          <w:marBottom w:val="18"/>
          <w:divBdr>
            <w:top w:val="none" w:sz="0" w:space="0" w:color="auto"/>
            <w:left w:val="none" w:sz="0" w:space="0" w:color="auto"/>
            <w:bottom w:val="none" w:sz="0" w:space="0" w:color="auto"/>
            <w:right w:val="none" w:sz="0" w:space="0" w:color="auto"/>
          </w:divBdr>
        </w:div>
        <w:div w:id="232742068">
          <w:marLeft w:val="763"/>
          <w:marRight w:val="0"/>
          <w:marTop w:val="72"/>
          <w:marBottom w:val="18"/>
          <w:divBdr>
            <w:top w:val="none" w:sz="0" w:space="0" w:color="auto"/>
            <w:left w:val="none" w:sz="0" w:space="0" w:color="auto"/>
            <w:bottom w:val="none" w:sz="0" w:space="0" w:color="auto"/>
            <w:right w:val="none" w:sz="0" w:space="0" w:color="auto"/>
          </w:divBdr>
        </w:div>
        <w:div w:id="1534657149">
          <w:marLeft w:val="763"/>
          <w:marRight w:val="0"/>
          <w:marTop w:val="72"/>
          <w:marBottom w:val="18"/>
          <w:divBdr>
            <w:top w:val="none" w:sz="0" w:space="0" w:color="auto"/>
            <w:left w:val="none" w:sz="0" w:space="0" w:color="auto"/>
            <w:bottom w:val="none" w:sz="0" w:space="0" w:color="auto"/>
            <w:right w:val="none" w:sz="0" w:space="0" w:color="auto"/>
          </w:divBdr>
        </w:div>
      </w:divsChild>
    </w:div>
    <w:div w:id="2015111855">
      <w:bodyDiv w:val="1"/>
      <w:marLeft w:val="0"/>
      <w:marRight w:val="0"/>
      <w:marTop w:val="0"/>
      <w:marBottom w:val="0"/>
      <w:divBdr>
        <w:top w:val="none" w:sz="0" w:space="0" w:color="auto"/>
        <w:left w:val="none" w:sz="0" w:space="0" w:color="auto"/>
        <w:bottom w:val="none" w:sz="0" w:space="0" w:color="auto"/>
        <w:right w:val="none" w:sz="0" w:space="0" w:color="auto"/>
      </w:divBdr>
    </w:div>
    <w:div w:id="2020889941">
      <w:bodyDiv w:val="1"/>
      <w:marLeft w:val="0"/>
      <w:marRight w:val="0"/>
      <w:marTop w:val="0"/>
      <w:marBottom w:val="0"/>
      <w:divBdr>
        <w:top w:val="none" w:sz="0" w:space="0" w:color="auto"/>
        <w:left w:val="none" w:sz="0" w:space="0" w:color="auto"/>
        <w:bottom w:val="none" w:sz="0" w:space="0" w:color="auto"/>
        <w:right w:val="none" w:sz="0" w:space="0" w:color="auto"/>
      </w:divBdr>
      <w:divsChild>
        <w:div w:id="70397257">
          <w:marLeft w:val="763"/>
          <w:marRight w:val="0"/>
          <w:marTop w:val="86"/>
          <w:marBottom w:val="22"/>
          <w:divBdr>
            <w:top w:val="none" w:sz="0" w:space="0" w:color="auto"/>
            <w:left w:val="none" w:sz="0" w:space="0" w:color="auto"/>
            <w:bottom w:val="none" w:sz="0" w:space="0" w:color="auto"/>
            <w:right w:val="none" w:sz="0" w:space="0" w:color="auto"/>
          </w:divBdr>
        </w:div>
        <w:div w:id="458305732">
          <w:marLeft w:val="763"/>
          <w:marRight w:val="0"/>
          <w:marTop w:val="86"/>
          <w:marBottom w:val="22"/>
          <w:divBdr>
            <w:top w:val="none" w:sz="0" w:space="0" w:color="auto"/>
            <w:left w:val="none" w:sz="0" w:space="0" w:color="auto"/>
            <w:bottom w:val="none" w:sz="0" w:space="0" w:color="auto"/>
            <w:right w:val="none" w:sz="0" w:space="0" w:color="auto"/>
          </w:divBdr>
        </w:div>
        <w:div w:id="1336804113">
          <w:marLeft w:val="763"/>
          <w:marRight w:val="0"/>
          <w:marTop w:val="86"/>
          <w:marBottom w:val="22"/>
          <w:divBdr>
            <w:top w:val="none" w:sz="0" w:space="0" w:color="auto"/>
            <w:left w:val="none" w:sz="0" w:space="0" w:color="auto"/>
            <w:bottom w:val="none" w:sz="0" w:space="0" w:color="auto"/>
            <w:right w:val="none" w:sz="0" w:space="0" w:color="auto"/>
          </w:divBdr>
        </w:div>
      </w:divsChild>
    </w:div>
    <w:div w:id="2049911824">
      <w:bodyDiv w:val="1"/>
      <w:marLeft w:val="0"/>
      <w:marRight w:val="0"/>
      <w:marTop w:val="0"/>
      <w:marBottom w:val="0"/>
      <w:divBdr>
        <w:top w:val="none" w:sz="0" w:space="0" w:color="auto"/>
        <w:left w:val="none" w:sz="0" w:space="0" w:color="auto"/>
        <w:bottom w:val="none" w:sz="0" w:space="0" w:color="auto"/>
        <w:right w:val="none" w:sz="0" w:space="0" w:color="auto"/>
      </w:divBdr>
      <w:divsChild>
        <w:div w:id="1297177387">
          <w:marLeft w:val="0"/>
          <w:marRight w:val="0"/>
          <w:marTop w:val="0"/>
          <w:marBottom w:val="0"/>
          <w:divBdr>
            <w:top w:val="none" w:sz="0" w:space="0" w:color="auto"/>
            <w:left w:val="none" w:sz="0" w:space="0" w:color="auto"/>
            <w:bottom w:val="none" w:sz="0" w:space="0" w:color="auto"/>
            <w:right w:val="none" w:sz="0" w:space="0" w:color="auto"/>
          </w:divBdr>
          <w:divsChild>
            <w:div w:id="4512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9268">
      <w:bodyDiv w:val="1"/>
      <w:marLeft w:val="0"/>
      <w:marRight w:val="0"/>
      <w:marTop w:val="0"/>
      <w:marBottom w:val="0"/>
      <w:divBdr>
        <w:top w:val="none" w:sz="0" w:space="0" w:color="auto"/>
        <w:left w:val="none" w:sz="0" w:space="0" w:color="auto"/>
        <w:bottom w:val="none" w:sz="0" w:space="0" w:color="auto"/>
        <w:right w:val="none" w:sz="0" w:space="0" w:color="auto"/>
      </w:divBdr>
    </w:div>
    <w:div w:id="2111466513">
      <w:bodyDiv w:val="1"/>
      <w:marLeft w:val="0"/>
      <w:marRight w:val="0"/>
      <w:marTop w:val="0"/>
      <w:marBottom w:val="0"/>
      <w:divBdr>
        <w:top w:val="none" w:sz="0" w:space="0" w:color="auto"/>
        <w:left w:val="none" w:sz="0" w:space="0" w:color="auto"/>
        <w:bottom w:val="none" w:sz="0" w:space="0" w:color="auto"/>
        <w:right w:val="none" w:sz="0" w:space="0" w:color="auto"/>
      </w:divBdr>
      <w:divsChild>
        <w:div w:id="86266795">
          <w:marLeft w:val="763"/>
          <w:marRight w:val="0"/>
          <w:marTop w:val="77"/>
          <w:marBottom w:val="19"/>
          <w:divBdr>
            <w:top w:val="none" w:sz="0" w:space="0" w:color="auto"/>
            <w:left w:val="none" w:sz="0" w:space="0" w:color="auto"/>
            <w:bottom w:val="none" w:sz="0" w:space="0" w:color="auto"/>
            <w:right w:val="none" w:sz="0" w:space="0" w:color="auto"/>
          </w:divBdr>
        </w:div>
        <w:div w:id="1717699794">
          <w:marLeft w:val="763"/>
          <w:marRight w:val="0"/>
          <w:marTop w:val="77"/>
          <w:marBottom w:val="19"/>
          <w:divBdr>
            <w:top w:val="none" w:sz="0" w:space="0" w:color="auto"/>
            <w:left w:val="none" w:sz="0" w:space="0" w:color="auto"/>
            <w:bottom w:val="none" w:sz="0" w:space="0" w:color="auto"/>
            <w:right w:val="none" w:sz="0" w:space="0" w:color="auto"/>
          </w:divBdr>
        </w:div>
      </w:divsChild>
    </w:div>
    <w:div w:id="2121803069">
      <w:bodyDiv w:val="1"/>
      <w:marLeft w:val="0"/>
      <w:marRight w:val="0"/>
      <w:marTop w:val="0"/>
      <w:marBottom w:val="0"/>
      <w:divBdr>
        <w:top w:val="none" w:sz="0" w:space="0" w:color="auto"/>
        <w:left w:val="none" w:sz="0" w:space="0" w:color="auto"/>
        <w:bottom w:val="none" w:sz="0" w:space="0" w:color="auto"/>
        <w:right w:val="none" w:sz="0" w:space="0" w:color="auto"/>
      </w:divBdr>
      <w:divsChild>
        <w:div w:id="9306247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ithub/working-with-github-pages/configuring-a-custom-domain-for-your-github-pages-site" TargetMode="External"/><Relationship Id="rId13" Type="http://schemas.openxmlformats.org/officeDocument/2006/relationships/hyperlink" Target="https://community.esri.com/thread/248289-arcgis-experience-builder-appears-to-be-a-bug-mobile-configuration-doesnt-work-in-landscape-m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unity.esri.com/thread/251602-lock-mobile-layouts-in-arcgis-experience-builder-in-portra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esri.com/thread/249462-mobile-landscape-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vicheck.eac.in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ghaj\Desktop\QMS%20redesign\Template%20-%20rework\TMP-17%20-%20Product%20Integration%20strategy_Draf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F8C26-1826-49D6-9B62-5903A31B0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TMP-17 - Product Integration strategy_Draft 1.dotx</Template>
  <TotalTime>15</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GST Implementation for Harman Lifestyle</vt:lpstr>
    </vt:vector>
  </TitlesOfParts>
  <Company>CyberTech</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GST Implementation for Harman Lifestyle</dc:title>
  <dc:creator>Anagha Jadhav</dc:creator>
  <cp:lastModifiedBy>Sai Phaneendra Poludasu</cp:lastModifiedBy>
  <cp:revision>3</cp:revision>
  <cp:lastPrinted>2015-09-04T06:24:00Z</cp:lastPrinted>
  <dcterms:created xsi:type="dcterms:W3CDTF">2020-09-11T17:09:00Z</dcterms:created>
  <dcterms:modified xsi:type="dcterms:W3CDTF">2020-09-11T17:16:00Z</dcterms:modified>
</cp:coreProperties>
</file>